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2"/>
        <w:gridCol w:w="7644"/>
      </w:tblGrid>
      <w:tr w:rsidR="001F57C6" w:rsidRPr="005719F7" w14:paraId="33708F60" w14:textId="77777777" w:rsidTr="00367490">
        <w:tc>
          <w:tcPr>
            <w:tcW w:w="1383" w:type="dxa"/>
            <w:hideMark/>
          </w:tcPr>
          <w:p w14:paraId="63CD7BAA" w14:textId="77777777" w:rsidR="001F57C6" w:rsidRPr="005719F7" w:rsidRDefault="004A17A9" w:rsidP="003E015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3E81970B" wp14:editId="0C8C4B7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8" name="Рисунок 171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1" descr="Gerb-BMSTU_01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shd w:val="clear" w:color="auto" w:fill="auto"/>
            <w:hideMark/>
          </w:tcPr>
          <w:p w14:paraId="5D0E2583" w14:textId="77777777" w:rsidR="001F57C6" w:rsidRPr="005719F7" w:rsidRDefault="001F57C6" w:rsidP="003E015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719F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2C1FCFE" w14:textId="77777777" w:rsidR="001F57C6" w:rsidRPr="005719F7" w:rsidRDefault="001F57C6" w:rsidP="003E015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719F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7134D0D" w14:textId="77777777" w:rsidR="001F57C6" w:rsidRPr="005719F7" w:rsidRDefault="001F57C6" w:rsidP="003E015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719F7">
              <w:rPr>
                <w:b/>
                <w:sz w:val="24"/>
                <w:szCs w:val="24"/>
              </w:rPr>
              <w:t>высшего образования</w:t>
            </w:r>
          </w:p>
          <w:p w14:paraId="6A7FCF14" w14:textId="77777777" w:rsidR="001F57C6" w:rsidRPr="005719F7" w:rsidRDefault="001F57C6" w:rsidP="003E0154">
            <w:pPr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 w:rsidRPr="005719F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4381D90" w14:textId="2DA6245F" w:rsidR="001F57C6" w:rsidRPr="005719F7" w:rsidRDefault="001F57C6" w:rsidP="003E0154">
            <w:pPr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 w:rsidRPr="005719F7">
              <w:rPr>
                <w:b/>
                <w:sz w:val="24"/>
                <w:szCs w:val="24"/>
              </w:rPr>
              <w:t>имени Н.</w:t>
            </w:r>
            <w:r w:rsidR="006C7435">
              <w:rPr>
                <w:b/>
                <w:sz w:val="24"/>
                <w:szCs w:val="24"/>
                <w:lang w:val="en-US"/>
              </w:rPr>
              <w:t> </w:t>
            </w:r>
            <w:r w:rsidRPr="005719F7">
              <w:rPr>
                <w:b/>
                <w:sz w:val="24"/>
                <w:szCs w:val="24"/>
              </w:rPr>
              <w:t>Э.</w:t>
            </w:r>
            <w:r w:rsidR="006C7435">
              <w:rPr>
                <w:b/>
                <w:sz w:val="24"/>
                <w:szCs w:val="24"/>
                <w:lang w:val="en-US"/>
              </w:rPr>
              <w:t> </w:t>
            </w:r>
            <w:r w:rsidRPr="005719F7">
              <w:rPr>
                <w:b/>
                <w:sz w:val="24"/>
                <w:szCs w:val="24"/>
              </w:rPr>
              <w:t>Баумана</w:t>
            </w:r>
          </w:p>
          <w:p w14:paraId="37D2FB59" w14:textId="77777777" w:rsidR="001F57C6" w:rsidRPr="005719F7" w:rsidRDefault="001F57C6" w:rsidP="003E015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719F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4015D99" w14:textId="15B276F8" w:rsidR="001F57C6" w:rsidRPr="005719F7" w:rsidRDefault="001F57C6" w:rsidP="003E015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719F7">
              <w:rPr>
                <w:b/>
                <w:sz w:val="24"/>
                <w:szCs w:val="24"/>
              </w:rPr>
              <w:t>(МГТУ</w:t>
            </w:r>
            <w:r w:rsidR="00A02F4D">
              <w:rPr>
                <w:b/>
                <w:sz w:val="24"/>
                <w:szCs w:val="24"/>
                <w:lang w:val="en-US"/>
              </w:rPr>
              <w:t> </w:t>
            </w:r>
            <w:r w:rsidRPr="005719F7">
              <w:rPr>
                <w:b/>
                <w:sz w:val="24"/>
                <w:szCs w:val="24"/>
              </w:rPr>
              <w:t>им. Н.</w:t>
            </w:r>
            <w:r w:rsidR="006C7435">
              <w:rPr>
                <w:b/>
                <w:sz w:val="24"/>
                <w:szCs w:val="24"/>
                <w:lang w:val="en-US"/>
              </w:rPr>
              <w:t> </w:t>
            </w:r>
            <w:r w:rsidRPr="005719F7">
              <w:rPr>
                <w:b/>
                <w:sz w:val="24"/>
                <w:szCs w:val="24"/>
              </w:rPr>
              <w:t>Э.</w:t>
            </w:r>
            <w:r w:rsidR="006C7435">
              <w:rPr>
                <w:b/>
                <w:sz w:val="24"/>
                <w:szCs w:val="24"/>
                <w:lang w:val="en-US"/>
              </w:rPr>
              <w:t> </w:t>
            </w:r>
            <w:r w:rsidRPr="005719F7">
              <w:rPr>
                <w:b/>
                <w:sz w:val="24"/>
                <w:szCs w:val="24"/>
              </w:rPr>
              <w:t>Баумана)</w:t>
            </w:r>
          </w:p>
        </w:tc>
      </w:tr>
    </w:tbl>
    <w:p w14:paraId="003912B9" w14:textId="77777777" w:rsidR="001F57C6" w:rsidRPr="005719F7" w:rsidRDefault="001F57C6" w:rsidP="001F57C6">
      <w:pPr>
        <w:pBdr>
          <w:bottom w:val="thinThickSmallGap" w:sz="24" w:space="1" w:color="auto"/>
        </w:pBdr>
        <w:spacing w:after="0" w:line="240" w:lineRule="auto"/>
        <w:jc w:val="center"/>
        <w:rPr>
          <w:b/>
          <w:sz w:val="10"/>
          <w:szCs w:val="24"/>
        </w:rPr>
      </w:pPr>
    </w:p>
    <w:p w14:paraId="288FE334" w14:textId="77777777" w:rsidR="007B0C4B" w:rsidRDefault="007B0C4B" w:rsidP="00367490">
      <w:pPr>
        <w:spacing w:after="0" w:line="240" w:lineRule="auto"/>
        <w:rPr>
          <w:b/>
          <w:sz w:val="36"/>
          <w:szCs w:val="24"/>
        </w:rPr>
      </w:pPr>
    </w:p>
    <w:p w14:paraId="330C0AE0" w14:textId="77777777" w:rsidR="00367490" w:rsidRDefault="00367490" w:rsidP="00367490">
      <w:pPr>
        <w:spacing w:after="0" w:line="240" w:lineRule="auto"/>
        <w:rPr>
          <w:iCs/>
          <w:sz w:val="24"/>
          <w:szCs w:val="24"/>
        </w:rPr>
      </w:pPr>
    </w:p>
    <w:p w14:paraId="7009F216" w14:textId="77777777" w:rsidR="00367490" w:rsidRDefault="00367490" w:rsidP="00367490">
      <w:pPr>
        <w:spacing w:after="0" w:line="240" w:lineRule="auto"/>
        <w:rPr>
          <w:iCs/>
          <w:sz w:val="24"/>
          <w:szCs w:val="24"/>
        </w:rPr>
      </w:pPr>
    </w:p>
    <w:p w14:paraId="48993778" w14:textId="77777777" w:rsidR="00367490" w:rsidRDefault="00367490" w:rsidP="00367490">
      <w:pPr>
        <w:spacing w:after="0" w:line="240" w:lineRule="auto"/>
        <w:rPr>
          <w:iCs/>
          <w:sz w:val="24"/>
          <w:szCs w:val="24"/>
        </w:rPr>
      </w:pPr>
    </w:p>
    <w:p w14:paraId="38F1CBA3" w14:textId="77777777" w:rsidR="00367490" w:rsidRDefault="00367490" w:rsidP="00367490">
      <w:pPr>
        <w:spacing w:after="0" w:line="240" w:lineRule="auto"/>
        <w:rPr>
          <w:iCs/>
          <w:sz w:val="24"/>
          <w:szCs w:val="24"/>
        </w:rPr>
      </w:pPr>
    </w:p>
    <w:p w14:paraId="2F1E0C46" w14:textId="77777777" w:rsidR="00367490" w:rsidRDefault="00367490" w:rsidP="00367490">
      <w:pPr>
        <w:spacing w:after="0" w:line="240" w:lineRule="auto"/>
        <w:rPr>
          <w:iCs/>
          <w:sz w:val="24"/>
          <w:szCs w:val="24"/>
        </w:rPr>
      </w:pPr>
    </w:p>
    <w:p w14:paraId="2EC9AE06" w14:textId="77777777" w:rsidR="00367490" w:rsidRDefault="00367490" w:rsidP="00367490">
      <w:pPr>
        <w:spacing w:after="0" w:line="240" w:lineRule="auto"/>
        <w:rPr>
          <w:iCs/>
          <w:sz w:val="24"/>
          <w:szCs w:val="24"/>
        </w:rPr>
      </w:pPr>
    </w:p>
    <w:p w14:paraId="0A25F8CB" w14:textId="77777777" w:rsidR="00367490" w:rsidRDefault="00367490" w:rsidP="00367490">
      <w:pPr>
        <w:spacing w:after="0" w:line="240" w:lineRule="auto"/>
        <w:rPr>
          <w:iCs/>
          <w:sz w:val="24"/>
          <w:szCs w:val="24"/>
        </w:rPr>
      </w:pPr>
    </w:p>
    <w:p w14:paraId="6DC64AB3" w14:textId="77777777" w:rsidR="00367490" w:rsidRDefault="00367490" w:rsidP="00367490">
      <w:pPr>
        <w:spacing w:after="0" w:line="240" w:lineRule="auto"/>
        <w:rPr>
          <w:iCs/>
          <w:sz w:val="24"/>
          <w:szCs w:val="24"/>
        </w:rPr>
      </w:pPr>
    </w:p>
    <w:p w14:paraId="6B2CB5C0" w14:textId="77777777" w:rsidR="00367490" w:rsidRDefault="00367490" w:rsidP="00367490">
      <w:pPr>
        <w:spacing w:after="0" w:line="240" w:lineRule="auto"/>
        <w:rPr>
          <w:iCs/>
          <w:sz w:val="24"/>
          <w:szCs w:val="24"/>
        </w:rPr>
      </w:pPr>
    </w:p>
    <w:p w14:paraId="72E9C2D2" w14:textId="77777777" w:rsidR="00367490" w:rsidRDefault="00367490" w:rsidP="00367490">
      <w:pPr>
        <w:spacing w:after="0" w:line="240" w:lineRule="auto"/>
        <w:rPr>
          <w:iCs/>
          <w:sz w:val="24"/>
          <w:szCs w:val="24"/>
        </w:rPr>
      </w:pPr>
    </w:p>
    <w:p w14:paraId="0CE3EEC0" w14:textId="77777777" w:rsidR="00367490" w:rsidRDefault="00367490" w:rsidP="00367490">
      <w:pPr>
        <w:spacing w:after="0" w:line="240" w:lineRule="auto"/>
        <w:rPr>
          <w:iCs/>
          <w:sz w:val="24"/>
          <w:szCs w:val="24"/>
        </w:rPr>
      </w:pPr>
    </w:p>
    <w:p w14:paraId="1F4AE3FD" w14:textId="77777777" w:rsidR="00367490" w:rsidRDefault="00367490" w:rsidP="00367490">
      <w:pPr>
        <w:spacing w:after="0" w:line="240" w:lineRule="auto"/>
        <w:rPr>
          <w:iCs/>
          <w:sz w:val="24"/>
          <w:szCs w:val="24"/>
        </w:rPr>
      </w:pPr>
    </w:p>
    <w:p w14:paraId="17192925" w14:textId="77777777" w:rsidR="00367490" w:rsidRDefault="00367490" w:rsidP="00367490">
      <w:pPr>
        <w:spacing w:after="0" w:line="240" w:lineRule="auto"/>
        <w:rPr>
          <w:iCs/>
          <w:sz w:val="24"/>
          <w:szCs w:val="24"/>
        </w:rPr>
      </w:pPr>
    </w:p>
    <w:p w14:paraId="3B4C27D0" w14:textId="77777777" w:rsidR="00367490" w:rsidRDefault="00367490" w:rsidP="00367490">
      <w:pPr>
        <w:spacing w:after="0" w:line="240" w:lineRule="auto"/>
        <w:rPr>
          <w:iCs/>
          <w:sz w:val="24"/>
          <w:szCs w:val="24"/>
        </w:rPr>
      </w:pPr>
    </w:p>
    <w:p w14:paraId="73A03951" w14:textId="77777777" w:rsidR="00367490" w:rsidRDefault="00367490" w:rsidP="00367490">
      <w:pPr>
        <w:spacing w:after="0" w:line="240" w:lineRule="auto"/>
        <w:rPr>
          <w:iCs/>
          <w:sz w:val="24"/>
          <w:szCs w:val="24"/>
        </w:rPr>
      </w:pPr>
    </w:p>
    <w:p w14:paraId="64C3C1B3" w14:textId="77777777" w:rsidR="00367490" w:rsidRDefault="00367490" w:rsidP="00367490">
      <w:pPr>
        <w:spacing w:after="0" w:line="240" w:lineRule="auto"/>
        <w:rPr>
          <w:iCs/>
          <w:sz w:val="24"/>
          <w:szCs w:val="24"/>
        </w:rPr>
      </w:pPr>
    </w:p>
    <w:p w14:paraId="2A78F35B" w14:textId="77777777" w:rsidR="00CE2A5C" w:rsidRPr="007D1966" w:rsidRDefault="00CE2A5C" w:rsidP="00CE2A5C">
      <w:pPr>
        <w:pStyle w:val="1"/>
      </w:pPr>
      <w:r>
        <w:t>Анализ независимых компонент</w:t>
      </w:r>
    </w:p>
    <w:p w14:paraId="7F7FCD9C" w14:textId="77777777" w:rsidR="00367490" w:rsidRDefault="00367490" w:rsidP="00367490">
      <w:pPr>
        <w:spacing w:after="0" w:line="240" w:lineRule="auto"/>
        <w:jc w:val="center"/>
        <w:rPr>
          <w:b/>
          <w:iCs/>
          <w:sz w:val="24"/>
          <w:szCs w:val="24"/>
        </w:rPr>
      </w:pPr>
    </w:p>
    <w:p w14:paraId="64FFCA96" w14:textId="77777777" w:rsidR="00367490" w:rsidRDefault="00367490" w:rsidP="00367490">
      <w:pPr>
        <w:spacing w:after="0" w:line="240" w:lineRule="auto"/>
        <w:jc w:val="center"/>
        <w:rPr>
          <w:b/>
          <w:iCs/>
          <w:sz w:val="24"/>
          <w:szCs w:val="24"/>
        </w:rPr>
      </w:pPr>
    </w:p>
    <w:p w14:paraId="1279FD81" w14:textId="5481E533" w:rsidR="00367490" w:rsidRDefault="00367490" w:rsidP="001533A1">
      <w:pPr>
        <w:spacing w:after="0" w:line="240" w:lineRule="auto"/>
        <w:ind w:firstLine="0"/>
        <w:rPr>
          <w:b/>
          <w:iCs/>
          <w:sz w:val="24"/>
          <w:szCs w:val="24"/>
        </w:rPr>
      </w:pPr>
    </w:p>
    <w:p w14:paraId="1642C386" w14:textId="1A53B809" w:rsidR="001533A1" w:rsidRDefault="001533A1" w:rsidP="001533A1">
      <w:pPr>
        <w:spacing w:after="0" w:line="240" w:lineRule="auto"/>
        <w:ind w:firstLine="0"/>
        <w:rPr>
          <w:b/>
          <w:iCs/>
          <w:sz w:val="24"/>
          <w:szCs w:val="24"/>
        </w:rPr>
      </w:pPr>
    </w:p>
    <w:p w14:paraId="03169AB4" w14:textId="77777777" w:rsidR="001533A1" w:rsidRDefault="001533A1" w:rsidP="001533A1">
      <w:pPr>
        <w:spacing w:after="0" w:line="240" w:lineRule="auto"/>
        <w:ind w:firstLine="0"/>
        <w:rPr>
          <w:b/>
          <w:iCs/>
          <w:sz w:val="24"/>
          <w:szCs w:val="24"/>
        </w:rPr>
      </w:pPr>
    </w:p>
    <w:p w14:paraId="6CFEFF80" w14:textId="77777777" w:rsidR="00367490" w:rsidRDefault="00367490" w:rsidP="00367490">
      <w:pPr>
        <w:spacing w:after="0" w:line="240" w:lineRule="auto"/>
        <w:jc w:val="center"/>
        <w:rPr>
          <w:b/>
          <w:iCs/>
          <w:sz w:val="24"/>
          <w:szCs w:val="24"/>
        </w:rPr>
      </w:pPr>
    </w:p>
    <w:p w14:paraId="0D9CAFD7" w14:textId="77777777" w:rsidR="00367490" w:rsidRDefault="00367490" w:rsidP="00367490">
      <w:pPr>
        <w:spacing w:after="0" w:line="240" w:lineRule="auto"/>
        <w:jc w:val="center"/>
        <w:rPr>
          <w:b/>
          <w:iCs/>
          <w:sz w:val="24"/>
          <w:szCs w:val="24"/>
        </w:rPr>
      </w:pPr>
    </w:p>
    <w:p w14:paraId="4F127298" w14:textId="77777777" w:rsidR="00367490" w:rsidRDefault="00367490" w:rsidP="00367490">
      <w:pPr>
        <w:spacing w:after="0" w:line="240" w:lineRule="auto"/>
        <w:jc w:val="center"/>
        <w:rPr>
          <w:b/>
          <w:iCs/>
          <w:sz w:val="24"/>
          <w:szCs w:val="24"/>
        </w:rPr>
      </w:pPr>
    </w:p>
    <w:p w14:paraId="11C3007F" w14:textId="4BAC5F9B" w:rsidR="00367490" w:rsidRDefault="00367490" w:rsidP="00367490">
      <w:pPr>
        <w:spacing w:after="0" w:line="240" w:lineRule="auto"/>
        <w:jc w:val="right"/>
        <w:rPr>
          <w:iCs/>
          <w:sz w:val="24"/>
          <w:szCs w:val="24"/>
        </w:rPr>
      </w:pPr>
      <w:r>
        <w:rPr>
          <w:iCs/>
          <w:sz w:val="24"/>
          <w:szCs w:val="24"/>
        </w:rPr>
        <w:t>Студент</w:t>
      </w:r>
      <w:r w:rsidR="00341C9B">
        <w:rPr>
          <w:iCs/>
          <w:sz w:val="24"/>
          <w:szCs w:val="24"/>
        </w:rPr>
        <w:t>ы</w:t>
      </w:r>
      <w:r>
        <w:rPr>
          <w:iCs/>
          <w:sz w:val="24"/>
          <w:szCs w:val="24"/>
        </w:rPr>
        <w:t xml:space="preserve"> группы ИУ10-</w:t>
      </w:r>
      <w:r w:rsidR="003D7681">
        <w:rPr>
          <w:iCs/>
          <w:sz w:val="24"/>
          <w:szCs w:val="24"/>
        </w:rPr>
        <w:t>9</w:t>
      </w:r>
      <w:r>
        <w:rPr>
          <w:iCs/>
          <w:sz w:val="24"/>
          <w:szCs w:val="24"/>
        </w:rPr>
        <w:t>9</w:t>
      </w:r>
    </w:p>
    <w:p w14:paraId="00F6C25C" w14:textId="506FD236" w:rsidR="00367490" w:rsidRDefault="00CF0046" w:rsidP="00367490">
      <w:pPr>
        <w:spacing w:after="0" w:line="240" w:lineRule="auto"/>
        <w:jc w:val="right"/>
        <w:rPr>
          <w:iCs/>
          <w:sz w:val="24"/>
          <w:szCs w:val="24"/>
        </w:rPr>
      </w:pPr>
      <w:r>
        <w:rPr>
          <w:iCs/>
          <w:sz w:val="24"/>
          <w:szCs w:val="24"/>
        </w:rPr>
        <w:t>Шумаков</w:t>
      </w:r>
      <w:r w:rsidR="00367490">
        <w:rPr>
          <w:iCs/>
          <w:sz w:val="24"/>
          <w:szCs w:val="24"/>
        </w:rPr>
        <w:t xml:space="preserve"> А. </w:t>
      </w:r>
      <w:r>
        <w:rPr>
          <w:iCs/>
          <w:sz w:val="24"/>
          <w:szCs w:val="24"/>
        </w:rPr>
        <w:t>Ю</w:t>
      </w:r>
      <w:r w:rsidR="00367490">
        <w:rPr>
          <w:iCs/>
          <w:sz w:val="24"/>
          <w:szCs w:val="24"/>
        </w:rPr>
        <w:t>.</w:t>
      </w:r>
    </w:p>
    <w:p w14:paraId="158AFC12" w14:textId="6952F45B" w:rsidR="00367490" w:rsidRDefault="00341C9B" w:rsidP="00367490">
      <w:pPr>
        <w:spacing w:after="0" w:line="240" w:lineRule="auto"/>
        <w:jc w:val="right"/>
        <w:rPr>
          <w:iCs/>
          <w:sz w:val="24"/>
          <w:szCs w:val="24"/>
        </w:rPr>
      </w:pPr>
      <w:r>
        <w:rPr>
          <w:iCs/>
          <w:sz w:val="24"/>
          <w:szCs w:val="24"/>
        </w:rPr>
        <w:t>Замотаев И. Ю.</w:t>
      </w:r>
    </w:p>
    <w:p w14:paraId="686052FC" w14:textId="2E75447D" w:rsidR="00341C9B" w:rsidRDefault="00341C9B" w:rsidP="00367490">
      <w:pPr>
        <w:spacing w:after="0" w:line="240" w:lineRule="auto"/>
        <w:jc w:val="right"/>
        <w:rPr>
          <w:iCs/>
          <w:sz w:val="24"/>
          <w:szCs w:val="24"/>
        </w:rPr>
      </w:pPr>
      <w:r>
        <w:rPr>
          <w:iCs/>
          <w:sz w:val="24"/>
          <w:szCs w:val="24"/>
        </w:rPr>
        <w:t>Гаврилов Ю.Р.</w:t>
      </w:r>
    </w:p>
    <w:p w14:paraId="63D14BCB" w14:textId="53491E12" w:rsidR="00341C9B" w:rsidRPr="00341C9B" w:rsidRDefault="00341C9B" w:rsidP="00367490">
      <w:pPr>
        <w:spacing w:after="0" w:line="240" w:lineRule="auto"/>
        <w:jc w:val="right"/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Смольянинов</w:t>
      </w:r>
      <w:proofErr w:type="spellEnd"/>
      <w:r>
        <w:rPr>
          <w:iCs/>
          <w:sz w:val="24"/>
          <w:szCs w:val="24"/>
        </w:rPr>
        <w:t xml:space="preserve"> А. А.</w:t>
      </w:r>
    </w:p>
    <w:p w14:paraId="0FF4FE4F" w14:textId="77777777" w:rsidR="00367490" w:rsidRDefault="00367490" w:rsidP="00367490">
      <w:pPr>
        <w:spacing w:after="0" w:line="240" w:lineRule="auto"/>
        <w:jc w:val="right"/>
        <w:rPr>
          <w:iCs/>
          <w:sz w:val="24"/>
          <w:szCs w:val="24"/>
        </w:rPr>
      </w:pPr>
    </w:p>
    <w:p w14:paraId="6870F52F" w14:textId="75944E8F" w:rsidR="00367490" w:rsidRDefault="00367490" w:rsidP="001533A1">
      <w:pPr>
        <w:spacing w:after="0" w:line="240" w:lineRule="auto"/>
        <w:ind w:firstLine="0"/>
        <w:rPr>
          <w:iCs/>
          <w:sz w:val="24"/>
          <w:szCs w:val="24"/>
        </w:rPr>
      </w:pPr>
    </w:p>
    <w:p w14:paraId="439C0BEA" w14:textId="77777777" w:rsidR="001533A1" w:rsidRDefault="001533A1" w:rsidP="001533A1">
      <w:pPr>
        <w:spacing w:after="0" w:line="240" w:lineRule="auto"/>
        <w:ind w:firstLine="0"/>
        <w:rPr>
          <w:iCs/>
          <w:sz w:val="24"/>
          <w:szCs w:val="24"/>
        </w:rPr>
      </w:pPr>
    </w:p>
    <w:p w14:paraId="507AFFB0" w14:textId="77777777" w:rsidR="00367490" w:rsidRDefault="00367490" w:rsidP="00367490">
      <w:pPr>
        <w:spacing w:after="0" w:line="240" w:lineRule="auto"/>
        <w:jc w:val="right"/>
        <w:rPr>
          <w:iCs/>
          <w:sz w:val="24"/>
          <w:szCs w:val="24"/>
        </w:rPr>
      </w:pPr>
    </w:p>
    <w:p w14:paraId="19AFE732" w14:textId="77777777" w:rsidR="00367490" w:rsidRDefault="00367490" w:rsidP="009A1EFC">
      <w:pPr>
        <w:spacing w:after="0" w:line="240" w:lineRule="auto"/>
        <w:jc w:val="center"/>
        <w:rPr>
          <w:iCs/>
          <w:sz w:val="24"/>
          <w:szCs w:val="24"/>
        </w:rPr>
      </w:pPr>
    </w:p>
    <w:p w14:paraId="0C451DFE" w14:textId="77777777" w:rsidR="002B0721" w:rsidRDefault="002B0721" w:rsidP="009A1EFC">
      <w:pPr>
        <w:spacing w:after="0" w:line="240" w:lineRule="auto"/>
        <w:jc w:val="center"/>
        <w:rPr>
          <w:iCs/>
          <w:sz w:val="24"/>
          <w:szCs w:val="24"/>
        </w:rPr>
      </w:pPr>
    </w:p>
    <w:p w14:paraId="529C4EEC" w14:textId="77777777" w:rsidR="002B0721" w:rsidRDefault="002B0721" w:rsidP="009A1EFC">
      <w:pPr>
        <w:spacing w:after="0" w:line="240" w:lineRule="auto"/>
        <w:jc w:val="center"/>
        <w:rPr>
          <w:iCs/>
          <w:sz w:val="24"/>
          <w:szCs w:val="24"/>
        </w:rPr>
      </w:pPr>
    </w:p>
    <w:p w14:paraId="518C8FAC" w14:textId="64F36E11" w:rsidR="009A1EFC" w:rsidRPr="00341C9B" w:rsidRDefault="00367490" w:rsidP="00D20ADF">
      <w:pPr>
        <w:spacing w:after="0" w:line="240" w:lineRule="auto"/>
        <w:jc w:val="center"/>
        <w:rPr>
          <w:b/>
          <w:iCs/>
          <w:sz w:val="20"/>
          <w:szCs w:val="24"/>
        </w:rPr>
        <w:sectPr w:rsidR="009A1EFC" w:rsidRPr="00341C9B" w:rsidSect="001826B2"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367490">
        <w:rPr>
          <w:b/>
          <w:iCs/>
          <w:sz w:val="20"/>
          <w:szCs w:val="24"/>
        </w:rPr>
        <w:t>Москва</w:t>
      </w:r>
      <w:r w:rsidRPr="00341C9B">
        <w:rPr>
          <w:b/>
          <w:iCs/>
          <w:sz w:val="20"/>
          <w:szCs w:val="24"/>
        </w:rPr>
        <w:t xml:space="preserve">, </w:t>
      </w:r>
      <w:r w:rsidR="002B0721">
        <w:rPr>
          <w:b/>
          <w:iCs/>
          <w:sz w:val="20"/>
          <w:szCs w:val="24"/>
        </w:rPr>
        <w:fldChar w:fldCharType="begin"/>
      </w:r>
      <w:r w:rsidR="002B0721">
        <w:rPr>
          <w:b/>
          <w:iCs/>
          <w:sz w:val="20"/>
          <w:szCs w:val="24"/>
        </w:rPr>
        <w:instrText xml:space="preserve"> DATE  \@ "yyyy"  \* MERGEFORMAT </w:instrText>
      </w:r>
      <w:r w:rsidR="002B0721">
        <w:rPr>
          <w:b/>
          <w:iCs/>
          <w:sz w:val="20"/>
          <w:szCs w:val="24"/>
        </w:rPr>
        <w:fldChar w:fldCharType="separate"/>
      </w:r>
      <w:r w:rsidR="00CE2A5C">
        <w:rPr>
          <w:b/>
          <w:iCs/>
          <w:noProof/>
          <w:sz w:val="20"/>
          <w:szCs w:val="24"/>
        </w:rPr>
        <w:t>2022</w:t>
      </w:r>
      <w:r w:rsidR="002B0721">
        <w:rPr>
          <w:b/>
          <w:iCs/>
          <w:sz w:val="20"/>
          <w:szCs w:val="24"/>
        </w:rPr>
        <w:fldChar w:fldCharType="end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val="ru-RU" w:eastAsia="ru-RU"/>
        </w:rPr>
        <w:id w:val="-278035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A7C1C5" w14:textId="2532758F" w:rsidR="00D14353" w:rsidRPr="00341C9B" w:rsidRDefault="00D14353">
          <w:pPr>
            <w:pStyle w:val="ab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5EBE21E2" w14:textId="3F4B0CFC" w:rsidR="00341C9B" w:rsidRDefault="00D14353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91369" w:history="1">
            <w:r w:rsidR="00341C9B" w:rsidRPr="00FE2DB7">
              <w:rPr>
                <w:rStyle w:val="a9"/>
                <w:noProof/>
              </w:rPr>
              <w:t>Постановка задачи</w:t>
            </w:r>
            <w:r w:rsidR="00341C9B">
              <w:rPr>
                <w:noProof/>
                <w:webHidden/>
              </w:rPr>
              <w:tab/>
            </w:r>
            <w:r w:rsidR="00341C9B">
              <w:rPr>
                <w:noProof/>
                <w:webHidden/>
              </w:rPr>
              <w:fldChar w:fldCharType="begin"/>
            </w:r>
            <w:r w:rsidR="00341C9B">
              <w:rPr>
                <w:noProof/>
                <w:webHidden/>
              </w:rPr>
              <w:instrText xml:space="preserve"> PAGEREF _Toc117191369 \h </w:instrText>
            </w:r>
            <w:r w:rsidR="00341C9B">
              <w:rPr>
                <w:noProof/>
                <w:webHidden/>
              </w:rPr>
            </w:r>
            <w:r w:rsidR="00341C9B">
              <w:rPr>
                <w:noProof/>
                <w:webHidden/>
              </w:rPr>
              <w:fldChar w:fldCharType="separate"/>
            </w:r>
            <w:r w:rsidR="00341C9B">
              <w:rPr>
                <w:noProof/>
                <w:webHidden/>
              </w:rPr>
              <w:t>3</w:t>
            </w:r>
            <w:r w:rsidR="00341C9B">
              <w:rPr>
                <w:noProof/>
                <w:webHidden/>
              </w:rPr>
              <w:fldChar w:fldCharType="end"/>
            </w:r>
          </w:hyperlink>
        </w:p>
        <w:p w14:paraId="3F26C9B2" w14:textId="755C2338" w:rsidR="00341C9B" w:rsidRDefault="0080535B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7191370" w:history="1">
            <w:r w:rsidR="00341C9B" w:rsidRPr="00FE2DB7">
              <w:rPr>
                <w:rStyle w:val="a9"/>
                <w:noProof/>
              </w:rPr>
              <w:t>Статья с примером решения задачи</w:t>
            </w:r>
            <w:r w:rsidR="00341C9B">
              <w:rPr>
                <w:noProof/>
                <w:webHidden/>
              </w:rPr>
              <w:tab/>
            </w:r>
            <w:r w:rsidR="00341C9B">
              <w:rPr>
                <w:noProof/>
                <w:webHidden/>
              </w:rPr>
              <w:fldChar w:fldCharType="begin"/>
            </w:r>
            <w:r w:rsidR="00341C9B">
              <w:rPr>
                <w:noProof/>
                <w:webHidden/>
              </w:rPr>
              <w:instrText xml:space="preserve"> PAGEREF _Toc117191370 \h </w:instrText>
            </w:r>
            <w:r w:rsidR="00341C9B">
              <w:rPr>
                <w:noProof/>
                <w:webHidden/>
              </w:rPr>
            </w:r>
            <w:r w:rsidR="00341C9B">
              <w:rPr>
                <w:noProof/>
                <w:webHidden/>
              </w:rPr>
              <w:fldChar w:fldCharType="separate"/>
            </w:r>
            <w:r w:rsidR="00341C9B">
              <w:rPr>
                <w:noProof/>
                <w:webHidden/>
              </w:rPr>
              <w:t>3</w:t>
            </w:r>
            <w:r w:rsidR="00341C9B">
              <w:rPr>
                <w:noProof/>
                <w:webHidden/>
              </w:rPr>
              <w:fldChar w:fldCharType="end"/>
            </w:r>
          </w:hyperlink>
        </w:p>
        <w:p w14:paraId="4E148F66" w14:textId="41275C01" w:rsidR="00341C9B" w:rsidRDefault="0080535B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7191371" w:history="1">
            <w:r w:rsidR="00341C9B" w:rsidRPr="00FE2DB7">
              <w:rPr>
                <w:rStyle w:val="a9"/>
                <w:noProof/>
              </w:rPr>
              <w:t>Данные для анализа</w:t>
            </w:r>
            <w:r w:rsidR="00341C9B">
              <w:rPr>
                <w:noProof/>
                <w:webHidden/>
              </w:rPr>
              <w:tab/>
            </w:r>
            <w:r w:rsidR="00341C9B">
              <w:rPr>
                <w:noProof/>
                <w:webHidden/>
              </w:rPr>
              <w:fldChar w:fldCharType="begin"/>
            </w:r>
            <w:r w:rsidR="00341C9B">
              <w:rPr>
                <w:noProof/>
                <w:webHidden/>
              </w:rPr>
              <w:instrText xml:space="preserve"> PAGEREF _Toc117191371 \h </w:instrText>
            </w:r>
            <w:r w:rsidR="00341C9B">
              <w:rPr>
                <w:noProof/>
                <w:webHidden/>
              </w:rPr>
            </w:r>
            <w:r w:rsidR="00341C9B">
              <w:rPr>
                <w:noProof/>
                <w:webHidden/>
              </w:rPr>
              <w:fldChar w:fldCharType="separate"/>
            </w:r>
            <w:r w:rsidR="00341C9B">
              <w:rPr>
                <w:noProof/>
                <w:webHidden/>
              </w:rPr>
              <w:t>3</w:t>
            </w:r>
            <w:r w:rsidR="00341C9B">
              <w:rPr>
                <w:noProof/>
                <w:webHidden/>
              </w:rPr>
              <w:fldChar w:fldCharType="end"/>
            </w:r>
          </w:hyperlink>
        </w:p>
        <w:p w14:paraId="05CE1ED0" w14:textId="76215D0B" w:rsidR="00341C9B" w:rsidRDefault="0080535B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7191372" w:history="1">
            <w:r w:rsidR="00341C9B" w:rsidRPr="00FE2DB7">
              <w:rPr>
                <w:rStyle w:val="a9"/>
                <w:noProof/>
              </w:rPr>
              <w:t>Анализ независимых компонент</w:t>
            </w:r>
            <w:r w:rsidR="00341C9B">
              <w:rPr>
                <w:noProof/>
                <w:webHidden/>
              </w:rPr>
              <w:tab/>
            </w:r>
            <w:r w:rsidR="00341C9B">
              <w:rPr>
                <w:noProof/>
                <w:webHidden/>
              </w:rPr>
              <w:fldChar w:fldCharType="begin"/>
            </w:r>
            <w:r w:rsidR="00341C9B">
              <w:rPr>
                <w:noProof/>
                <w:webHidden/>
              </w:rPr>
              <w:instrText xml:space="preserve"> PAGEREF _Toc117191372 \h </w:instrText>
            </w:r>
            <w:r w:rsidR="00341C9B">
              <w:rPr>
                <w:noProof/>
                <w:webHidden/>
              </w:rPr>
            </w:r>
            <w:r w:rsidR="00341C9B">
              <w:rPr>
                <w:noProof/>
                <w:webHidden/>
              </w:rPr>
              <w:fldChar w:fldCharType="separate"/>
            </w:r>
            <w:r w:rsidR="00341C9B">
              <w:rPr>
                <w:noProof/>
                <w:webHidden/>
              </w:rPr>
              <w:t>4</w:t>
            </w:r>
            <w:r w:rsidR="00341C9B">
              <w:rPr>
                <w:noProof/>
                <w:webHidden/>
              </w:rPr>
              <w:fldChar w:fldCharType="end"/>
            </w:r>
          </w:hyperlink>
        </w:p>
        <w:p w14:paraId="4F80D479" w14:textId="49250BD7" w:rsidR="00341C9B" w:rsidRDefault="0080535B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7191373" w:history="1">
            <w:r w:rsidR="00341C9B" w:rsidRPr="00FE2DB7">
              <w:rPr>
                <w:rStyle w:val="a9"/>
                <w:noProof/>
              </w:rPr>
              <w:t>Алгоритм анализа независимых компонент</w:t>
            </w:r>
            <w:r w:rsidR="00341C9B">
              <w:rPr>
                <w:noProof/>
                <w:webHidden/>
              </w:rPr>
              <w:tab/>
            </w:r>
            <w:r w:rsidR="00341C9B">
              <w:rPr>
                <w:noProof/>
                <w:webHidden/>
              </w:rPr>
              <w:fldChar w:fldCharType="begin"/>
            </w:r>
            <w:r w:rsidR="00341C9B">
              <w:rPr>
                <w:noProof/>
                <w:webHidden/>
              </w:rPr>
              <w:instrText xml:space="preserve"> PAGEREF _Toc117191373 \h </w:instrText>
            </w:r>
            <w:r w:rsidR="00341C9B">
              <w:rPr>
                <w:noProof/>
                <w:webHidden/>
              </w:rPr>
            </w:r>
            <w:r w:rsidR="00341C9B">
              <w:rPr>
                <w:noProof/>
                <w:webHidden/>
              </w:rPr>
              <w:fldChar w:fldCharType="separate"/>
            </w:r>
            <w:r w:rsidR="00341C9B">
              <w:rPr>
                <w:noProof/>
                <w:webHidden/>
              </w:rPr>
              <w:t>5</w:t>
            </w:r>
            <w:r w:rsidR="00341C9B">
              <w:rPr>
                <w:noProof/>
                <w:webHidden/>
              </w:rPr>
              <w:fldChar w:fldCharType="end"/>
            </w:r>
          </w:hyperlink>
        </w:p>
        <w:p w14:paraId="1C6407AB" w14:textId="78DBE70E" w:rsidR="00341C9B" w:rsidRDefault="0080535B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7191374" w:history="1">
            <w:r w:rsidR="00341C9B" w:rsidRPr="00FE2DB7">
              <w:rPr>
                <w:rStyle w:val="a9"/>
                <w:noProof/>
              </w:rPr>
              <w:t>Теоретическое обоснование метода решения</w:t>
            </w:r>
            <w:r w:rsidR="00341C9B">
              <w:rPr>
                <w:noProof/>
                <w:webHidden/>
              </w:rPr>
              <w:tab/>
            </w:r>
            <w:r w:rsidR="00341C9B">
              <w:rPr>
                <w:noProof/>
                <w:webHidden/>
              </w:rPr>
              <w:fldChar w:fldCharType="begin"/>
            </w:r>
            <w:r w:rsidR="00341C9B">
              <w:rPr>
                <w:noProof/>
                <w:webHidden/>
              </w:rPr>
              <w:instrText xml:space="preserve"> PAGEREF _Toc117191374 \h </w:instrText>
            </w:r>
            <w:r w:rsidR="00341C9B">
              <w:rPr>
                <w:noProof/>
                <w:webHidden/>
              </w:rPr>
            </w:r>
            <w:r w:rsidR="00341C9B">
              <w:rPr>
                <w:noProof/>
                <w:webHidden/>
              </w:rPr>
              <w:fldChar w:fldCharType="separate"/>
            </w:r>
            <w:r w:rsidR="00341C9B">
              <w:rPr>
                <w:noProof/>
                <w:webHidden/>
              </w:rPr>
              <w:t>6</w:t>
            </w:r>
            <w:r w:rsidR="00341C9B">
              <w:rPr>
                <w:noProof/>
                <w:webHidden/>
              </w:rPr>
              <w:fldChar w:fldCharType="end"/>
            </w:r>
          </w:hyperlink>
        </w:p>
        <w:p w14:paraId="4486D934" w14:textId="103F6FCF" w:rsidR="00341C9B" w:rsidRDefault="0080535B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7191375" w:history="1">
            <w:r w:rsidR="00341C9B" w:rsidRPr="00FE2DB7">
              <w:rPr>
                <w:rStyle w:val="a9"/>
                <w:noProof/>
              </w:rPr>
              <w:t xml:space="preserve">Реализация на </w:t>
            </w:r>
            <w:r w:rsidR="00341C9B" w:rsidRPr="00FE2DB7">
              <w:rPr>
                <w:rStyle w:val="a9"/>
                <w:noProof/>
                <w:lang w:val="en-US"/>
              </w:rPr>
              <w:t>Python</w:t>
            </w:r>
            <w:r w:rsidR="00341C9B">
              <w:rPr>
                <w:noProof/>
                <w:webHidden/>
              </w:rPr>
              <w:tab/>
            </w:r>
            <w:r w:rsidR="00341C9B">
              <w:rPr>
                <w:noProof/>
                <w:webHidden/>
              </w:rPr>
              <w:fldChar w:fldCharType="begin"/>
            </w:r>
            <w:r w:rsidR="00341C9B">
              <w:rPr>
                <w:noProof/>
                <w:webHidden/>
              </w:rPr>
              <w:instrText xml:space="preserve"> PAGEREF _Toc117191375 \h </w:instrText>
            </w:r>
            <w:r w:rsidR="00341C9B">
              <w:rPr>
                <w:noProof/>
                <w:webHidden/>
              </w:rPr>
            </w:r>
            <w:r w:rsidR="00341C9B">
              <w:rPr>
                <w:noProof/>
                <w:webHidden/>
              </w:rPr>
              <w:fldChar w:fldCharType="separate"/>
            </w:r>
            <w:r w:rsidR="00341C9B">
              <w:rPr>
                <w:noProof/>
                <w:webHidden/>
              </w:rPr>
              <w:t>9</w:t>
            </w:r>
            <w:r w:rsidR="00341C9B">
              <w:rPr>
                <w:noProof/>
                <w:webHidden/>
              </w:rPr>
              <w:fldChar w:fldCharType="end"/>
            </w:r>
          </w:hyperlink>
        </w:p>
        <w:p w14:paraId="04476E92" w14:textId="1198B333" w:rsidR="00341C9B" w:rsidRDefault="0080535B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7191376" w:history="1">
            <w:r w:rsidR="00341C9B" w:rsidRPr="00FE2DB7">
              <w:rPr>
                <w:rStyle w:val="a9"/>
                <w:noProof/>
              </w:rPr>
              <w:t>Вывода</w:t>
            </w:r>
            <w:r w:rsidR="00341C9B">
              <w:rPr>
                <w:noProof/>
                <w:webHidden/>
              </w:rPr>
              <w:tab/>
            </w:r>
            <w:r w:rsidR="00341C9B">
              <w:rPr>
                <w:noProof/>
                <w:webHidden/>
              </w:rPr>
              <w:fldChar w:fldCharType="begin"/>
            </w:r>
            <w:r w:rsidR="00341C9B">
              <w:rPr>
                <w:noProof/>
                <w:webHidden/>
              </w:rPr>
              <w:instrText xml:space="preserve"> PAGEREF _Toc117191376 \h </w:instrText>
            </w:r>
            <w:r w:rsidR="00341C9B">
              <w:rPr>
                <w:noProof/>
                <w:webHidden/>
              </w:rPr>
            </w:r>
            <w:r w:rsidR="00341C9B">
              <w:rPr>
                <w:noProof/>
                <w:webHidden/>
              </w:rPr>
              <w:fldChar w:fldCharType="separate"/>
            </w:r>
            <w:r w:rsidR="00341C9B">
              <w:rPr>
                <w:noProof/>
                <w:webHidden/>
              </w:rPr>
              <w:t>15</w:t>
            </w:r>
            <w:r w:rsidR="00341C9B">
              <w:rPr>
                <w:noProof/>
                <w:webHidden/>
              </w:rPr>
              <w:fldChar w:fldCharType="end"/>
            </w:r>
          </w:hyperlink>
        </w:p>
        <w:p w14:paraId="43697FE0" w14:textId="159A398D" w:rsidR="00341C9B" w:rsidRDefault="0080535B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7191377" w:history="1">
            <w:r w:rsidR="00341C9B" w:rsidRPr="00FE2DB7">
              <w:rPr>
                <w:rStyle w:val="a9"/>
                <w:noProof/>
              </w:rPr>
              <w:t>Приложение</w:t>
            </w:r>
            <w:r w:rsidR="00341C9B">
              <w:rPr>
                <w:noProof/>
                <w:webHidden/>
              </w:rPr>
              <w:tab/>
            </w:r>
            <w:r w:rsidR="00341C9B">
              <w:rPr>
                <w:noProof/>
                <w:webHidden/>
              </w:rPr>
              <w:fldChar w:fldCharType="begin"/>
            </w:r>
            <w:r w:rsidR="00341C9B">
              <w:rPr>
                <w:noProof/>
                <w:webHidden/>
              </w:rPr>
              <w:instrText xml:space="preserve"> PAGEREF _Toc117191377 \h </w:instrText>
            </w:r>
            <w:r w:rsidR="00341C9B">
              <w:rPr>
                <w:noProof/>
                <w:webHidden/>
              </w:rPr>
            </w:r>
            <w:r w:rsidR="00341C9B">
              <w:rPr>
                <w:noProof/>
                <w:webHidden/>
              </w:rPr>
              <w:fldChar w:fldCharType="separate"/>
            </w:r>
            <w:r w:rsidR="00341C9B">
              <w:rPr>
                <w:noProof/>
                <w:webHidden/>
              </w:rPr>
              <w:t>16</w:t>
            </w:r>
            <w:r w:rsidR="00341C9B">
              <w:rPr>
                <w:noProof/>
                <w:webHidden/>
              </w:rPr>
              <w:fldChar w:fldCharType="end"/>
            </w:r>
          </w:hyperlink>
        </w:p>
        <w:p w14:paraId="09C178D0" w14:textId="415B8DFD" w:rsidR="00D14353" w:rsidRDefault="00D14353">
          <w:r>
            <w:rPr>
              <w:b/>
              <w:bCs/>
            </w:rPr>
            <w:fldChar w:fldCharType="end"/>
          </w:r>
        </w:p>
      </w:sdtContent>
    </w:sdt>
    <w:p w14:paraId="3115D13B" w14:textId="45F636D2" w:rsidR="004F3436" w:rsidRPr="004F3436" w:rsidRDefault="004F3436" w:rsidP="00F07C52">
      <w:pPr>
        <w:pStyle w:val="ab"/>
      </w:pPr>
    </w:p>
    <w:p w14:paraId="2D089D26" w14:textId="01E63A65" w:rsidR="001533A1" w:rsidRPr="00F07C52" w:rsidRDefault="001533A1">
      <w:pPr>
        <w:spacing w:after="0" w:line="240" w:lineRule="auto"/>
        <w:ind w:firstLine="0"/>
        <w:contextualSpacing w:val="0"/>
        <w:jc w:val="left"/>
      </w:pPr>
      <w:r w:rsidRPr="00F07C52">
        <w:br w:type="page"/>
      </w:r>
    </w:p>
    <w:p w14:paraId="0E005FA4" w14:textId="6A8B9CD4" w:rsidR="003D7681" w:rsidRDefault="003D7681" w:rsidP="003D7681">
      <w:pPr>
        <w:pStyle w:val="1"/>
      </w:pPr>
      <w:bookmarkStart w:id="0" w:name="_Toc117191369"/>
      <w:r>
        <w:lastRenderedPageBreak/>
        <w:t>П</w:t>
      </w:r>
      <w:r w:rsidRPr="003D7681">
        <w:t>остановк</w:t>
      </w:r>
      <w:r>
        <w:t>а</w:t>
      </w:r>
      <w:r w:rsidRPr="003D7681">
        <w:t xml:space="preserve"> задачи</w:t>
      </w:r>
      <w:bookmarkEnd w:id="0"/>
    </w:p>
    <w:p w14:paraId="7F04CD25" w14:textId="77777777" w:rsidR="003D7681" w:rsidRDefault="003D7681" w:rsidP="003D7681">
      <w:pPr>
        <w:pStyle w:val="2"/>
        <w:ind w:left="0" w:firstLine="0"/>
      </w:pPr>
      <w:bookmarkStart w:id="1" w:name="_Toc117191370"/>
      <w:r>
        <w:t>Статья с примером решения задачи</w:t>
      </w:r>
      <w:bookmarkEnd w:id="1"/>
    </w:p>
    <w:p w14:paraId="62AC6A9B" w14:textId="77777777" w:rsidR="004C2FA8" w:rsidRDefault="004C2FA8" w:rsidP="003F687F">
      <w:r w:rsidRPr="004C2FA8">
        <w:t>https://towardsdatascience.com/independent-component-analysis-ica-in-python-a0ef0db0955e</w:t>
      </w:r>
    </w:p>
    <w:p w14:paraId="6C540C3C" w14:textId="33C333F1" w:rsidR="003D7681" w:rsidRDefault="003D7681" w:rsidP="003D7681">
      <w:pPr>
        <w:pStyle w:val="2"/>
        <w:ind w:left="0" w:firstLine="0"/>
      </w:pPr>
      <w:bookmarkStart w:id="2" w:name="_Toc117191371"/>
      <w:r>
        <w:t>Данные для анализа</w:t>
      </w:r>
      <w:bookmarkEnd w:id="2"/>
    </w:p>
    <w:p w14:paraId="6F6638BA" w14:textId="77777777" w:rsidR="003D7681" w:rsidRDefault="003D7681" w:rsidP="003D7681">
      <w:r>
        <w:t>https://disk.yandex.ru/d/UDMccnU5zvk_IQ</w:t>
      </w:r>
    </w:p>
    <w:p w14:paraId="4FB02EB2" w14:textId="3F9B3D2B" w:rsidR="009A39AC" w:rsidRPr="009131B1" w:rsidRDefault="003D7681" w:rsidP="003D7681">
      <w:r>
        <w:t>https://disk.yandex.ru/d/UcHAWNjzxlnj6g</w:t>
      </w:r>
    </w:p>
    <w:p w14:paraId="40F47A0A" w14:textId="7EC5D24B" w:rsidR="00AC37FC" w:rsidRPr="0070489F" w:rsidRDefault="00AC37FC" w:rsidP="0070489F">
      <w:pPr>
        <w:rPr>
          <w:rFonts w:eastAsiaTheme="majorEastAsia" w:cstheme="majorBidi"/>
          <w:sz w:val="40"/>
          <w:szCs w:val="32"/>
        </w:rPr>
      </w:pPr>
      <w:r>
        <w:br w:type="page"/>
      </w:r>
    </w:p>
    <w:p w14:paraId="519A882E" w14:textId="110D7EBE" w:rsidR="007D1966" w:rsidRPr="007D1966" w:rsidRDefault="004C2FA8" w:rsidP="007D1966">
      <w:pPr>
        <w:pStyle w:val="1"/>
      </w:pPr>
      <w:bookmarkStart w:id="3" w:name="_Toc117191372"/>
      <w:r>
        <w:lastRenderedPageBreak/>
        <w:t>Анализ независимых компонент</w:t>
      </w:r>
      <w:bookmarkEnd w:id="3"/>
    </w:p>
    <w:p w14:paraId="32EBCF7D" w14:textId="7AC01FB0" w:rsidR="004C2FA8" w:rsidRDefault="004C2FA8" w:rsidP="00E43CA0">
      <w:r w:rsidRPr="004C2FA8">
        <w:t>АНК — это вычислительный метод, разделяющий многомерный сигнал на компоненты. Используя АНК, можно выделить нужный компонент из комплекса сигналов.</w:t>
      </w:r>
    </w:p>
    <w:p w14:paraId="7C4518C4" w14:textId="01D42053" w:rsidR="001D4E78" w:rsidRDefault="001D4E78" w:rsidP="00E43CA0"/>
    <w:p w14:paraId="34722A31" w14:textId="2AE57ED9" w:rsidR="001D4E78" w:rsidRPr="001D4E78" w:rsidRDefault="001D4E78" w:rsidP="001D4E78">
      <w:r w:rsidRPr="001D4E78">
        <w:t>ICA можно объяснить на примере вечеринки</w:t>
      </w:r>
      <w:r>
        <w:t xml:space="preserve">. </w:t>
      </w:r>
      <w:r w:rsidRPr="001D4E78">
        <w:t>Представим, что в комнате есть несколько микрофонов и несколько людей, которые разговаривают, поют, шумят. Задача – разделить пение, разговоры и шум. Для этого и применяется метод независимых компонент.</w:t>
      </w:r>
    </w:p>
    <w:p w14:paraId="1AC97717" w14:textId="10A41905" w:rsidR="001D4E78" w:rsidRDefault="001D4E78" w:rsidP="001D4E78">
      <w:r w:rsidRPr="001D4E78">
        <w:t xml:space="preserve">Метод помогает выделять IC (независимые компоненты, в данном случае </w:t>
      </w:r>
      <w:r>
        <w:t>разговор</w:t>
      </w:r>
      <w:r w:rsidRPr="001D4E78">
        <w:t xml:space="preserve"> и </w:t>
      </w:r>
      <w:r>
        <w:t>музыку</w:t>
      </w:r>
      <w:r w:rsidRPr="001D4E78">
        <w:t>) из смеси звуков, сигналов. После применения ICA получают разделенные сигналы. </w:t>
      </w:r>
    </w:p>
    <w:p w14:paraId="02609050" w14:textId="4D8D0914" w:rsidR="001D4E78" w:rsidRDefault="001D4E78" w:rsidP="001D4E78"/>
    <w:p w14:paraId="05674F97" w14:textId="4D4079FF" w:rsidR="001D4E78" w:rsidRPr="001D4E78" w:rsidRDefault="001D4E78" w:rsidP="001D4E78">
      <w:r w:rsidRPr="001D4E78">
        <w:t xml:space="preserve">Все сигналы смешаны и взаимно искажают характеристики, </w:t>
      </w:r>
      <w:proofErr w:type="spellStart"/>
      <w:r w:rsidRPr="001D4E78">
        <w:t>накладываясь</w:t>
      </w:r>
      <w:proofErr w:type="spellEnd"/>
      <w:r w:rsidRPr="001D4E78">
        <w:t xml:space="preserve"> друг на друга.</w:t>
      </w:r>
      <w:r>
        <w:t xml:space="preserve"> </w:t>
      </w:r>
      <w:r w:rsidRPr="001D4E78">
        <w:t>Однако стоит заметить, что, несмотря на наложение, сигналы друг от друга независимы – это одно из ключевых положений метода независимых компонент. Соответственно, из совокупности полученных сигналов можно выделить необходимую составляющую. Для этого параметры сигнала (его амплитуда, частота, спектр) записываются в виде математических величин в специальную таблицу, элементы которой взаимосвязаны. Затем, с помощью ряда математических операций, из этой таблицы вычленяются элементы, относящиеся к тем или иным компонентам. Т.е. происходит разделение всей совокупности величин на группы, каждая из которых описывает тот или иной элемент итогового сигнала.</w:t>
      </w:r>
    </w:p>
    <w:p w14:paraId="6764F5A5" w14:textId="77777777" w:rsidR="001D4E78" w:rsidRPr="001D4E78" w:rsidRDefault="001D4E78" w:rsidP="001D4E78">
      <w:r w:rsidRPr="001D4E78">
        <w:t>Таким образом, после разделения записанного сигнала мы получаем возможность удалить из него ненужные для нас элементы – шум голосов и музыку в примере с вечеринкой или моргание и другие помехи в случае ЭЭГ. Это позволяет нам очистить запись от лишних данных или же выделить конкретную информацию.</w:t>
      </w:r>
    </w:p>
    <w:p w14:paraId="36A23111" w14:textId="77777777" w:rsidR="001D4E78" w:rsidRPr="001D4E78" w:rsidRDefault="001D4E78" w:rsidP="001D4E78"/>
    <w:p w14:paraId="13CBA8C5" w14:textId="360D4DEC" w:rsidR="004C2FA8" w:rsidRDefault="004C2FA8" w:rsidP="004C2FA8">
      <w:pPr>
        <w:pStyle w:val="1"/>
        <w:shd w:val="clear" w:color="auto" w:fill="FFFFFF"/>
        <w:spacing w:before="754" w:line="420" w:lineRule="atLeast"/>
      </w:pPr>
      <w:bookmarkStart w:id="4" w:name="_Toc117191373"/>
      <w:r w:rsidRPr="004C2FA8">
        <w:lastRenderedPageBreak/>
        <w:t>Алгоритм анализа независимых компонент</w:t>
      </w:r>
      <w:bookmarkEnd w:id="4"/>
    </w:p>
    <w:p w14:paraId="2C6D3C7A" w14:textId="77777777" w:rsidR="004C2FA8" w:rsidRDefault="004C2FA8" w:rsidP="004C2FA8">
      <w:pPr>
        <w:pStyle w:val="md"/>
        <w:numPr>
          <w:ilvl w:val="0"/>
          <w:numId w:val="22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Центрирование массива </w:t>
      </w:r>
      <w:r>
        <w:rPr>
          <w:rStyle w:val="af0"/>
          <w:rFonts w:ascii="Georgia" w:hAnsi="Georgia" w:cs="Segoe UI"/>
          <w:color w:val="292929"/>
          <w:spacing w:val="-1"/>
          <w:sz w:val="30"/>
          <w:szCs w:val="30"/>
        </w:rPr>
        <w:t>x 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вычитанием среднего значения.</w:t>
      </w:r>
    </w:p>
    <w:p w14:paraId="75B5E085" w14:textId="77777777" w:rsidR="004C2FA8" w:rsidRDefault="004C2FA8" w:rsidP="004C2FA8">
      <w:pPr>
        <w:pStyle w:val="md"/>
        <w:numPr>
          <w:ilvl w:val="0"/>
          <w:numId w:val="2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Избавление от корреляции.</w:t>
      </w:r>
    </w:p>
    <w:p w14:paraId="5D73441A" w14:textId="77777777" w:rsidR="004C2FA8" w:rsidRDefault="004C2FA8" w:rsidP="004C2FA8">
      <w:pPr>
        <w:pStyle w:val="md"/>
        <w:numPr>
          <w:ilvl w:val="0"/>
          <w:numId w:val="2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Выбор случайного начального значения для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демикширования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матрицы </w:t>
      </w:r>
      <w:r>
        <w:rPr>
          <w:rStyle w:val="af0"/>
          <w:rFonts w:ascii="Georgia" w:hAnsi="Georgia" w:cs="Segoe UI"/>
          <w:color w:val="292929"/>
          <w:spacing w:val="-1"/>
          <w:sz w:val="30"/>
          <w:szCs w:val="30"/>
        </w:rPr>
        <w:t>w.</w:t>
      </w:r>
    </w:p>
    <w:p w14:paraId="2A0887F7" w14:textId="77777777" w:rsidR="004C2FA8" w:rsidRDefault="004C2FA8" w:rsidP="004C2FA8">
      <w:pPr>
        <w:pStyle w:val="md"/>
        <w:numPr>
          <w:ilvl w:val="0"/>
          <w:numId w:val="2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Расчет нового значения </w:t>
      </w:r>
      <w:r>
        <w:rPr>
          <w:rStyle w:val="af0"/>
          <w:rFonts w:ascii="Georgia" w:hAnsi="Georgia" w:cs="Segoe UI"/>
          <w:color w:val="292929"/>
          <w:spacing w:val="-1"/>
          <w:sz w:val="30"/>
          <w:szCs w:val="30"/>
        </w:rPr>
        <w:t>w.</w:t>
      </w:r>
    </w:p>
    <w:p w14:paraId="2454E580" w14:textId="77777777" w:rsidR="004C2FA8" w:rsidRDefault="004C2FA8" w:rsidP="004C2FA8">
      <w:pPr>
        <w:pStyle w:val="md"/>
        <w:numPr>
          <w:ilvl w:val="0"/>
          <w:numId w:val="2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Нормализация </w:t>
      </w:r>
      <w:r>
        <w:rPr>
          <w:rStyle w:val="af0"/>
          <w:rFonts w:ascii="Georgia" w:hAnsi="Georgia" w:cs="Segoe UI"/>
          <w:color w:val="292929"/>
          <w:spacing w:val="-1"/>
          <w:sz w:val="30"/>
          <w:szCs w:val="30"/>
        </w:rPr>
        <w:t>w.</w:t>
      </w:r>
    </w:p>
    <w:p w14:paraId="67F52003" w14:textId="77777777" w:rsidR="004C2FA8" w:rsidRDefault="004C2FA8" w:rsidP="004C2FA8">
      <w:pPr>
        <w:pStyle w:val="md"/>
        <w:numPr>
          <w:ilvl w:val="0"/>
          <w:numId w:val="2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Проверка сходимости алгоритма. Если сходимости нет — возврат к шагу 4.</w:t>
      </w:r>
    </w:p>
    <w:p w14:paraId="41D9FBFD" w14:textId="77777777" w:rsidR="004C2FA8" w:rsidRDefault="004C2FA8" w:rsidP="004C2FA8">
      <w:pPr>
        <w:pStyle w:val="md"/>
        <w:numPr>
          <w:ilvl w:val="0"/>
          <w:numId w:val="2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Вычисление скалярного произведения </w:t>
      </w:r>
      <w:r>
        <w:rPr>
          <w:rStyle w:val="af0"/>
          <w:rFonts w:ascii="Georgia" w:hAnsi="Georgia" w:cs="Segoe UI"/>
          <w:color w:val="292929"/>
          <w:spacing w:val="-1"/>
          <w:sz w:val="30"/>
          <w:szCs w:val="30"/>
        </w:rPr>
        <w:t>w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и </w:t>
      </w:r>
      <w:r>
        <w:rPr>
          <w:rStyle w:val="af0"/>
          <w:rFonts w:ascii="Georgia" w:hAnsi="Georgia" w:cs="Segoe UI"/>
          <w:color w:val="292929"/>
          <w:spacing w:val="-1"/>
          <w:sz w:val="30"/>
          <w:szCs w:val="30"/>
        </w:rPr>
        <w:t>x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для получения независимых источников сигналов.</w:t>
      </w:r>
    </w:p>
    <w:p w14:paraId="7FA4084E" w14:textId="63F34238" w:rsidR="004C2FA8" w:rsidRDefault="004C2FA8" w:rsidP="004C2FA8"/>
    <w:p w14:paraId="14B260DD" w14:textId="4F8234D9" w:rsidR="00E776A2" w:rsidRDefault="00341C9B" w:rsidP="003F687F">
      <w:pPr>
        <w:jc w:val="center"/>
      </w:pPr>
      <w:r w:rsidRPr="00CE2A5C">
        <w:t xml:space="preserve">   </w:t>
      </w:r>
      <w:r w:rsidR="004C2FA8" w:rsidRPr="004C2FA8">
        <w:rPr>
          <w:noProof/>
        </w:rPr>
        <w:drawing>
          <wp:inline distT="0" distB="0" distL="0" distR="0" wp14:anchorId="7AF29DD9" wp14:editId="489E9826">
            <wp:extent cx="1762371" cy="7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6A2">
        <w:br w:type="page"/>
      </w:r>
    </w:p>
    <w:p w14:paraId="2F347CD1" w14:textId="62EF1F41" w:rsidR="001B43B2" w:rsidRDefault="003D7681" w:rsidP="003D7681">
      <w:pPr>
        <w:pStyle w:val="1"/>
      </w:pPr>
      <w:bookmarkStart w:id="5" w:name="_Toc117191374"/>
      <w:r>
        <w:lastRenderedPageBreak/>
        <w:t>Т</w:t>
      </w:r>
      <w:r w:rsidRPr="003D7681">
        <w:t>еоретическое обоснование метода решения</w:t>
      </w:r>
      <w:bookmarkEnd w:id="5"/>
    </w:p>
    <w:p w14:paraId="18E055BA" w14:textId="1A96C3D8" w:rsidR="00557D4D" w:rsidRDefault="00557D4D" w:rsidP="00E776A2">
      <w:pPr>
        <w:shd w:val="clear" w:color="auto" w:fill="FFFFFF"/>
        <w:spacing w:before="206" w:after="0" w:line="480" w:lineRule="atLeast"/>
        <w:ind w:firstLine="0"/>
        <w:contextualSpacing w:val="0"/>
        <w:jc w:val="left"/>
        <w:rPr>
          <w:rFonts w:ascii="Georgia" w:hAnsi="Georgia"/>
          <w:color w:val="292929"/>
          <w:spacing w:val="-1"/>
          <w:sz w:val="30"/>
          <w:szCs w:val="30"/>
        </w:rPr>
      </w:pPr>
      <w:r w:rsidRPr="003F687F">
        <w:rPr>
          <w:rFonts w:ascii="Georgia" w:hAnsi="Georgia"/>
          <w:color w:val="292929"/>
          <w:spacing w:val="-1"/>
          <w:sz w:val="30"/>
          <w:szCs w:val="30"/>
        </w:rPr>
        <w:t>Прежде чем применять алгоритм АНК, необходимо избавиться от корреляции. Это означает, что мы преобразовываем сигнал таким образом, чтобы потенциальные корреляции между его компонентами исчезли (ковариация стала равна 0), а дисперсия каждого компонента стала равна 1. Также можно сказать, что ковариационная матрица будет равна единичной матрице.</w:t>
      </w:r>
    </w:p>
    <w:p w14:paraId="24E3FAEE" w14:textId="428475DB" w:rsidR="00E776A2" w:rsidRPr="00E776A2" w:rsidRDefault="00341C9B" w:rsidP="00341C9B">
      <w:pPr>
        <w:shd w:val="clear" w:color="auto" w:fill="FFFFFF"/>
        <w:spacing w:before="206" w:after="0" w:line="480" w:lineRule="atLeast"/>
        <w:ind w:firstLine="0"/>
        <w:contextualSpacing w:val="0"/>
        <w:jc w:val="center"/>
        <w:rPr>
          <w:rFonts w:ascii="Georgia" w:hAnsi="Georgia"/>
          <w:color w:val="292929"/>
          <w:spacing w:val="-1"/>
          <w:sz w:val="30"/>
          <w:szCs w:val="30"/>
        </w:rPr>
      </w:pPr>
      <w:r w:rsidRPr="00341C9B">
        <w:rPr>
          <w:noProof/>
        </w:rPr>
        <w:drawing>
          <wp:inline distT="0" distB="0" distL="0" distR="0" wp14:anchorId="38147F5E" wp14:editId="2195BAE9">
            <wp:extent cx="4347210" cy="7624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9175" cy="76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9552" w14:textId="64982275" w:rsidR="00E776A2" w:rsidRPr="00557D4D" w:rsidRDefault="00557D4D" w:rsidP="00557D4D">
      <w:pPr>
        <w:shd w:val="clear" w:color="auto" w:fill="FFFFFF"/>
        <w:spacing w:before="480" w:after="0" w:line="480" w:lineRule="atLeast"/>
        <w:ind w:firstLine="0"/>
        <w:contextualSpacing w:val="0"/>
        <w:jc w:val="left"/>
        <w:rPr>
          <w:rFonts w:ascii="Georgia" w:hAnsi="Georgia"/>
          <w:color w:val="292929"/>
          <w:spacing w:val="-1"/>
          <w:sz w:val="30"/>
          <w:szCs w:val="30"/>
        </w:rPr>
      </w:pPr>
      <w:r w:rsidRPr="00557D4D">
        <w:rPr>
          <w:rFonts w:ascii="Georgia" w:hAnsi="Georgia"/>
          <w:color w:val="292929"/>
          <w:spacing w:val="-1"/>
          <w:sz w:val="30"/>
          <w:szCs w:val="30"/>
        </w:rPr>
        <w:t>Фактический способ, которым мы избавляемся от корреляции, включает в себя </w:t>
      </w:r>
      <w:r w:rsidRPr="00557D4D">
        <w:rPr>
          <w:rFonts w:ascii="Georgia" w:hAnsi="Georgia"/>
          <w:b/>
          <w:bCs/>
          <w:color w:val="292929"/>
          <w:spacing w:val="-1"/>
          <w:sz w:val="30"/>
          <w:szCs w:val="30"/>
        </w:rPr>
        <w:t>разложение по собственным значениям его ковариационной матрицы</w:t>
      </w:r>
      <w:r w:rsidRPr="00557D4D">
        <w:rPr>
          <w:rFonts w:ascii="Georgia" w:hAnsi="Georgia"/>
          <w:color w:val="292929"/>
          <w:spacing w:val="-1"/>
          <w:sz w:val="30"/>
          <w:szCs w:val="30"/>
        </w:rPr>
        <w:t>. Соответствующее математическое уравнение может быть описано так:</w:t>
      </w:r>
    </w:p>
    <w:p w14:paraId="041F5D9D" w14:textId="4892D6A1" w:rsidR="00557D4D" w:rsidRPr="00557D4D" w:rsidRDefault="00557D4D" w:rsidP="003F687F">
      <w:pPr>
        <w:spacing w:after="0" w:line="240" w:lineRule="auto"/>
        <w:ind w:firstLine="0"/>
        <w:contextualSpacing w:val="0"/>
        <w:jc w:val="center"/>
        <w:rPr>
          <w:color w:val="auto"/>
          <w:sz w:val="24"/>
          <w:szCs w:val="24"/>
        </w:rPr>
      </w:pPr>
      <w:r w:rsidRPr="00557D4D">
        <w:rPr>
          <w:noProof/>
          <w:color w:val="auto"/>
          <w:sz w:val="24"/>
          <w:szCs w:val="24"/>
        </w:rPr>
        <w:drawing>
          <wp:inline distT="0" distB="0" distL="0" distR="0" wp14:anchorId="6AC84F64" wp14:editId="012020B1">
            <wp:extent cx="3009900" cy="695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3E534" w14:textId="10C442E6" w:rsidR="003F687F" w:rsidRPr="00557D4D" w:rsidRDefault="00557D4D" w:rsidP="003F687F">
      <w:pPr>
        <w:shd w:val="clear" w:color="auto" w:fill="FFFFFF"/>
        <w:spacing w:before="480" w:after="0" w:line="480" w:lineRule="atLeast"/>
        <w:ind w:firstLine="0"/>
        <w:contextualSpacing w:val="0"/>
        <w:jc w:val="left"/>
        <w:rPr>
          <w:rFonts w:ascii="Georgia" w:hAnsi="Georgia"/>
          <w:color w:val="292929"/>
          <w:spacing w:val="-1"/>
          <w:sz w:val="30"/>
          <w:szCs w:val="30"/>
        </w:rPr>
      </w:pPr>
      <w:r w:rsidRPr="00557D4D">
        <w:rPr>
          <w:rFonts w:ascii="Georgia" w:hAnsi="Georgia"/>
          <w:color w:val="292929"/>
          <w:spacing w:val="-1"/>
          <w:sz w:val="30"/>
          <w:szCs w:val="30"/>
        </w:rPr>
        <w:t>Где </w:t>
      </w:r>
      <w:r w:rsidRPr="00557D4D">
        <w:rPr>
          <w:rFonts w:ascii="Georgia" w:hAnsi="Georgia"/>
          <w:b/>
          <w:bCs/>
          <w:color w:val="292929"/>
          <w:spacing w:val="-1"/>
          <w:sz w:val="30"/>
          <w:szCs w:val="30"/>
        </w:rPr>
        <w:t>D</w:t>
      </w:r>
      <w:r w:rsidRPr="00557D4D">
        <w:rPr>
          <w:rFonts w:ascii="Georgia" w:hAnsi="Georgia"/>
          <w:color w:val="292929"/>
          <w:spacing w:val="-1"/>
          <w:sz w:val="30"/>
          <w:szCs w:val="30"/>
        </w:rPr>
        <w:t> — это диагональная матрица собственных значений (каждая лямбда является собственным значением ковариационной матрицы),</w:t>
      </w:r>
      <w:r w:rsidR="003F687F" w:rsidRPr="003F687F"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r w:rsidR="003F687F" w:rsidRPr="00557D4D">
        <w:rPr>
          <w:rFonts w:ascii="Georgia" w:hAnsi="Georgia"/>
          <w:color w:val="292929"/>
          <w:spacing w:val="-1"/>
          <w:sz w:val="30"/>
          <w:szCs w:val="30"/>
        </w:rPr>
        <w:t>а </w:t>
      </w:r>
      <w:r w:rsidR="003F687F" w:rsidRPr="00557D4D">
        <w:rPr>
          <w:rFonts w:ascii="Georgia" w:hAnsi="Georgia"/>
          <w:b/>
          <w:bCs/>
          <w:color w:val="292929"/>
          <w:spacing w:val="-1"/>
          <w:sz w:val="30"/>
          <w:szCs w:val="30"/>
        </w:rPr>
        <w:t>E</w:t>
      </w:r>
      <w:r w:rsidR="003F687F" w:rsidRPr="00557D4D">
        <w:rPr>
          <w:rFonts w:ascii="Georgia" w:hAnsi="Georgia"/>
          <w:color w:val="292929"/>
          <w:spacing w:val="-1"/>
          <w:sz w:val="30"/>
          <w:szCs w:val="30"/>
        </w:rPr>
        <w:t> — ортогональная матрица собственных значений.</w:t>
      </w:r>
    </w:p>
    <w:p w14:paraId="42570B14" w14:textId="710CBD3A" w:rsidR="00557D4D" w:rsidRPr="00557D4D" w:rsidRDefault="00557D4D" w:rsidP="00557D4D">
      <w:pPr>
        <w:shd w:val="clear" w:color="auto" w:fill="FFFFFF"/>
        <w:spacing w:before="480" w:after="0" w:line="480" w:lineRule="atLeast"/>
        <w:ind w:firstLine="0"/>
        <w:contextualSpacing w:val="0"/>
        <w:jc w:val="left"/>
        <w:rPr>
          <w:rFonts w:ascii="Georgia" w:hAnsi="Georgia"/>
          <w:color w:val="292929"/>
          <w:spacing w:val="-1"/>
          <w:sz w:val="30"/>
          <w:szCs w:val="30"/>
        </w:rPr>
      </w:pPr>
    </w:p>
    <w:p w14:paraId="2050DD34" w14:textId="1333AB9B" w:rsidR="00557D4D" w:rsidRPr="00557D4D" w:rsidRDefault="00557D4D" w:rsidP="003F687F">
      <w:pPr>
        <w:spacing w:after="0" w:line="240" w:lineRule="auto"/>
        <w:ind w:firstLine="0"/>
        <w:contextualSpacing w:val="0"/>
        <w:jc w:val="center"/>
        <w:rPr>
          <w:color w:val="auto"/>
          <w:sz w:val="24"/>
          <w:szCs w:val="24"/>
        </w:rPr>
      </w:pPr>
      <w:r w:rsidRPr="00557D4D">
        <w:rPr>
          <w:noProof/>
          <w:color w:val="auto"/>
          <w:sz w:val="24"/>
          <w:szCs w:val="24"/>
        </w:rPr>
        <w:lastRenderedPageBreak/>
        <w:drawing>
          <wp:inline distT="0" distB="0" distL="0" distR="0" wp14:anchorId="219AB022" wp14:editId="7F058E5E">
            <wp:extent cx="4152900" cy="2000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D9EA" w14:textId="1805BBC7" w:rsidR="00557D4D" w:rsidRPr="00557D4D" w:rsidRDefault="00557D4D" w:rsidP="00557D4D">
      <w:pPr>
        <w:spacing w:after="0" w:line="240" w:lineRule="auto"/>
        <w:ind w:firstLine="0"/>
        <w:contextualSpacing w:val="0"/>
        <w:jc w:val="left"/>
        <w:rPr>
          <w:color w:val="auto"/>
          <w:sz w:val="24"/>
          <w:szCs w:val="24"/>
        </w:rPr>
      </w:pPr>
    </w:p>
    <w:p w14:paraId="64E0CED5" w14:textId="77777777" w:rsidR="00557D4D" w:rsidRPr="00557D4D" w:rsidRDefault="00557D4D" w:rsidP="00557D4D">
      <w:pPr>
        <w:shd w:val="clear" w:color="auto" w:fill="FFFFFF"/>
        <w:spacing w:before="480" w:after="0" w:line="480" w:lineRule="atLeast"/>
        <w:ind w:firstLine="0"/>
        <w:contextualSpacing w:val="0"/>
        <w:jc w:val="left"/>
        <w:rPr>
          <w:rFonts w:ascii="Georgia" w:hAnsi="Georgia"/>
          <w:color w:val="292929"/>
          <w:spacing w:val="-1"/>
          <w:sz w:val="30"/>
          <w:szCs w:val="30"/>
        </w:rPr>
      </w:pPr>
      <w:r w:rsidRPr="00557D4D">
        <w:rPr>
          <w:rFonts w:ascii="Georgia" w:hAnsi="Georgia"/>
          <w:color w:val="292929"/>
          <w:spacing w:val="-1"/>
          <w:sz w:val="30"/>
          <w:szCs w:val="30"/>
        </w:rPr>
        <w:t xml:space="preserve">Завершив предварительную обработку сигнала, для каждого компонента обновляем значения </w:t>
      </w:r>
      <w:proofErr w:type="spellStart"/>
      <w:r w:rsidRPr="00557D4D">
        <w:rPr>
          <w:rFonts w:ascii="Georgia" w:hAnsi="Georgia"/>
          <w:color w:val="292929"/>
          <w:spacing w:val="-1"/>
          <w:sz w:val="30"/>
          <w:szCs w:val="30"/>
        </w:rPr>
        <w:t>демикшированной</w:t>
      </w:r>
      <w:proofErr w:type="spellEnd"/>
      <w:r w:rsidRPr="00557D4D">
        <w:rPr>
          <w:rFonts w:ascii="Georgia" w:hAnsi="Georgia"/>
          <w:color w:val="292929"/>
          <w:spacing w:val="-1"/>
          <w:sz w:val="30"/>
          <w:szCs w:val="30"/>
        </w:rPr>
        <w:t xml:space="preserve"> матрицы </w:t>
      </w:r>
      <w:r w:rsidRPr="00557D4D">
        <w:rPr>
          <w:rFonts w:ascii="Georgia" w:hAnsi="Georgia"/>
          <w:b/>
          <w:bCs/>
          <w:color w:val="292929"/>
          <w:spacing w:val="-1"/>
          <w:sz w:val="30"/>
          <w:szCs w:val="30"/>
        </w:rPr>
        <w:t>w</w:t>
      </w:r>
      <w:r w:rsidRPr="00557D4D">
        <w:rPr>
          <w:rFonts w:ascii="Georgia" w:hAnsi="Georgia"/>
          <w:color w:val="292929"/>
          <w:spacing w:val="-1"/>
          <w:sz w:val="30"/>
          <w:szCs w:val="30"/>
        </w:rPr>
        <w:t> до тех пор, пока алгоритм не сойдется или не будет достигнуто максимальное количество итераций. Когда скалярное произведение </w:t>
      </w:r>
      <w:r w:rsidRPr="00557D4D">
        <w:rPr>
          <w:rFonts w:ascii="Georgia" w:hAnsi="Georgia"/>
          <w:b/>
          <w:bCs/>
          <w:color w:val="292929"/>
          <w:spacing w:val="-1"/>
          <w:sz w:val="30"/>
          <w:szCs w:val="30"/>
        </w:rPr>
        <w:t>w</w:t>
      </w:r>
      <w:r w:rsidRPr="00557D4D">
        <w:rPr>
          <w:rFonts w:ascii="Georgia" w:hAnsi="Georgia"/>
          <w:color w:val="292929"/>
          <w:spacing w:val="-1"/>
          <w:sz w:val="30"/>
          <w:szCs w:val="30"/>
        </w:rPr>
        <w:t> и ее транспонированной матрицы примерно равно 1, сходимость считается достигнутой.</w:t>
      </w:r>
    </w:p>
    <w:p w14:paraId="1F6B9FA4" w14:textId="444BE1AA" w:rsidR="00557D4D" w:rsidRPr="00557D4D" w:rsidRDefault="00557D4D" w:rsidP="003F687F">
      <w:pPr>
        <w:spacing w:after="0" w:line="240" w:lineRule="auto"/>
        <w:ind w:firstLine="0"/>
        <w:contextualSpacing w:val="0"/>
        <w:jc w:val="center"/>
        <w:rPr>
          <w:color w:val="auto"/>
          <w:sz w:val="24"/>
          <w:szCs w:val="24"/>
        </w:rPr>
      </w:pPr>
      <w:r w:rsidRPr="00557D4D">
        <w:rPr>
          <w:noProof/>
          <w:color w:val="auto"/>
          <w:sz w:val="24"/>
          <w:szCs w:val="24"/>
        </w:rPr>
        <w:lastRenderedPageBreak/>
        <w:drawing>
          <wp:inline distT="0" distB="0" distL="0" distR="0" wp14:anchorId="6D15D4C4" wp14:editId="744CE075">
            <wp:extent cx="6480810" cy="49809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81D62" w14:textId="77777777" w:rsidR="00557D4D" w:rsidRPr="00557D4D" w:rsidRDefault="00557D4D" w:rsidP="00557D4D">
      <w:pPr>
        <w:shd w:val="clear" w:color="auto" w:fill="FFFFFF"/>
        <w:spacing w:before="480" w:after="0" w:line="480" w:lineRule="atLeast"/>
        <w:ind w:firstLine="0"/>
        <w:contextualSpacing w:val="0"/>
        <w:jc w:val="left"/>
        <w:rPr>
          <w:rFonts w:ascii="Georgia" w:hAnsi="Georgia"/>
          <w:color w:val="292929"/>
          <w:spacing w:val="-1"/>
          <w:sz w:val="30"/>
          <w:szCs w:val="30"/>
        </w:rPr>
      </w:pPr>
      <w:r w:rsidRPr="00557D4D">
        <w:rPr>
          <w:rFonts w:ascii="Georgia" w:hAnsi="Georgia"/>
          <w:color w:val="292929"/>
          <w:spacing w:val="-1"/>
          <w:sz w:val="30"/>
          <w:szCs w:val="30"/>
        </w:rPr>
        <w:t>где</w:t>
      </w:r>
    </w:p>
    <w:p w14:paraId="43EC2B64" w14:textId="03470B77" w:rsidR="00557D4D" w:rsidRPr="00557D4D" w:rsidRDefault="00557D4D" w:rsidP="003F687F">
      <w:pPr>
        <w:spacing w:after="0" w:line="240" w:lineRule="auto"/>
        <w:ind w:firstLine="0"/>
        <w:contextualSpacing w:val="0"/>
        <w:jc w:val="center"/>
        <w:rPr>
          <w:color w:val="auto"/>
          <w:sz w:val="24"/>
          <w:szCs w:val="24"/>
        </w:rPr>
      </w:pPr>
      <w:r w:rsidRPr="00557D4D">
        <w:rPr>
          <w:noProof/>
          <w:color w:val="auto"/>
          <w:sz w:val="24"/>
          <w:szCs w:val="24"/>
        </w:rPr>
        <w:drawing>
          <wp:inline distT="0" distB="0" distL="0" distR="0" wp14:anchorId="79905FF5" wp14:editId="4D52F9D4">
            <wp:extent cx="2343150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01CE" w14:textId="521A6D3A" w:rsidR="003D7681" w:rsidRDefault="003D7681" w:rsidP="00CE082F">
      <w:pPr>
        <w:rPr>
          <w:rFonts w:eastAsiaTheme="majorEastAsia" w:cstheme="majorBidi"/>
          <w:sz w:val="40"/>
          <w:szCs w:val="32"/>
        </w:rPr>
      </w:pPr>
      <w:r>
        <w:br w:type="page"/>
      </w:r>
    </w:p>
    <w:p w14:paraId="48968493" w14:textId="4289ABB7" w:rsidR="007D1966" w:rsidRPr="00CF0046" w:rsidRDefault="00557D4D" w:rsidP="003D7681">
      <w:pPr>
        <w:pStyle w:val="1"/>
      </w:pPr>
      <w:bookmarkStart w:id="6" w:name="_Toc117191375"/>
      <w:r>
        <w:lastRenderedPageBreak/>
        <w:t>Реализация</w:t>
      </w:r>
      <w:r w:rsidRPr="00CF0046">
        <w:t xml:space="preserve"> </w:t>
      </w:r>
      <w:r>
        <w:t>на</w:t>
      </w:r>
      <w:r w:rsidRPr="00CF0046">
        <w:t xml:space="preserve"> </w:t>
      </w:r>
      <w:r>
        <w:rPr>
          <w:lang w:val="en-US"/>
        </w:rPr>
        <w:t>Python</w:t>
      </w:r>
      <w:bookmarkEnd w:id="6"/>
    </w:p>
    <w:p w14:paraId="00AF7561" w14:textId="47CCB223" w:rsidR="00557D4D" w:rsidRPr="00557D4D" w:rsidRDefault="00557D4D" w:rsidP="00557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hAnsi="Courier New" w:cs="Courier New"/>
          <w:b/>
          <w:bCs/>
          <w:color w:val="800000"/>
          <w:sz w:val="20"/>
          <w:szCs w:val="20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Импортируем необходимые библиотеки:</w:t>
      </w:r>
    </w:p>
    <w:p w14:paraId="5DC27F86" w14:textId="77777777" w:rsidR="00557D4D" w:rsidRPr="00557D4D" w:rsidRDefault="00557D4D" w:rsidP="00557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hAnsi="Courier New" w:cs="Courier New"/>
          <w:b/>
          <w:bCs/>
          <w:color w:val="800000"/>
          <w:sz w:val="20"/>
          <w:szCs w:val="20"/>
        </w:rPr>
      </w:pPr>
    </w:p>
    <w:p w14:paraId="45A7E574" w14:textId="6636C222" w:rsidR="00557D4D" w:rsidRPr="00557D4D" w:rsidRDefault="00557D4D" w:rsidP="00557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7D4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7D4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np</w:t>
      </w:r>
    </w:p>
    <w:p w14:paraId="551A7718" w14:textId="77777777" w:rsidR="00557D4D" w:rsidRPr="00557D4D" w:rsidRDefault="00557D4D" w:rsidP="00557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557D4D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>random</w:t>
      </w:r>
      <w:r w:rsidRPr="00557D4D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>seed</w:t>
      </w:r>
      <w:proofErr w:type="spellEnd"/>
      <w:r w:rsidRPr="00557D4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557D4D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557D4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7357B965" w14:textId="77777777" w:rsidR="00557D4D" w:rsidRPr="00557D4D" w:rsidRDefault="00557D4D" w:rsidP="00557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7D4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>scipy</w:t>
      </w:r>
      <w:proofErr w:type="spellEnd"/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7D4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signal</w:t>
      </w:r>
    </w:p>
    <w:p w14:paraId="07704431" w14:textId="77777777" w:rsidR="00557D4D" w:rsidRPr="00557D4D" w:rsidRDefault="00557D4D" w:rsidP="00557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7D4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scipy</w:t>
      </w:r>
      <w:r w:rsidRPr="00557D4D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io </w:t>
      </w:r>
      <w:r w:rsidRPr="00557D4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>wavfile</w:t>
      </w:r>
      <w:proofErr w:type="spellEnd"/>
    </w:p>
    <w:p w14:paraId="78F4BFDF" w14:textId="77777777" w:rsidR="00557D4D" w:rsidRPr="00557D4D" w:rsidRDefault="00557D4D" w:rsidP="00557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7D4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matplotlib </w:t>
      </w:r>
      <w:r w:rsidRPr="00557D4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>pyplot</w:t>
      </w:r>
      <w:proofErr w:type="spellEnd"/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7D4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proofErr w:type="spellEnd"/>
    </w:p>
    <w:p w14:paraId="6071D76E" w14:textId="77777777" w:rsidR="00557D4D" w:rsidRPr="00557D4D" w:rsidRDefault="00557D4D" w:rsidP="00557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7D4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seaborn </w:t>
      </w:r>
      <w:r w:rsidRPr="00557D4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>sns</w:t>
      </w:r>
      <w:proofErr w:type="spellEnd"/>
    </w:p>
    <w:p w14:paraId="0A6275E6" w14:textId="5179592A" w:rsidR="00557D4D" w:rsidRDefault="00557D4D" w:rsidP="00557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hAnsi="Courier New" w:cs="Courier New"/>
          <w:color w:val="808030"/>
          <w:sz w:val="20"/>
          <w:szCs w:val="20"/>
          <w:lang w:val="en-US"/>
        </w:rPr>
      </w:pPr>
      <w:proofErr w:type="spellStart"/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>sns</w:t>
      </w:r>
      <w:r w:rsidRPr="00557D4D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557D4D">
        <w:rPr>
          <w:rFonts w:ascii="Courier New" w:hAnsi="Courier New" w:cs="Courier New"/>
          <w:color w:val="400000"/>
          <w:sz w:val="20"/>
          <w:szCs w:val="20"/>
          <w:lang w:val="en-US"/>
        </w:rPr>
        <w:t>set</w:t>
      </w:r>
      <w:proofErr w:type="spellEnd"/>
      <w:r w:rsidRPr="00557D4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>rc</w:t>
      </w:r>
      <w:proofErr w:type="spellEnd"/>
      <w:r w:rsidRPr="00557D4D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557D4D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557D4D">
        <w:rPr>
          <w:rFonts w:ascii="Courier New" w:hAnsi="Courier New" w:cs="Courier New"/>
          <w:color w:val="0000E6"/>
          <w:sz w:val="20"/>
          <w:szCs w:val="20"/>
          <w:lang w:val="en-US"/>
        </w:rPr>
        <w:t>'</w:t>
      </w:r>
      <w:proofErr w:type="spellStart"/>
      <w:r w:rsidRPr="00557D4D">
        <w:rPr>
          <w:rFonts w:ascii="Courier New" w:hAnsi="Courier New" w:cs="Courier New"/>
          <w:color w:val="0000E6"/>
          <w:sz w:val="20"/>
          <w:szCs w:val="20"/>
          <w:lang w:val="en-US"/>
        </w:rPr>
        <w:t>figure.figsize</w:t>
      </w:r>
      <w:proofErr w:type="spellEnd"/>
      <w:r w:rsidRPr="00557D4D">
        <w:rPr>
          <w:rFonts w:ascii="Courier New" w:hAnsi="Courier New" w:cs="Courier New"/>
          <w:color w:val="0000E6"/>
          <w:sz w:val="20"/>
          <w:szCs w:val="20"/>
          <w:lang w:val="en-US"/>
        </w:rPr>
        <w:t>'</w:t>
      </w:r>
      <w:r w:rsidRPr="00557D4D">
        <w:rPr>
          <w:rFonts w:ascii="Courier New" w:hAnsi="Courier New" w:cs="Courier New"/>
          <w:color w:val="808030"/>
          <w:sz w:val="20"/>
          <w:szCs w:val="20"/>
          <w:lang w:val="en-US"/>
        </w:rPr>
        <w:t>:(</w:t>
      </w:r>
      <w:r w:rsidRPr="00557D4D">
        <w:rPr>
          <w:rFonts w:ascii="Courier New" w:hAnsi="Courier New" w:cs="Courier New"/>
          <w:color w:val="008000"/>
          <w:sz w:val="20"/>
          <w:szCs w:val="20"/>
          <w:lang w:val="en-US"/>
        </w:rPr>
        <w:t>11.7</w:t>
      </w:r>
      <w:r w:rsidRPr="00557D4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557D4D">
        <w:rPr>
          <w:rFonts w:ascii="Courier New" w:hAnsi="Courier New" w:cs="Courier New"/>
          <w:color w:val="008000"/>
          <w:sz w:val="20"/>
          <w:szCs w:val="20"/>
          <w:lang w:val="en-US"/>
        </w:rPr>
        <w:t>8.27</w:t>
      </w:r>
      <w:r w:rsidRPr="00557D4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557D4D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557D4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375E7A06" w14:textId="3E7C02E2" w:rsidR="00557D4D" w:rsidRDefault="00557D4D" w:rsidP="00557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hAnsi="Courier New" w:cs="Courier New"/>
          <w:color w:val="808030"/>
          <w:sz w:val="20"/>
          <w:szCs w:val="20"/>
          <w:lang w:val="en-US"/>
        </w:rPr>
      </w:pPr>
    </w:p>
    <w:p w14:paraId="6FED5628" w14:textId="5664E50D" w:rsidR="00557D4D" w:rsidRDefault="001D4E78" w:rsidP="00557D4D">
      <w:pPr>
        <w:pStyle w:val="HTML"/>
        <w:shd w:val="clear" w:color="auto" w:fill="FFFFFF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З</w:t>
      </w:r>
      <w:r w:rsidR="00557D4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адаем функции для вычисления</w:t>
      </w:r>
      <w:r w:rsidR="00557D4D" w:rsidRPr="00557D4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="00557D4D" w:rsidRPr="00557D4D"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  <w:lang w:val="en-US"/>
        </w:rPr>
        <w:t>g</w:t>
      </w:r>
      <w:r w:rsidR="00557D4D" w:rsidRPr="00557D4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="00557D4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и </w:t>
      </w:r>
      <w:r w:rsidR="00557D4D" w:rsidRPr="00557D4D"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  <w:lang w:val="en-US"/>
        </w:rPr>
        <w:t>g</w:t>
      </w:r>
      <w:r w:rsidR="00557D4D" w:rsidRPr="00557D4D"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  <w:t>’</w:t>
      </w:r>
      <w:r w:rsidR="00557D4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которые будем использовать для определения нового значения </w:t>
      </w:r>
      <w:r w:rsidR="00557D4D" w:rsidRPr="00557D4D"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  <w:t>w</w:t>
      </w:r>
      <w:r w:rsidR="00557D4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:</w:t>
      </w:r>
    </w:p>
    <w:p w14:paraId="62E07DB3" w14:textId="77777777" w:rsidR="00557D4D" w:rsidRPr="00557D4D" w:rsidRDefault="00557D4D" w:rsidP="00557D4D">
      <w:pPr>
        <w:pStyle w:val="HTML"/>
        <w:shd w:val="clear" w:color="auto" w:fill="FFFFFF"/>
        <w:rPr>
          <w:b/>
          <w:bCs/>
          <w:color w:val="800000"/>
        </w:rPr>
      </w:pPr>
    </w:p>
    <w:p w14:paraId="486E9BA7" w14:textId="12DAD36A" w:rsidR="00557D4D" w:rsidRPr="00CF0046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b/>
          <w:bCs/>
          <w:color w:val="800000"/>
          <w:lang w:val="en-US"/>
        </w:rPr>
        <w:t>def</w:t>
      </w:r>
      <w:r w:rsidRPr="00CF0046">
        <w:rPr>
          <w:color w:val="000000"/>
          <w:lang w:val="en-US"/>
        </w:rPr>
        <w:t xml:space="preserve"> </w:t>
      </w:r>
      <w:r w:rsidRPr="00557D4D">
        <w:rPr>
          <w:color w:val="000000"/>
          <w:lang w:val="en-US"/>
        </w:rPr>
        <w:t>g</w:t>
      </w:r>
      <w:r w:rsidRPr="00CF0046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CF0046">
        <w:rPr>
          <w:color w:val="808030"/>
          <w:lang w:val="en-US"/>
        </w:rPr>
        <w:t>):</w:t>
      </w:r>
    </w:p>
    <w:p w14:paraId="56562BC2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CF0046">
        <w:rPr>
          <w:color w:val="000000"/>
          <w:lang w:val="en-US"/>
        </w:rPr>
        <w:t xml:space="preserve">    </w:t>
      </w:r>
      <w:r w:rsidRPr="00557D4D">
        <w:rPr>
          <w:b/>
          <w:bCs/>
          <w:color w:val="800000"/>
          <w:lang w:val="en-US"/>
        </w:rPr>
        <w:t>return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tanh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)</w:t>
      </w:r>
    </w:p>
    <w:p w14:paraId="42D9A65D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b/>
          <w:bCs/>
          <w:color w:val="800000"/>
          <w:lang w:val="en-US"/>
        </w:rPr>
        <w:t>def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g_der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):</w:t>
      </w:r>
    </w:p>
    <w:p w14:paraId="32D0256A" w14:textId="77B41862" w:rsidR="00557D4D" w:rsidRDefault="00557D4D" w:rsidP="00557D4D">
      <w:pPr>
        <w:pStyle w:val="HTML"/>
        <w:shd w:val="clear" w:color="auto" w:fill="FFFFFF"/>
        <w:rPr>
          <w:color w:val="808030"/>
          <w:lang w:val="en-US"/>
        </w:rPr>
      </w:pPr>
      <w:r w:rsidRPr="00557D4D">
        <w:rPr>
          <w:color w:val="000000"/>
          <w:lang w:val="en-US"/>
        </w:rPr>
        <w:t xml:space="preserve">    </w:t>
      </w:r>
      <w:r w:rsidRPr="00557D4D">
        <w:rPr>
          <w:b/>
          <w:bCs/>
          <w:color w:val="800000"/>
          <w:lang w:val="en-US"/>
        </w:rPr>
        <w:t>return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1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-</w:t>
      </w:r>
      <w:r w:rsidRPr="00557D4D">
        <w:rPr>
          <w:color w:val="000000"/>
          <w:lang w:val="en-US"/>
        </w:rPr>
        <w:t xml:space="preserve"> g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)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*</w:t>
      </w:r>
      <w:r w:rsidRPr="00557D4D">
        <w:rPr>
          <w:color w:val="000000"/>
          <w:lang w:val="en-US"/>
        </w:rPr>
        <w:t xml:space="preserve"> g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)</w:t>
      </w:r>
    </w:p>
    <w:p w14:paraId="531860AF" w14:textId="77777777" w:rsidR="001D4E78" w:rsidRPr="00557D4D" w:rsidRDefault="001D4E78" w:rsidP="00557D4D">
      <w:pPr>
        <w:pStyle w:val="HTML"/>
        <w:shd w:val="clear" w:color="auto" w:fill="FFFFFF"/>
        <w:rPr>
          <w:color w:val="000000"/>
          <w:lang w:val="en-US"/>
        </w:rPr>
      </w:pPr>
    </w:p>
    <w:p w14:paraId="789534BC" w14:textId="01004BB3" w:rsidR="00557D4D" w:rsidRDefault="00557D4D" w:rsidP="00557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Создаем функцию, чтобы центрировать сигнал вычитанием среднего:</w:t>
      </w:r>
    </w:p>
    <w:p w14:paraId="0364C8BB" w14:textId="77777777" w:rsidR="00557D4D" w:rsidRPr="00557D4D" w:rsidRDefault="00557D4D" w:rsidP="00557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785A8955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b/>
          <w:bCs/>
          <w:color w:val="800000"/>
          <w:lang w:val="en-US"/>
        </w:rPr>
        <w:t>def</w:t>
      </w:r>
      <w:r w:rsidRPr="00557D4D">
        <w:rPr>
          <w:color w:val="000000"/>
          <w:lang w:val="en-US"/>
        </w:rPr>
        <w:t xml:space="preserve"> center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):</w:t>
      </w:r>
    </w:p>
    <w:p w14:paraId="44536E26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X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array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)</w:t>
      </w:r>
    </w:p>
    <w:p w14:paraId="4FB593C7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</w:p>
    <w:p w14:paraId="03F30952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mean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mean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axis</w:t>
      </w:r>
      <w:r w:rsidRPr="00557D4D">
        <w:rPr>
          <w:color w:val="808030"/>
          <w:lang w:val="en-US"/>
        </w:rPr>
        <w:t>=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keepdims</w:t>
      </w:r>
      <w:proofErr w:type="spellEnd"/>
      <w:r w:rsidRPr="00557D4D">
        <w:rPr>
          <w:color w:val="808030"/>
          <w:lang w:val="en-US"/>
        </w:rPr>
        <w:t>=</w:t>
      </w:r>
      <w:r w:rsidRPr="00557D4D">
        <w:rPr>
          <w:color w:val="074726"/>
          <w:lang w:val="en-US"/>
        </w:rPr>
        <w:t>True</w:t>
      </w:r>
      <w:r w:rsidRPr="00557D4D">
        <w:rPr>
          <w:color w:val="808030"/>
          <w:lang w:val="en-US"/>
        </w:rPr>
        <w:t>)</w:t>
      </w:r>
    </w:p>
    <w:p w14:paraId="1DB941F8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</w:p>
    <w:p w14:paraId="67247CE4" w14:textId="15588C07" w:rsidR="00557D4D" w:rsidRDefault="00557D4D" w:rsidP="00557D4D">
      <w:pPr>
        <w:pStyle w:val="HTML"/>
        <w:shd w:val="clear" w:color="auto" w:fill="FFFFFF"/>
        <w:rPr>
          <w:color w:val="000000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>
        <w:rPr>
          <w:b/>
          <w:bCs/>
          <w:color w:val="800000"/>
        </w:rPr>
        <w:t>return</w:t>
      </w:r>
      <w:proofErr w:type="spellEnd"/>
      <w:r>
        <w:rPr>
          <w:color w:val="000000"/>
        </w:rPr>
        <w:t xml:space="preserve"> X</w:t>
      </w:r>
      <w:r>
        <w:rPr>
          <w:color w:val="44AADD"/>
        </w:rPr>
        <w:t>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mean</w:t>
      </w:r>
      <w:proofErr w:type="spellEnd"/>
    </w:p>
    <w:p w14:paraId="0100931B" w14:textId="77777777" w:rsidR="00557D4D" w:rsidRDefault="00557D4D" w:rsidP="00557D4D">
      <w:pPr>
        <w:pStyle w:val="HTML"/>
        <w:shd w:val="clear" w:color="auto" w:fill="FFFFFF"/>
        <w:rPr>
          <w:color w:val="000000"/>
        </w:rPr>
      </w:pPr>
    </w:p>
    <w:p w14:paraId="5D56A416" w14:textId="694207CB" w:rsidR="00557D4D" w:rsidRDefault="00557D4D" w:rsidP="00557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Определяем функцию для избавления от корреляции:</w:t>
      </w:r>
    </w:p>
    <w:p w14:paraId="5BEFB0A5" w14:textId="77777777" w:rsidR="00557D4D" w:rsidRPr="00557D4D" w:rsidRDefault="00557D4D" w:rsidP="00557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1A3A0E73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b/>
          <w:bCs/>
          <w:color w:val="800000"/>
          <w:lang w:val="en-US"/>
        </w:rPr>
        <w:t>def</w:t>
      </w:r>
      <w:r w:rsidRPr="00557D4D">
        <w:rPr>
          <w:color w:val="000000"/>
          <w:lang w:val="en-US"/>
        </w:rPr>
        <w:t xml:space="preserve"> whitening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):</w:t>
      </w:r>
    </w:p>
    <w:p w14:paraId="40490F72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 w:rsidRPr="00557D4D">
        <w:rPr>
          <w:color w:val="000000"/>
          <w:lang w:val="en-US"/>
        </w:rPr>
        <w:t>cov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cov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)</w:t>
      </w:r>
    </w:p>
    <w:p w14:paraId="4DE24EB2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d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E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linalg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eigh</w:t>
      </w:r>
      <w:proofErr w:type="spellEnd"/>
      <w:r w:rsidRPr="00557D4D">
        <w:rPr>
          <w:color w:val="808030"/>
          <w:lang w:val="en-US"/>
        </w:rPr>
        <w:t>(</w:t>
      </w:r>
      <w:proofErr w:type="spellStart"/>
      <w:r w:rsidRPr="00557D4D">
        <w:rPr>
          <w:color w:val="000000"/>
          <w:lang w:val="en-US"/>
        </w:rPr>
        <w:t>cov</w:t>
      </w:r>
      <w:proofErr w:type="spellEnd"/>
      <w:r w:rsidRPr="00557D4D">
        <w:rPr>
          <w:color w:val="808030"/>
          <w:lang w:val="en-US"/>
        </w:rPr>
        <w:t>)</w:t>
      </w:r>
    </w:p>
    <w:p w14:paraId="7DF1EB09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D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diag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d</w:t>
      </w:r>
      <w:r w:rsidRPr="00557D4D">
        <w:rPr>
          <w:color w:val="808030"/>
          <w:lang w:val="en-US"/>
        </w:rPr>
        <w:t>)</w:t>
      </w:r>
    </w:p>
    <w:p w14:paraId="44D2B972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 w:rsidRPr="00557D4D">
        <w:rPr>
          <w:color w:val="000000"/>
          <w:lang w:val="en-US"/>
        </w:rPr>
        <w:t>D_inv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sqrt</w:t>
      </w:r>
      <w:proofErr w:type="spellEnd"/>
      <w:r w:rsidRPr="00557D4D">
        <w:rPr>
          <w:color w:val="808030"/>
          <w:lang w:val="en-US"/>
        </w:rPr>
        <w:t>(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linalg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inv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D</w:t>
      </w:r>
      <w:r w:rsidRPr="00557D4D">
        <w:rPr>
          <w:color w:val="808030"/>
          <w:lang w:val="en-US"/>
        </w:rPr>
        <w:t>))</w:t>
      </w:r>
    </w:p>
    <w:p w14:paraId="632129F2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 w:rsidRPr="00557D4D">
        <w:rPr>
          <w:color w:val="000000"/>
          <w:lang w:val="en-US"/>
        </w:rPr>
        <w:t>X_whiten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dot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E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dot</w:t>
      </w:r>
      <w:r w:rsidRPr="00557D4D">
        <w:rPr>
          <w:color w:val="808030"/>
          <w:lang w:val="en-US"/>
        </w:rPr>
        <w:t>(</w:t>
      </w:r>
      <w:proofErr w:type="spellStart"/>
      <w:r w:rsidRPr="00557D4D">
        <w:rPr>
          <w:color w:val="000000"/>
          <w:lang w:val="en-US"/>
        </w:rPr>
        <w:t>D_inv</w:t>
      </w:r>
      <w:proofErr w:type="spellEnd"/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dot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E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T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X</w:t>
      </w:r>
      <w:r w:rsidRPr="00557D4D">
        <w:rPr>
          <w:color w:val="808030"/>
          <w:lang w:val="en-US"/>
        </w:rPr>
        <w:t>)))</w:t>
      </w:r>
    </w:p>
    <w:p w14:paraId="0A531976" w14:textId="77777777" w:rsidR="00557D4D" w:rsidRDefault="00557D4D" w:rsidP="00557D4D">
      <w:pPr>
        <w:pStyle w:val="HTML"/>
        <w:shd w:val="clear" w:color="auto" w:fill="FFFFFF"/>
        <w:rPr>
          <w:color w:val="000000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>
        <w:rPr>
          <w:b/>
          <w:bCs/>
          <w:color w:val="8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X_whiten</w:t>
      </w:r>
      <w:proofErr w:type="spellEnd"/>
    </w:p>
    <w:p w14:paraId="1B273256" w14:textId="0E182CE2" w:rsidR="00557D4D" w:rsidRPr="00CF0046" w:rsidRDefault="00557D4D" w:rsidP="00557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507E84D0" w14:textId="3ED0B8B2" w:rsidR="00557D4D" w:rsidRDefault="00557D4D" w:rsidP="00557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Определяем функцию для обновления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демикшированной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матрицы </w:t>
      </w:r>
      <w:r>
        <w:rPr>
          <w:rStyle w:val="af0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:</w:t>
      </w:r>
    </w:p>
    <w:p w14:paraId="684A604D" w14:textId="77777777" w:rsidR="00557D4D" w:rsidRPr="00557D4D" w:rsidRDefault="00557D4D" w:rsidP="00557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05E8C116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b/>
          <w:bCs/>
          <w:color w:val="800000"/>
          <w:lang w:val="en-US"/>
        </w:rPr>
        <w:t>def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calculate_new_w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w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X</w:t>
      </w:r>
      <w:r w:rsidRPr="00557D4D">
        <w:rPr>
          <w:color w:val="808030"/>
          <w:lang w:val="en-US"/>
        </w:rPr>
        <w:t>):</w:t>
      </w:r>
    </w:p>
    <w:p w14:paraId="4D442A2E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 w:rsidRPr="00557D4D">
        <w:rPr>
          <w:color w:val="000000"/>
          <w:lang w:val="en-US"/>
        </w:rPr>
        <w:t>w_new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 xml:space="preserve">X </w:t>
      </w:r>
      <w:r w:rsidRPr="00557D4D">
        <w:rPr>
          <w:color w:val="44AADD"/>
          <w:lang w:val="en-US"/>
        </w:rPr>
        <w:t>*</w:t>
      </w:r>
      <w:r w:rsidRPr="00557D4D">
        <w:rPr>
          <w:color w:val="000000"/>
          <w:lang w:val="en-US"/>
        </w:rPr>
        <w:t xml:space="preserve"> g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dot</w:t>
      </w:r>
      <w:r w:rsidRPr="00557D4D">
        <w:rPr>
          <w:color w:val="808030"/>
          <w:lang w:val="en-US"/>
        </w:rPr>
        <w:t>(</w:t>
      </w:r>
      <w:proofErr w:type="spellStart"/>
      <w:r w:rsidRPr="00557D4D">
        <w:rPr>
          <w:color w:val="000000"/>
          <w:lang w:val="en-US"/>
        </w:rPr>
        <w:t>w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T</w:t>
      </w:r>
      <w:proofErr w:type="spellEnd"/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X</w:t>
      </w:r>
      <w:r w:rsidRPr="00557D4D">
        <w:rPr>
          <w:color w:val="808030"/>
          <w:lang w:val="en-US"/>
        </w:rPr>
        <w:t>))).</w:t>
      </w:r>
      <w:r w:rsidRPr="00557D4D">
        <w:rPr>
          <w:color w:val="000000"/>
          <w:lang w:val="en-US"/>
        </w:rPr>
        <w:t>mean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axis</w:t>
      </w:r>
      <w:r w:rsidRPr="00557D4D">
        <w:rPr>
          <w:color w:val="808030"/>
          <w:lang w:val="en-US"/>
        </w:rPr>
        <w:t>=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)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-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g_der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dot</w:t>
      </w:r>
      <w:r w:rsidRPr="00557D4D">
        <w:rPr>
          <w:color w:val="808030"/>
          <w:lang w:val="en-US"/>
        </w:rPr>
        <w:t>(</w:t>
      </w:r>
      <w:proofErr w:type="spellStart"/>
      <w:r w:rsidRPr="00557D4D">
        <w:rPr>
          <w:color w:val="000000"/>
          <w:lang w:val="en-US"/>
        </w:rPr>
        <w:t>w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T</w:t>
      </w:r>
      <w:proofErr w:type="spellEnd"/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X</w:t>
      </w:r>
      <w:r w:rsidRPr="00557D4D">
        <w:rPr>
          <w:color w:val="808030"/>
          <w:lang w:val="en-US"/>
        </w:rPr>
        <w:t>)).</w:t>
      </w:r>
      <w:r w:rsidRPr="00557D4D">
        <w:rPr>
          <w:color w:val="000000"/>
          <w:lang w:val="en-US"/>
        </w:rPr>
        <w:t>mean</w:t>
      </w:r>
      <w:r w:rsidRPr="00557D4D">
        <w:rPr>
          <w:color w:val="808030"/>
          <w:lang w:val="en-US"/>
        </w:rPr>
        <w:t>()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*</w:t>
      </w:r>
      <w:r w:rsidRPr="00557D4D">
        <w:rPr>
          <w:color w:val="000000"/>
          <w:lang w:val="en-US"/>
        </w:rPr>
        <w:t xml:space="preserve"> w    </w:t>
      </w:r>
    </w:p>
    <w:p w14:paraId="4B130199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 w:rsidRPr="00557D4D">
        <w:rPr>
          <w:color w:val="000000"/>
          <w:lang w:val="en-US"/>
        </w:rPr>
        <w:t>w_new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/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sqrt</w:t>
      </w:r>
      <w:proofErr w:type="spellEnd"/>
      <w:r w:rsidRPr="00557D4D">
        <w:rPr>
          <w:color w:val="808030"/>
          <w:lang w:val="en-US"/>
        </w:rPr>
        <w:t>((</w:t>
      </w:r>
      <w:proofErr w:type="spellStart"/>
      <w:r w:rsidRPr="00557D4D">
        <w:rPr>
          <w:color w:val="000000"/>
          <w:lang w:val="en-US"/>
        </w:rPr>
        <w:t>w_new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**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2</w:t>
      </w:r>
      <w:r w:rsidRPr="00557D4D">
        <w:rPr>
          <w:color w:val="808030"/>
          <w:lang w:val="en-US"/>
        </w:rPr>
        <w:t>).</w:t>
      </w:r>
      <w:r w:rsidRPr="00557D4D">
        <w:rPr>
          <w:color w:val="400000"/>
          <w:lang w:val="en-US"/>
        </w:rPr>
        <w:t>sum</w:t>
      </w:r>
      <w:r w:rsidRPr="00557D4D">
        <w:rPr>
          <w:color w:val="808030"/>
          <w:lang w:val="en-US"/>
        </w:rPr>
        <w:t>())</w:t>
      </w:r>
      <w:r w:rsidRPr="00557D4D">
        <w:rPr>
          <w:color w:val="000000"/>
          <w:lang w:val="en-US"/>
        </w:rPr>
        <w:t xml:space="preserve">    </w:t>
      </w:r>
    </w:p>
    <w:p w14:paraId="33313116" w14:textId="77777777" w:rsidR="00557D4D" w:rsidRDefault="00557D4D" w:rsidP="00557D4D">
      <w:pPr>
        <w:pStyle w:val="HTML"/>
        <w:shd w:val="clear" w:color="auto" w:fill="FFFFFF"/>
        <w:rPr>
          <w:color w:val="000000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>
        <w:rPr>
          <w:b/>
          <w:bCs/>
          <w:color w:val="8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w_new</w:t>
      </w:r>
      <w:proofErr w:type="spellEnd"/>
    </w:p>
    <w:p w14:paraId="1D341E13" w14:textId="744AFA63" w:rsidR="00557D4D" w:rsidRPr="00CF0046" w:rsidRDefault="00557D4D" w:rsidP="00557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7B749668" w14:textId="1C7F0D5E" w:rsidR="00557D4D" w:rsidRPr="00CF0046" w:rsidRDefault="00557D4D" w:rsidP="00557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F0046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74C8B7B1" w14:textId="085D496F" w:rsidR="00557D4D" w:rsidRPr="00CF0046" w:rsidRDefault="00557D4D" w:rsidP="00557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7DD6EA88" w14:textId="22FBA60C" w:rsidR="00557D4D" w:rsidRDefault="001D4E78" w:rsidP="00557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Определяем</w:t>
      </w:r>
      <w:r w:rsidR="00557D4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основной метод, вызывающий функции предварительной обработки, инициализирующий </w:t>
      </w:r>
      <w:r w:rsidR="00557D4D">
        <w:rPr>
          <w:rStyle w:val="af0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 </w:t>
      </w:r>
      <w:r w:rsidR="00557D4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случайным набором значений и итерационно обновляющий </w:t>
      </w:r>
      <w:r w:rsidR="00557D4D">
        <w:rPr>
          <w:rStyle w:val="af0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</w:t>
      </w:r>
      <w:r w:rsidR="00557D4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 На сходимость указывает тот факт, что идеальная </w:t>
      </w:r>
      <w:r w:rsidR="00557D4D">
        <w:rPr>
          <w:rStyle w:val="af0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</w:t>
      </w:r>
      <w:r w:rsidR="00557D4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будет ортогональной, следовательно, произведение </w:t>
      </w:r>
      <w:r w:rsidR="00557D4D">
        <w:rPr>
          <w:rStyle w:val="af0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</w:t>
      </w:r>
      <w:r w:rsidR="00557D4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и ее транспонированной матрицы будет примерно равно 1. После расчета оптимального значения </w:t>
      </w:r>
      <w:r w:rsidR="00557D4D">
        <w:rPr>
          <w:rStyle w:val="af0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</w:t>
      </w:r>
      <w:r w:rsidR="00557D4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для каждого компонента возьмем скалярное произведение полученной матрицы и сигнала </w:t>
      </w:r>
      <w:r w:rsidR="00557D4D">
        <w:rPr>
          <w:rStyle w:val="af0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x</w:t>
      </w:r>
      <w:r w:rsidR="00557D4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, чтобы получить источники:</w:t>
      </w:r>
    </w:p>
    <w:p w14:paraId="48836874" w14:textId="77777777" w:rsidR="00557D4D" w:rsidRPr="00557D4D" w:rsidRDefault="00557D4D" w:rsidP="00557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0E1C5181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b/>
          <w:bCs/>
          <w:color w:val="800000"/>
          <w:lang w:val="en-US"/>
        </w:rPr>
        <w:t>def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ica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iterations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tolerance</w:t>
      </w:r>
      <w:r w:rsidRPr="00557D4D">
        <w:rPr>
          <w:color w:val="808030"/>
          <w:lang w:val="en-US"/>
        </w:rPr>
        <w:t>=</w:t>
      </w:r>
      <w:r w:rsidRPr="00557D4D">
        <w:rPr>
          <w:color w:val="008C00"/>
          <w:lang w:val="en-US"/>
        </w:rPr>
        <w:t>1</w:t>
      </w:r>
      <w:r w:rsidRPr="00341C9B">
        <w:rPr>
          <w:b/>
          <w:bCs/>
          <w:i/>
          <w:iCs/>
          <w:shd w:val="clear" w:color="auto" w:fill="DD0000"/>
          <w:lang w:val="en-US"/>
        </w:rPr>
        <w:t>e</w:t>
      </w:r>
      <w:r w:rsidRPr="00557D4D">
        <w:rPr>
          <w:color w:val="44AADD"/>
          <w:lang w:val="en-US"/>
        </w:rPr>
        <w:t>-</w:t>
      </w:r>
      <w:r w:rsidRPr="00557D4D">
        <w:rPr>
          <w:color w:val="008C00"/>
          <w:lang w:val="en-US"/>
        </w:rPr>
        <w:t>5</w:t>
      </w:r>
      <w:r w:rsidRPr="00557D4D">
        <w:rPr>
          <w:color w:val="808030"/>
          <w:lang w:val="en-US"/>
        </w:rPr>
        <w:t>):</w:t>
      </w:r>
    </w:p>
    <w:p w14:paraId="6F6F7CAE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X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center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)</w:t>
      </w:r>
    </w:p>
    <w:p w14:paraId="230F0F9B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</w:p>
    <w:p w14:paraId="13D67278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X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whitening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)</w:t>
      </w:r>
    </w:p>
    <w:p w14:paraId="24F2322C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</w:t>
      </w:r>
    </w:p>
    <w:p w14:paraId="7A7B8DE2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 w:rsidRPr="00557D4D">
        <w:rPr>
          <w:color w:val="000000"/>
          <w:lang w:val="en-US"/>
        </w:rPr>
        <w:t>components_nr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shape</w:t>
      </w:r>
      <w:proofErr w:type="spellEnd"/>
      <w:r w:rsidRPr="00557D4D">
        <w:rPr>
          <w:color w:val="808030"/>
          <w:lang w:val="en-US"/>
        </w:rPr>
        <w:t>[</w:t>
      </w:r>
      <w:r w:rsidRPr="00557D4D">
        <w:rPr>
          <w:color w:val="008C00"/>
          <w:lang w:val="en-US"/>
        </w:rPr>
        <w:t>0</w:t>
      </w:r>
      <w:r w:rsidRPr="00557D4D">
        <w:rPr>
          <w:color w:val="808030"/>
          <w:lang w:val="en-US"/>
        </w:rPr>
        <w:t>]</w:t>
      </w:r>
    </w:p>
    <w:p w14:paraId="70FF1760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W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zeros</w:t>
      </w:r>
      <w:proofErr w:type="spellEnd"/>
      <w:r w:rsidRPr="00557D4D">
        <w:rPr>
          <w:color w:val="808030"/>
          <w:lang w:val="en-US"/>
        </w:rPr>
        <w:t>((</w:t>
      </w:r>
      <w:proofErr w:type="spellStart"/>
      <w:r w:rsidRPr="00557D4D">
        <w:rPr>
          <w:color w:val="000000"/>
          <w:lang w:val="en-US"/>
        </w:rPr>
        <w:t>components_nr</w:t>
      </w:r>
      <w:proofErr w:type="spellEnd"/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components_nr</w:t>
      </w:r>
      <w:proofErr w:type="spellEnd"/>
      <w:r w:rsidRPr="00557D4D">
        <w:rPr>
          <w:color w:val="808030"/>
          <w:lang w:val="en-US"/>
        </w:rPr>
        <w:t>),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dtype</w:t>
      </w:r>
      <w:proofErr w:type="spellEnd"/>
      <w:r w:rsidRPr="00557D4D">
        <w:rPr>
          <w:color w:val="808030"/>
          <w:lang w:val="en-US"/>
        </w:rPr>
        <w:t>=</w:t>
      </w:r>
      <w:proofErr w:type="spellStart"/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dtype</w:t>
      </w:r>
      <w:proofErr w:type="spellEnd"/>
      <w:r w:rsidRPr="00557D4D">
        <w:rPr>
          <w:color w:val="808030"/>
          <w:lang w:val="en-US"/>
        </w:rPr>
        <w:t>)</w:t>
      </w:r>
    </w:p>
    <w:p w14:paraId="0530BCE2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b/>
          <w:bCs/>
          <w:color w:val="800000"/>
          <w:lang w:val="en-US"/>
        </w:rPr>
        <w:t>for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i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b/>
          <w:bCs/>
          <w:color w:val="800000"/>
          <w:lang w:val="en-US"/>
        </w:rPr>
        <w:t>in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00000"/>
          <w:lang w:val="en-US"/>
        </w:rPr>
        <w:t>range</w:t>
      </w:r>
      <w:r w:rsidRPr="00557D4D">
        <w:rPr>
          <w:color w:val="808030"/>
          <w:lang w:val="en-US"/>
        </w:rPr>
        <w:t>(</w:t>
      </w:r>
      <w:proofErr w:type="spellStart"/>
      <w:r w:rsidRPr="00557D4D">
        <w:rPr>
          <w:color w:val="000000"/>
          <w:lang w:val="en-US"/>
        </w:rPr>
        <w:t>components_nr</w:t>
      </w:r>
      <w:proofErr w:type="spellEnd"/>
      <w:r w:rsidRPr="00557D4D">
        <w:rPr>
          <w:color w:val="808030"/>
          <w:lang w:val="en-US"/>
        </w:rPr>
        <w:t>):</w:t>
      </w:r>
    </w:p>
    <w:p w14:paraId="39CAD915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</w:t>
      </w:r>
    </w:p>
    <w:p w14:paraId="35F6D033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w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random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rand</w:t>
      </w:r>
      <w:proofErr w:type="spellEnd"/>
      <w:r w:rsidRPr="00557D4D">
        <w:rPr>
          <w:color w:val="808030"/>
          <w:lang w:val="en-US"/>
        </w:rPr>
        <w:t>(</w:t>
      </w:r>
      <w:proofErr w:type="spellStart"/>
      <w:r w:rsidRPr="00557D4D">
        <w:rPr>
          <w:color w:val="000000"/>
          <w:lang w:val="en-US"/>
        </w:rPr>
        <w:t>components_nr</w:t>
      </w:r>
      <w:proofErr w:type="spellEnd"/>
      <w:r w:rsidRPr="00557D4D">
        <w:rPr>
          <w:color w:val="808030"/>
          <w:lang w:val="en-US"/>
        </w:rPr>
        <w:t>)</w:t>
      </w:r>
    </w:p>
    <w:p w14:paraId="589DF8A3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</w:t>
      </w:r>
    </w:p>
    <w:p w14:paraId="3F586353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</w:t>
      </w:r>
      <w:r w:rsidRPr="00557D4D">
        <w:rPr>
          <w:b/>
          <w:bCs/>
          <w:color w:val="800000"/>
          <w:lang w:val="en-US"/>
        </w:rPr>
        <w:t>for</w:t>
      </w:r>
      <w:r w:rsidRPr="00557D4D">
        <w:rPr>
          <w:color w:val="000000"/>
          <w:lang w:val="en-US"/>
        </w:rPr>
        <w:t xml:space="preserve"> j </w:t>
      </w:r>
      <w:r w:rsidRPr="00557D4D">
        <w:rPr>
          <w:b/>
          <w:bCs/>
          <w:color w:val="800000"/>
          <w:lang w:val="en-US"/>
        </w:rPr>
        <w:t>in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00000"/>
          <w:lang w:val="en-US"/>
        </w:rPr>
        <w:t>range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iterations</w:t>
      </w:r>
      <w:r w:rsidRPr="00557D4D">
        <w:rPr>
          <w:color w:val="808030"/>
          <w:lang w:val="en-US"/>
        </w:rPr>
        <w:t>):</w:t>
      </w:r>
    </w:p>
    <w:p w14:paraId="3CE74663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    </w:t>
      </w:r>
    </w:p>
    <w:p w14:paraId="0F8418A3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    </w:t>
      </w:r>
      <w:proofErr w:type="spellStart"/>
      <w:r w:rsidRPr="00557D4D">
        <w:rPr>
          <w:color w:val="000000"/>
          <w:lang w:val="en-US"/>
        </w:rPr>
        <w:t>w_new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calculate_new_w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w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X</w:t>
      </w:r>
      <w:r w:rsidRPr="00557D4D">
        <w:rPr>
          <w:color w:val="808030"/>
          <w:lang w:val="en-US"/>
        </w:rPr>
        <w:t>)</w:t>
      </w:r>
    </w:p>
    <w:p w14:paraId="59B1E26E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    </w:t>
      </w:r>
    </w:p>
    <w:p w14:paraId="18487F2A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    </w:t>
      </w:r>
      <w:r w:rsidRPr="00557D4D">
        <w:rPr>
          <w:b/>
          <w:bCs/>
          <w:color w:val="800000"/>
          <w:lang w:val="en-US"/>
        </w:rPr>
        <w:t>if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i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&gt;=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:</w:t>
      </w:r>
    </w:p>
    <w:p w14:paraId="304322A2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        </w:t>
      </w:r>
      <w:proofErr w:type="spellStart"/>
      <w:r w:rsidRPr="00557D4D">
        <w:rPr>
          <w:color w:val="000000"/>
          <w:lang w:val="en-US"/>
        </w:rPr>
        <w:t>w_new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-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dot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dot</w:t>
      </w:r>
      <w:r w:rsidRPr="00557D4D">
        <w:rPr>
          <w:color w:val="808030"/>
          <w:lang w:val="en-US"/>
        </w:rPr>
        <w:t>(</w:t>
      </w:r>
      <w:proofErr w:type="spellStart"/>
      <w:r w:rsidRPr="00557D4D">
        <w:rPr>
          <w:color w:val="000000"/>
          <w:lang w:val="en-US"/>
        </w:rPr>
        <w:t>w_new</w:t>
      </w:r>
      <w:proofErr w:type="spellEnd"/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W</w:t>
      </w:r>
      <w:r w:rsidRPr="00557D4D">
        <w:rPr>
          <w:color w:val="808030"/>
          <w:lang w:val="en-US"/>
        </w:rPr>
        <w:t>[:</w:t>
      </w:r>
      <w:proofErr w:type="spellStart"/>
      <w:r w:rsidRPr="00557D4D">
        <w:rPr>
          <w:color w:val="000000"/>
          <w:lang w:val="en-US"/>
        </w:rPr>
        <w:t>i</w:t>
      </w:r>
      <w:proofErr w:type="spellEnd"/>
      <w:r w:rsidRPr="00557D4D">
        <w:rPr>
          <w:color w:val="808030"/>
          <w:lang w:val="en-US"/>
        </w:rPr>
        <w:t>].</w:t>
      </w:r>
      <w:r w:rsidRPr="00557D4D">
        <w:rPr>
          <w:color w:val="000000"/>
          <w:lang w:val="en-US"/>
        </w:rPr>
        <w:t>T</w:t>
      </w:r>
      <w:r w:rsidRPr="00557D4D">
        <w:rPr>
          <w:color w:val="808030"/>
          <w:lang w:val="en-US"/>
        </w:rPr>
        <w:t>),</w:t>
      </w:r>
      <w:r w:rsidRPr="00557D4D">
        <w:rPr>
          <w:color w:val="000000"/>
          <w:lang w:val="en-US"/>
        </w:rPr>
        <w:t xml:space="preserve"> W</w:t>
      </w:r>
      <w:r w:rsidRPr="00557D4D">
        <w:rPr>
          <w:color w:val="808030"/>
          <w:lang w:val="en-US"/>
        </w:rPr>
        <w:t>[:</w:t>
      </w:r>
      <w:proofErr w:type="spellStart"/>
      <w:r w:rsidRPr="00557D4D">
        <w:rPr>
          <w:color w:val="000000"/>
          <w:lang w:val="en-US"/>
        </w:rPr>
        <w:t>i</w:t>
      </w:r>
      <w:proofErr w:type="spellEnd"/>
      <w:r w:rsidRPr="00557D4D">
        <w:rPr>
          <w:color w:val="808030"/>
          <w:lang w:val="en-US"/>
        </w:rPr>
        <w:t>])</w:t>
      </w:r>
    </w:p>
    <w:p w14:paraId="1A94796B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    </w:t>
      </w:r>
    </w:p>
    <w:p w14:paraId="4D02CC2C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    distance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400000"/>
          <w:lang w:val="en-US"/>
        </w:rPr>
        <w:t>abs</w:t>
      </w:r>
      <w:proofErr w:type="spellEnd"/>
      <w:r w:rsidRPr="00557D4D">
        <w:rPr>
          <w:color w:val="808030"/>
          <w:lang w:val="en-US"/>
        </w:rPr>
        <w:t>(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400000"/>
          <w:lang w:val="en-US"/>
        </w:rPr>
        <w:t>abs</w:t>
      </w:r>
      <w:proofErr w:type="spellEnd"/>
      <w:r w:rsidRPr="00557D4D">
        <w:rPr>
          <w:color w:val="808030"/>
          <w:lang w:val="en-US"/>
        </w:rPr>
        <w:t>((</w:t>
      </w:r>
      <w:r w:rsidRPr="00557D4D">
        <w:rPr>
          <w:color w:val="000000"/>
          <w:lang w:val="en-US"/>
        </w:rPr>
        <w:t xml:space="preserve">w </w:t>
      </w:r>
      <w:r w:rsidRPr="00557D4D">
        <w:rPr>
          <w:color w:val="44AADD"/>
          <w:lang w:val="en-US"/>
        </w:rPr>
        <w:t>*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w_new</w:t>
      </w:r>
      <w:proofErr w:type="spellEnd"/>
      <w:r w:rsidRPr="00557D4D">
        <w:rPr>
          <w:color w:val="808030"/>
          <w:lang w:val="en-US"/>
        </w:rPr>
        <w:t>).</w:t>
      </w:r>
      <w:r w:rsidRPr="00557D4D">
        <w:rPr>
          <w:color w:val="400000"/>
          <w:lang w:val="en-US"/>
        </w:rPr>
        <w:t>sum</w:t>
      </w:r>
      <w:r w:rsidRPr="00557D4D">
        <w:rPr>
          <w:color w:val="808030"/>
          <w:lang w:val="en-US"/>
        </w:rPr>
        <w:t>())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-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)</w:t>
      </w:r>
    </w:p>
    <w:p w14:paraId="7F5F86B4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    </w:t>
      </w:r>
    </w:p>
    <w:p w14:paraId="0EBF959D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    w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w_new</w:t>
      </w:r>
      <w:proofErr w:type="spellEnd"/>
    </w:p>
    <w:p w14:paraId="66DB6300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    </w:t>
      </w:r>
    </w:p>
    <w:p w14:paraId="0971F555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    </w:t>
      </w:r>
      <w:r w:rsidRPr="00557D4D">
        <w:rPr>
          <w:b/>
          <w:bCs/>
          <w:color w:val="800000"/>
          <w:lang w:val="en-US"/>
        </w:rPr>
        <w:t>if</w:t>
      </w:r>
      <w:r w:rsidRPr="00557D4D">
        <w:rPr>
          <w:color w:val="000000"/>
          <w:lang w:val="en-US"/>
        </w:rPr>
        <w:t xml:space="preserve"> distance </w:t>
      </w:r>
      <w:r w:rsidRPr="00557D4D">
        <w:rPr>
          <w:color w:val="44AADD"/>
          <w:lang w:val="en-US"/>
        </w:rPr>
        <w:t>&lt;</w:t>
      </w:r>
      <w:r w:rsidRPr="00557D4D">
        <w:rPr>
          <w:color w:val="000000"/>
          <w:lang w:val="en-US"/>
        </w:rPr>
        <w:t xml:space="preserve"> tolerance</w:t>
      </w:r>
      <w:r w:rsidRPr="00557D4D">
        <w:rPr>
          <w:color w:val="808030"/>
          <w:lang w:val="en-US"/>
        </w:rPr>
        <w:t>:</w:t>
      </w:r>
    </w:p>
    <w:p w14:paraId="73DD7ACB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        </w:t>
      </w:r>
      <w:r w:rsidRPr="00557D4D">
        <w:rPr>
          <w:b/>
          <w:bCs/>
          <w:color w:val="800000"/>
          <w:lang w:val="en-US"/>
        </w:rPr>
        <w:t>break</w:t>
      </w:r>
    </w:p>
    <w:p w14:paraId="12BCB170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        </w:t>
      </w:r>
    </w:p>
    <w:p w14:paraId="6BEFDA8B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W</w:t>
      </w:r>
      <w:r w:rsidRPr="00557D4D">
        <w:rPr>
          <w:color w:val="808030"/>
          <w:lang w:val="en-US"/>
        </w:rPr>
        <w:t>[</w:t>
      </w:r>
      <w:proofErr w:type="spellStart"/>
      <w:r w:rsidRPr="00557D4D">
        <w:rPr>
          <w:color w:val="000000"/>
          <w:lang w:val="en-US"/>
        </w:rPr>
        <w:t>i</w:t>
      </w:r>
      <w:proofErr w:type="spellEnd"/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:]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w</w:t>
      </w:r>
    </w:p>
    <w:p w14:paraId="6BA003EC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</w:t>
      </w:r>
    </w:p>
    <w:p w14:paraId="74C377A2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S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dot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W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X</w:t>
      </w:r>
      <w:r w:rsidRPr="00557D4D">
        <w:rPr>
          <w:color w:val="808030"/>
          <w:lang w:val="en-US"/>
        </w:rPr>
        <w:t>)</w:t>
      </w:r>
    </w:p>
    <w:p w14:paraId="09D16848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</w:p>
    <w:p w14:paraId="419A5152" w14:textId="77777777" w:rsidR="00557D4D" w:rsidRDefault="00557D4D" w:rsidP="00557D4D">
      <w:pPr>
        <w:pStyle w:val="HTML"/>
        <w:shd w:val="clear" w:color="auto" w:fill="FFFFFF"/>
        <w:rPr>
          <w:color w:val="000000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>
        <w:rPr>
          <w:b/>
          <w:bCs/>
          <w:color w:val="800000"/>
        </w:rPr>
        <w:t>return</w:t>
      </w:r>
      <w:proofErr w:type="spellEnd"/>
      <w:r>
        <w:rPr>
          <w:color w:val="000000"/>
        </w:rPr>
        <w:t xml:space="preserve"> S</w:t>
      </w:r>
    </w:p>
    <w:p w14:paraId="3E1E5A1D" w14:textId="51CC7676" w:rsidR="00557D4D" w:rsidRDefault="00557D4D" w:rsidP="00557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2BE96E80" w14:textId="31882FFC" w:rsidR="00557D4D" w:rsidRPr="00557D4D" w:rsidRDefault="00557D4D" w:rsidP="00557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Определяем функцию для построения и сравнения оригинальных, смешанных и предсказанных сигналов:</w:t>
      </w:r>
    </w:p>
    <w:p w14:paraId="287601A0" w14:textId="2B939EEA" w:rsidR="00A70612" w:rsidRDefault="00A70612">
      <w:pPr>
        <w:spacing w:after="0" w:line="240" w:lineRule="auto"/>
        <w:ind w:firstLine="0"/>
        <w:contextualSpacing w:val="0"/>
        <w:jc w:val="left"/>
        <w:rPr>
          <w:rFonts w:ascii="Consolas" w:hAnsi="Consolas"/>
        </w:rPr>
      </w:pPr>
    </w:p>
    <w:p w14:paraId="1AF074BC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b/>
          <w:bCs/>
          <w:color w:val="800000"/>
          <w:lang w:val="en-US"/>
        </w:rPr>
        <w:t>def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plot_mixture_sources_predictions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original_sources</w:t>
      </w:r>
      <w:proofErr w:type="spellEnd"/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S</w:t>
      </w:r>
      <w:r w:rsidRPr="00557D4D">
        <w:rPr>
          <w:color w:val="808030"/>
          <w:lang w:val="en-US"/>
        </w:rPr>
        <w:t>):</w:t>
      </w:r>
    </w:p>
    <w:p w14:paraId="15BB141C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fig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plt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figure</w:t>
      </w:r>
      <w:proofErr w:type="spellEnd"/>
      <w:r w:rsidRPr="00557D4D">
        <w:rPr>
          <w:color w:val="808030"/>
          <w:lang w:val="en-US"/>
        </w:rPr>
        <w:t>()</w:t>
      </w:r>
      <w:r w:rsidRPr="00557D4D">
        <w:rPr>
          <w:color w:val="000000"/>
          <w:lang w:val="en-US"/>
        </w:rPr>
        <w:t xml:space="preserve">    </w:t>
      </w:r>
    </w:p>
    <w:p w14:paraId="44FF3869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 w:rsidRPr="00557D4D">
        <w:rPr>
          <w:color w:val="000000"/>
          <w:lang w:val="en-US"/>
        </w:rPr>
        <w:t>plt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subplot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8C00"/>
          <w:lang w:val="en-US"/>
        </w:rPr>
        <w:t>3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)</w:t>
      </w:r>
    </w:p>
    <w:p w14:paraId="0E23DD81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r w:rsidRPr="00557D4D">
        <w:rPr>
          <w:b/>
          <w:bCs/>
          <w:color w:val="800000"/>
          <w:lang w:val="en-US"/>
        </w:rPr>
        <w:t>for</w:t>
      </w:r>
      <w:r w:rsidRPr="00557D4D">
        <w:rPr>
          <w:color w:val="000000"/>
          <w:lang w:val="en-US"/>
        </w:rPr>
        <w:t xml:space="preserve"> x </w:t>
      </w:r>
      <w:r w:rsidRPr="00557D4D">
        <w:rPr>
          <w:b/>
          <w:bCs/>
          <w:color w:val="800000"/>
          <w:lang w:val="en-US"/>
        </w:rPr>
        <w:t>in</w:t>
      </w:r>
      <w:r w:rsidRPr="00557D4D">
        <w:rPr>
          <w:color w:val="000000"/>
          <w:lang w:val="en-US"/>
        </w:rPr>
        <w:t xml:space="preserve"> X</w:t>
      </w:r>
      <w:r w:rsidRPr="00557D4D">
        <w:rPr>
          <w:color w:val="808030"/>
          <w:lang w:val="en-US"/>
        </w:rPr>
        <w:t>:</w:t>
      </w:r>
    </w:p>
    <w:p w14:paraId="10F54AAC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</w:t>
      </w:r>
      <w:proofErr w:type="spellStart"/>
      <w:r w:rsidRPr="00557D4D">
        <w:rPr>
          <w:color w:val="000000"/>
          <w:lang w:val="en-US"/>
        </w:rPr>
        <w:t>plt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plot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)</w:t>
      </w:r>
    </w:p>
    <w:p w14:paraId="2D3E73CA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 w:rsidRPr="00557D4D">
        <w:rPr>
          <w:color w:val="000000"/>
          <w:lang w:val="en-US"/>
        </w:rPr>
        <w:t>plt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title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E6"/>
          <w:lang w:val="en-US"/>
        </w:rPr>
        <w:t>"mixtures"</w:t>
      </w:r>
      <w:r w:rsidRPr="00557D4D">
        <w:rPr>
          <w:color w:val="808030"/>
          <w:lang w:val="en-US"/>
        </w:rPr>
        <w:t>)</w:t>
      </w:r>
    </w:p>
    <w:p w14:paraId="4FECD4EA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 w:rsidRPr="00557D4D">
        <w:rPr>
          <w:color w:val="000000"/>
          <w:lang w:val="en-US"/>
        </w:rPr>
        <w:t>plt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subplot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8C00"/>
          <w:lang w:val="en-US"/>
        </w:rPr>
        <w:t>3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2</w:t>
      </w:r>
      <w:r w:rsidRPr="00557D4D">
        <w:rPr>
          <w:color w:val="808030"/>
          <w:lang w:val="en-US"/>
        </w:rPr>
        <w:t>)</w:t>
      </w:r>
    </w:p>
    <w:p w14:paraId="4BB0E841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r w:rsidRPr="00557D4D">
        <w:rPr>
          <w:b/>
          <w:bCs/>
          <w:color w:val="800000"/>
          <w:lang w:val="en-US"/>
        </w:rPr>
        <w:t>for</w:t>
      </w:r>
      <w:r w:rsidRPr="00557D4D">
        <w:rPr>
          <w:color w:val="000000"/>
          <w:lang w:val="en-US"/>
        </w:rPr>
        <w:t xml:space="preserve"> s </w:t>
      </w:r>
      <w:r w:rsidRPr="00557D4D">
        <w:rPr>
          <w:b/>
          <w:bCs/>
          <w:color w:val="800000"/>
          <w:lang w:val="en-US"/>
        </w:rPr>
        <w:t>in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original_sources</w:t>
      </w:r>
      <w:proofErr w:type="spellEnd"/>
      <w:r w:rsidRPr="00557D4D">
        <w:rPr>
          <w:color w:val="808030"/>
          <w:lang w:val="en-US"/>
        </w:rPr>
        <w:t>:</w:t>
      </w:r>
    </w:p>
    <w:p w14:paraId="5CCAD7E2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</w:t>
      </w:r>
      <w:proofErr w:type="spellStart"/>
      <w:r w:rsidRPr="00557D4D">
        <w:rPr>
          <w:color w:val="000000"/>
          <w:lang w:val="en-US"/>
        </w:rPr>
        <w:t>plt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plot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s</w:t>
      </w:r>
      <w:r w:rsidRPr="00557D4D">
        <w:rPr>
          <w:color w:val="808030"/>
          <w:lang w:val="en-US"/>
        </w:rPr>
        <w:t>)</w:t>
      </w:r>
    </w:p>
    <w:p w14:paraId="6CC8E3DF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 w:rsidRPr="00557D4D">
        <w:rPr>
          <w:color w:val="000000"/>
          <w:lang w:val="en-US"/>
        </w:rPr>
        <w:t>plt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title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E6"/>
          <w:lang w:val="en-US"/>
        </w:rPr>
        <w:t>"real sources"</w:t>
      </w:r>
      <w:r w:rsidRPr="00557D4D">
        <w:rPr>
          <w:color w:val="808030"/>
          <w:lang w:val="en-US"/>
        </w:rPr>
        <w:t>)</w:t>
      </w:r>
    </w:p>
    <w:p w14:paraId="71DADBFE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 w:rsidRPr="00557D4D">
        <w:rPr>
          <w:color w:val="000000"/>
          <w:lang w:val="en-US"/>
        </w:rPr>
        <w:t>plt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subplot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8C00"/>
          <w:lang w:val="en-US"/>
        </w:rPr>
        <w:t>3</w:t>
      </w:r>
      <w:r w:rsidRPr="00557D4D">
        <w:rPr>
          <w:color w:val="808030"/>
          <w:lang w:val="en-US"/>
        </w:rPr>
        <w:t>,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,</w:t>
      </w:r>
      <w:r w:rsidRPr="00557D4D">
        <w:rPr>
          <w:color w:val="008C00"/>
          <w:lang w:val="en-US"/>
        </w:rPr>
        <w:t>3</w:t>
      </w:r>
      <w:r w:rsidRPr="00557D4D">
        <w:rPr>
          <w:color w:val="808030"/>
          <w:lang w:val="en-US"/>
        </w:rPr>
        <w:t>)</w:t>
      </w:r>
    </w:p>
    <w:p w14:paraId="74369462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lastRenderedPageBreak/>
        <w:t xml:space="preserve">    </w:t>
      </w:r>
      <w:r w:rsidRPr="00557D4D">
        <w:rPr>
          <w:b/>
          <w:bCs/>
          <w:color w:val="800000"/>
          <w:lang w:val="en-US"/>
        </w:rPr>
        <w:t>for</w:t>
      </w:r>
      <w:r w:rsidRPr="00557D4D">
        <w:rPr>
          <w:color w:val="000000"/>
          <w:lang w:val="en-US"/>
        </w:rPr>
        <w:t xml:space="preserve"> s </w:t>
      </w:r>
      <w:r w:rsidRPr="00557D4D">
        <w:rPr>
          <w:b/>
          <w:bCs/>
          <w:color w:val="800000"/>
          <w:lang w:val="en-US"/>
        </w:rPr>
        <w:t>in</w:t>
      </w:r>
      <w:r w:rsidRPr="00557D4D">
        <w:rPr>
          <w:color w:val="000000"/>
          <w:lang w:val="en-US"/>
        </w:rPr>
        <w:t xml:space="preserve"> S</w:t>
      </w:r>
      <w:r w:rsidRPr="00557D4D">
        <w:rPr>
          <w:color w:val="808030"/>
          <w:lang w:val="en-US"/>
        </w:rPr>
        <w:t>:</w:t>
      </w:r>
    </w:p>
    <w:p w14:paraId="6CE77034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</w:t>
      </w:r>
      <w:proofErr w:type="spellStart"/>
      <w:r w:rsidRPr="00557D4D">
        <w:rPr>
          <w:color w:val="000000"/>
          <w:lang w:val="en-US"/>
        </w:rPr>
        <w:t>plt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plot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s</w:t>
      </w:r>
      <w:r w:rsidRPr="00557D4D">
        <w:rPr>
          <w:color w:val="808030"/>
          <w:lang w:val="en-US"/>
        </w:rPr>
        <w:t>)</w:t>
      </w:r>
    </w:p>
    <w:p w14:paraId="05C87DCB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 w:rsidRPr="00557D4D">
        <w:rPr>
          <w:color w:val="000000"/>
          <w:lang w:val="en-US"/>
        </w:rPr>
        <w:t>plt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title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E6"/>
          <w:lang w:val="en-US"/>
        </w:rPr>
        <w:t>"predicted sources"</w:t>
      </w:r>
      <w:r w:rsidRPr="00557D4D">
        <w:rPr>
          <w:color w:val="808030"/>
          <w:lang w:val="en-US"/>
        </w:rPr>
        <w:t>)</w:t>
      </w:r>
    </w:p>
    <w:p w14:paraId="778E94CF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</w:p>
    <w:p w14:paraId="33EFAEA7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 w:rsidRPr="00557D4D">
        <w:rPr>
          <w:color w:val="000000"/>
          <w:lang w:val="en-US"/>
        </w:rPr>
        <w:t>fig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tight_layout</w:t>
      </w:r>
      <w:proofErr w:type="spellEnd"/>
      <w:r w:rsidRPr="00557D4D">
        <w:rPr>
          <w:color w:val="808030"/>
          <w:lang w:val="en-US"/>
        </w:rPr>
        <w:t>()</w:t>
      </w:r>
    </w:p>
    <w:p w14:paraId="0D0C146A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 w:rsidRPr="00557D4D">
        <w:rPr>
          <w:color w:val="000000"/>
          <w:lang w:val="en-US"/>
        </w:rPr>
        <w:t>plt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show</w:t>
      </w:r>
      <w:proofErr w:type="spellEnd"/>
      <w:r w:rsidRPr="00557D4D">
        <w:rPr>
          <w:color w:val="808030"/>
          <w:lang w:val="en-US"/>
        </w:rPr>
        <w:t>()</w:t>
      </w:r>
    </w:p>
    <w:p w14:paraId="59444921" w14:textId="03E30480" w:rsidR="00557D4D" w:rsidRDefault="00557D4D">
      <w:pPr>
        <w:spacing w:after="0" w:line="240" w:lineRule="auto"/>
        <w:ind w:firstLine="0"/>
        <w:contextualSpacing w:val="0"/>
        <w:jc w:val="left"/>
        <w:rPr>
          <w:rFonts w:ascii="Consolas" w:hAnsi="Consolas"/>
          <w:lang w:val="en-US"/>
        </w:rPr>
      </w:pPr>
    </w:p>
    <w:p w14:paraId="373062B7" w14:textId="21DD2AF5" w:rsidR="00557D4D" w:rsidRDefault="00557D4D">
      <w:pPr>
        <w:spacing w:after="0" w:line="240" w:lineRule="auto"/>
        <w:ind w:firstLine="0"/>
        <w:contextualSpacing w:val="0"/>
        <w:jc w:val="lef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Для примера создадим метод для искусственного смешивания сигналов из различных источников:</w:t>
      </w:r>
    </w:p>
    <w:p w14:paraId="204BD851" w14:textId="18B65652" w:rsidR="00557D4D" w:rsidRDefault="00557D4D">
      <w:pPr>
        <w:spacing w:after="0" w:line="240" w:lineRule="auto"/>
        <w:ind w:firstLine="0"/>
        <w:contextualSpacing w:val="0"/>
        <w:jc w:val="lef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54459905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b/>
          <w:bCs/>
          <w:color w:val="800000"/>
          <w:lang w:val="en-US"/>
        </w:rPr>
        <w:t>def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mix_sources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mixtures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apply_noise</w:t>
      </w:r>
      <w:proofErr w:type="spellEnd"/>
      <w:r w:rsidRPr="00557D4D">
        <w:rPr>
          <w:color w:val="808030"/>
          <w:lang w:val="en-US"/>
        </w:rPr>
        <w:t>=</w:t>
      </w:r>
      <w:r w:rsidRPr="00557D4D">
        <w:rPr>
          <w:color w:val="074726"/>
          <w:lang w:val="en-US"/>
        </w:rPr>
        <w:t>False</w:t>
      </w:r>
      <w:r w:rsidRPr="00557D4D">
        <w:rPr>
          <w:color w:val="808030"/>
          <w:lang w:val="en-US"/>
        </w:rPr>
        <w:t>):</w:t>
      </w:r>
    </w:p>
    <w:p w14:paraId="0D0C2F42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r w:rsidRPr="00557D4D">
        <w:rPr>
          <w:b/>
          <w:bCs/>
          <w:color w:val="800000"/>
          <w:lang w:val="en-US"/>
        </w:rPr>
        <w:t>for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i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b/>
          <w:bCs/>
          <w:color w:val="800000"/>
          <w:lang w:val="en-US"/>
        </w:rPr>
        <w:t>in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00000"/>
          <w:lang w:val="en-US"/>
        </w:rPr>
        <w:t>range</w:t>
      </w:r>
      <w:r w:rsidRPr="00557D4D">
        <w:rPr>
          <w:color w:val="808030"/>
          <w:lang w:val="en-US"/>
        </w:rPr>
        <w:t>(</w:t>
      </w:r>
      <w:proofErr w:type="spellStart"/>
      <w:r w:rsidRPr="00557D4D">
        <w:rPr>
          <w:color w:val="400000"/>
          <w:lang w:val="en-US"/>
        </w:rPr>
        <w:t>len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mixtures</w:t>
      </w:r>
      <w:r w:rsidRPr="00557D4D">
        <w:rPr>
          <w:color w:val="808030"/>
          <w:lang w:val="en-US"/>
        </w:rPr>
        <w:t>)):</w:t>
      </w:r>
    </w:p>
    <w:p w14:paraId="277DB3AC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</w:t>
      </w:r>
    </w:p>
    <w:p w14:paraId="1C6285E8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</w:t>
      </w:r>
      <w:proofErr w:type="spellStart"/>
      <w:r w:rsidRPr="00557D4D">
        <w:rPr>
          <w:color w:val="000000"/>
          <w:lang w:val="en-US"/>
        </w:rPr>
        <w:t>max_val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400000"/>
          <w:lang w:val="en-US"/>
        </w:rPr>
        <w:t>max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mixtures</w:t>
      </w:r>
      <w:r w:rsidRPr="00557D4D">
        <w:rPr>
          <w:color w:val="808030"/>
          <w:lang w:val="en-US"/>
        </w:rPr>
        <w:t>[</w:t>
      </w:r>
      <w:proofErr w:type="spellStart"/>
      <w:r w:rsidRPr="00557D4D">
        <w:rPr>
          <w:color w:val="000000"/>
          <w:lang w:val="en-US"/>
        </w:rPr>
        <w:t>i</w:t>
      </w:r>
      <w:proofErr w:type="spellEnd"/>
      <w:r w:rsidRPr="00557D4D">
        <w:rPr>
          <w:color w:val="808030"/>
          <w:lang w:val="en-US"/>
        </w:rPr>
        <w:t>])</w:t>
      </w:r>
    </w:p>
    <w:p w14:paraId="0AB7E682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</w:t>
      </w:r>
    </w:p>
    <w:p w14:paraId="4C12B8CE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</w:t>
      </w:r>
      <w:r w:rsidRPr="00557D4D">
        <w:rPr>
          <w:b/>
          <w:bCs/>
          <w:color w:val="800000"/>
          <w:lang w:val="en-US"/>
        </w:rPr>
        <w:t>if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max_val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&gt;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1</w:t>
      </w:r>
      <w:r w:rsidRPr="00557D4D">
        <w:rPr>
          <w:color w:val="000000"/>
          <w:lang w:val="en-US"/>
        </w:rPr>
        <w:t xml:space="preserve"> </w:t>
      </w:r>
      <w:r w:rsidRPr="00557D4D">
        <w:rPr>
          <w:b/>
          <w:bCs/>
          <w:color w:val="800000"/>
          <w:lang w:val="en-US"/>
        </w:rPr>
        <w:t>or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400000"/>
          <w:lang w:val="en-US"/>
        </w:rPr>
        <w:t>min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mixtures</w:t>
      </w:r>
      <w:r w:rsidRPr="00557D4D">
        <w:rPr>
          <w:color w:val="808030"/>
          <w:lang w:val="en-US"/>
        </w:rPr>
        <w:t>[</w:t>
      </w:r>
      <w:proofErr w:type="spellStart"/>
      <w:r w:rsidRPr="00557D4D">
        <w:rPr>
          <w:color w:val="000000"/>
          <w:lang w:val="en-US"/>
        </w:rPr>
        <w:t>i</w:t>
      </w:r>
      <w:proofErr w:type="spellEnd"/>
      <w:r w:rsidRPr="00557D4D">
        <w:rPr>
          <w:color w:val="808030"/>
          <w:lang w:val="en-US"/>
        </w:rPr>
        <w:t>])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&lt;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:</w:t>
      </w:r>
    </w:p>
    <w:p w14:paraId="05489DCB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    </w:t>
      </w:r>
    </w:p>
    <w:p w14:paraId="4DDA17E3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    mixtures</w:t>
      </w:r>
      <w:r w:rsidRPr="00557D4D">
        <w:rPr>
          <w:color w:val="808030"/>
          <w:lang w:val="en-US"/>
        </w:rPr>
        <w:t>[</w:t>
      </w:r>
      <w:proofErr w:type="spellStart"/>
      <w:r w:rsidRPr="00557D4D">
        <w:rPr>
          <w:color w:val="000000"/>
          <w:lang w:val="en-US"/>
        </w:rPr>
        <w:t>i</w:t>
      </w:r>
      <w:proofErr w:type="spellEnd"/>
      <w:r w:rsidRPr="00557D4D">
        <w:rPr>
          <w:color w:val="808030"/>
          <w:lang w:val="en-US"/>
        </w:rPr>
        <w:t>]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mixtures</w:t>
      </w:r>
      <w:r w:rsidRPr="00557D4D">
        <w:rPr>
          <w:color w:val="808030"/>
          <w:lang w:val="en-US"/>
        </w:rPr>
        <w:t>[</w:t>
      </w:r>
      <w:proofErr w:type="spellStart"/>
      <w:r w:rsidRPr="00557D4D">
        <w:rPr>
          <w:color w:val="000000"/>
          <w:lang w:val="en-US"/>
        </w:rPr>
        <w:t>i</w:t>
      </w:r>
      <w:proofErr w:type="spellEnd"/>
      <w:r w:rsidRPr="00557D4D">
        <w:rPr>
          <w:color w:val="808030"/>
          <w:lang w:val="en-US"/>
        </w:rPr>
        <w:t>]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/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(</w:t>
      </w:r>
      <w:proofErr w:type="spellStart"/>
      <w:r w:rsidRPr="00557D4D">
        <w:rPr>
          <w:color w:val="000000"/>
          <w:lang w:val="en-US"/>
        </w:rPr>
        <w:t>max_val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/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2</w:t>
      </w:r>
      <w:r w:rsidRPr="00557D4D">
        <w:rPr>
          <w:color w:val="808030"/>
          <w:lang w:val="en-US"/>
        </w:rPr>
        <w:t>)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-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000"/>
          <w:lang w:val="en-US"/>
        </w:rPr>
        <w:t>0.5</w:t>
      </w:r>
    </w:p>
    <w:p w14:paraId="42D34092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    </w:t>
      </w:r>
    </w:p>
    <w:p w14:paraId="3D610A77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X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c</w:t>
      </w:r>
      <w:proofErr w:type="spellEnd"/>
      <w:r w:rsidRPr="00557D4D">
        <w:rPr>
          <w:color w:val="000000"/>
          <w:lang w:val="en-US"/>
        </w:rPr>
        <w:t>_</w:t>
      </w:r>
      <w:r w:rsidRPr="00557D4D">
        <w:rPr>
          <w:color w:val="808030"/>
          <w:lang w:val="en-US"/>
        </w:rPr>
        <w:t>[[</w:t>
      </w:r>
      <w:r w:rsidRPr="00557D4D">
        <w:rPr>
          <w:color w:val="000000"/>
          <w:lang w:val="en-US"/>
        </w:rPr>
        <w:t xml:space="preserve">mix </w:t>
      </w:r>
      <w:r w:rsidRPr="00557D4D">
        <w:rPr>
          <w:b/>
          <w:bCs/>
          <w:color w:val="800000"/>
          <w:lang w:val="en-US"/>
        </w:rPr>
        <w:t>for</w:t>
      </w:r>
      <w:r w:rsidRPr="00557D4D">
        <w:rPr>
          <w:color w:val="000000"/>
          <w:lang w:val="en-US"/>
        </w:rPr>
        <w:t xml:space="preserve"> mix </w:t>
      </w:r>
      <w:r w:rsidRPr="00557D4D">
        <w:rPr>
          <w:b/>
          <w:bCs/>
          <w:color w:val="800000"/>
          <w:lang w:val="en-US"/>
        </w:rPr>
        <w:t>in</w:t>
      </w:r>
      <w:r w:rsidRPr="00557D4D">
        <w:rPr>
          <w:color w:val="000000"/>
          <w:lang w:val="en-US"/>
        </w:rPr>
        <w:t xml:space="preserve"> mixtures</w:t>
      </w:r>
      <w:r w:rsidRPr="00557D4D">
        <w:rPr>
          <w:color w:val="808030"/>
          <w:lang w:val="en-US"/>
        </w:rPr>
        <w:t>]]</w:t>
      </w:r>
    </w:p>
    <w:p w14:paraId="4EDB4082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</w:p>
    <w:p w14:paraId="4C46ADCB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r w:rsidRPr="00557D4D">
        <w:rPr>
          <w:b/>
          <w:bCs/>
          <w:color w:val="800000"/>
          <w:lang w:val="en-US"/>
        </w:rPr>
        <w:t>if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apply_noise</w:t>
      </w:r>
      <w:proofErr w:type="spellEnd"/>
      <w:r w:rsidRPr="00557D4D">
        <w:rPr>
          <w:color w:val="808030"/>
          <w:lang w:val="en-US"/>
        </w:rPr>
        <w:t>:</w:t>
      </w:r>
    </w:p>
    <w:p w14:paraId="4E86142B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</w:t>
      </w:r>
    </w:p>
    <w:p w14:paraId="08C0A425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X </w:t>
      </w:r>
      <w:r w:rsidRPr="00557D4D">
        <w:rPr>
          <w:color w:val="44AADD"/>
          <w:lang w:val="en-US"/>
        </w:rPr>
        <w:t>+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000"/>
          <w:lang w:val="en-US"/>
        </w:rPr>
        <w:t>0.02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*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random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normal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size</w:t>
      </w:r>
      <w:r w:rsidRPr="00557D4D">
        <w:rPr>
          <w:color w:val="808030"/>
          <w:lang w:val="en-US"/>
        </w:rPr>
        <w:t>=</w:t>
      </w:r>
      <w:proofErr w:type="spellStart"/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shape</w:t>
      </w:r>
      <w:proofErr w:type="spellEnd"/>
      <w:r w:rsidRPr="00557D4D">
        <w:rPr>
          <w:color w:val="808030"/>
          <w:lang w:val="en-US"/>
        </w:rPr>
        <w:t>)</w:t>
      </w:r>
    </w:p>
    <w:p w14:paraId="6165CFD8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</w:t>
      </w:r>
    </w:p>
    <w:p w14:paraId="19E37859" w14:textId="77777777" w:rsidR="00557D4D" w:rsidRDefault="00557D4D" w:rsidP="00557D4D">
      <w:pPr>
        <w:pStyle w:val="HTML"/>
        <w:shd w:val="clear" w:color="auto" w:fill="FFFFFF"/>
        <w:rPr>
          <w:color w:val="000000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>
        <w:rPr>
          <w:b/>
          <w:bCs/>
          <w:color w:val="800000"/>
        </w:rPr>
        <w:t>return</w:t>
      </w:r>
      <w:proofErr w:type="spellEnd"/>
      <w:r>
        <w:rPr>
          <w:color w:val="000000"/>
        </w:rPr>
        <w:t xml:space="preserve"> X</w:t>
      </w:r>
    </w:p>
    <w:p w14:paraId="261A58CA" w14:textId="676F8F6C" w:rsidR="00557D4D" w:rsidRDefault="00557D4D">
      <w:pPr>
        <w:spacing w:after="0" w:line="240" w:lineRule="auto"/>
        <w:ind w:firstLine="0"/>
        <w:contextualSpacing w:val="0"/>
        <w:jc w:val="lef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3DDE1566" w14:textId="77777777" w:rsidR="00557D4D" w:rsidRDefault="00557D4D">
      <w:pPr>
        <w:spacing w:after="0" w:line="240" w:lineRule="auto"/>
        <w:ind w:firstLine="0"/>
        <w:contextualSpacing w:val="0"/>
        <w:jc w:val="lef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6249422F" w14:textId="73487AEC" w:rsidR="00557D4D" w:rsidRPr="00557D4D" w:rsidRDefault="001D4E78">
      <w:pPr>
        <w:spacing w:after="0" w:line="240" w:lineRule="auto"/>
        <w:ind w:firstLine="0"/>
        <w:contextualSpacing w:val="0"/>
        <w:jc w:val="left"/>
        <w:rPr>
          <w:rFonts w:ascii="Consolas" w:hAnsi="Consolas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С</w:t>
      </w:r>
      <w:r w:rsidR="00557D4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оздадим три сигнала, каждый из которых имеет собственный шаблон:</w:t>
      </w:r>
    </w:p>
    <w:p w14:paraId="565E4DD6" w14:textId="77777777" w:rsidR="00557D4D" w:rsidRDefault="00557D4D">
      <w:pPr>
        <w:spacing w:after="0" w:line="240" w:lineRule="auto"/>
        <w:ind w:firstLine="0"/>
        <w:contextualSpacing w:val="0"/>
        <w:jc w:val="left"/>
        <w:rPr>
          <w:rFonts w:ascii="Consolas" w:hAnsi="Consolas"/>
        </w:rPr>
      </w:pPr>
    </w:p>
    <w:p w14:paraId="6A0D49E0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557D4D">
        <w:rPr>
          <w:color w:val="000000"/>
          <w:lang w:val="en-US"/>
        </w:rPr>
        <w:t>n_samples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2000</w:t>
      </w:r>
    </w:p>
    <w:p w14:paraId="1AD807E5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time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linspace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8C00"/>
          <w:lang w:val="en-US"/>
        </w:rPr>
        <w:t>0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8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n_samples</w:t>
      </w:r>
      <w:proofErr w:type="spellEnd"/>
      <w:r w:rsidRPr="00557D4D">
        <w:rPr>
          <w:color w:val="808030"/>
          <w:lang w:val="en-US"/>
        </w:rPr>
        <w:t>)</w:t>
      </w:r>
    </w:p>
    <w:p w14:paraId="6CB396C8" w14:textId="77777777" w:rsidR="00557D4D" w:rsidRDefault="00557D4D" w:rsidP="00557D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s1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np</w:t>
      </w:r>
      <w:r>
        <w:rPr>
          <w:color w:val="808030"/>
        </w:rPr>
        <w:t>.</w:t>
      </w:r>
      <w:r>
        <w:rPr>
          <w:color w:val="000000"/>
        </w:rPr>
        <w:t>sin</w:t>
      </w:r>
      <w:proofErr w:type="spellEnd"/>
      <w:r>
        <w:rPr>
          <w:color w:val="808030"/>
        </w:rPr>
        <w:t>(</w:t>
      </w:r>
      <w:r>
        <w:rPr>
          <w:color w:val="008C00"/>
        </w:rPr>
        <w:t>2</w:t>
      </w:r>
      <w:r>
        <w:rPr>
          <w:color w:val="000000"/>
        </w:rPr>
        <w:t xml:space="preserve"> </w:t>
      </w:r>
      <w:r>
        <w:rPr>
          <w:color w:val="44AADD"/>
        </w:rPr>
        <w:t>*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time</w:t>
      </w:r>
      <w:proofErr w:type="spellEnd"/>
      <w:r>
        <w:rPr>
          <w:color w:val="808030"/>
        </w:rPr>
        <w:t>)</w:t>
      </w:r>
      <w:r>
        <w:rPr>
          <w:color w:val="000000"/>
        </w:rPr>
        <w:t xml:space="preserve">  </w:t>
      </w:r>
      <w:r>
        <w:rPr>
          <w:color w:val="696969"/>
        </w:rPr>
        <w:t># синусоидальная волна</w:t>
      </w:r>
    </w:p>
    <w:p w14:paraId="40AC7882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s2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sign</w:t>
      </w:r>
      <w:proofErr w:type="spellEnd"/>
      <w:r w:rsidRPr="00557D4D">
        <w:rPr>
          <w:color w:val="808030"/>
          <w:lang w:val="en-US"/>
        </w:rPr>
        <w:t>(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sin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8C00"/>
          <w:lang w:val="en-US"/>
        </w:rPr>
        <w:t>3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*</w:t>
      </w:r>
      <w:r w:rsidRPr="00557D4D">
        <w:rPr>
          <w:color w:val="000000"/>
          <w:lang w:val="en-US"/>
        </w:rPr>
        <w:t xml:space="preserve"> time</w:t>
      </w:r>
      <w:r w:rsidRPr="00557D4D">
        <w:rPr>
          <w:color w:val="808030"/>
          <w:lang w:val="en-US"/>
        </w:rPr>
        <w:t>))</w:t>
      </w:r>
      <w:r w:rsidRPr="00557D4D">
        <w:rPr>
          <w:color w:val="000000"/>
          <w:lang w:val="en-US"/>
        </w:rPr>
        <w:t xml:space="preserve">  </w:t>
      </w:r>
      <w:r w:rsidRPr="00557D4D">
        <w:rPr>
          <w:color w:val="696969"/>
          <w:lang w:val="en-US"/>
        </w:rPr>
        <w:t xml:space="preserve"># </w:t>
      </w:r>
      <w:r>
        <w:rPr>
          <w:color w:val="696969"/>
        </w:rPr>
        <w:t>меандр</w:t>
      </w:r>
    </w:p>
    <w:p w14:paraId="3397E4D3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s3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signal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sawtooth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8C00"/>
          <w:lang w:val="en-US"/>
        </w:rPr>
        <w:t>2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*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pi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*</w:t>
      </w:r>
      <w:r w:rsidRPr="00557D4D">
        <w:rPr>
          <w:color w:val="000000"/>
          <w:lang w:val="en-US"/>
        </w:rPr>
        <w:t xml:space="preserve"> time</w:t>
      </w:r>
      <w:r w:rsidRPr="00557D4D">
        <w:rPr>
          <w:color w:val="808030"/>
          <w:lang w:val="en-US"/>
        </w:rPr>
        <w:t>)</w:t>
      </w:r>
      <w:r w:rsidRPr="00557D4D">
        <w:rPr>
          <w:color w:val="000000"/>
          <w:lang w:val="en-US"/>
        </w:rPr>
        <w:t xml:space="preserve">  </w:t>
      </w:r>
      <w:r w:rsidRPr="00557D4D">
        <w:rPr>
          <w:color w:val="696969"/>
          <w:lang w:val="en-US"/>
        </w:rPr>
        <w:t xml:space="preserve"># </w:t>
      </w:r>
      <w:r>
        <w:rPr>
          <w:color w:val="696969"/>
        </w:rPr>
        <w:t>пилообразная</w:t>
      </w:r>
      <w:r w:rsidRPr="00557D4D">
        <w:rPr>
          <w:color w:val="696969"/>
          <w:lang w:val="en-US"/>
        </w:rPr>
        <w:t xml:space="preserve"> </w:t>
      </w:r>
      <w:r>
        <w:rPr>
          <w:color w:val="696969"/>
        </w:rPr>
        <w:t>волна</w:t>
      </w:r>
    </w:p>
    <w:p w14:paraId="494225FD" w14:textId="77777777" w:rsidR="00557D4D" w:rsidRDefault="00557D4D">
      <w:pPr>
        <w:spacing w:after="0" w:line="240" w:lineRule="auto"/>
        <w:ind w:firstLine="0"/>
        <w:contextualSpacing w:val="0"/>
        <w:jc w:val="left"/>
        <w:rPr>
          <w:rFonts w:ascii="Consolas" w:hAnsi="Consolas"/>
          <w:lang w:val="en-US"/>
        </w:rPr>
      </w:pPr>
    </w:p>
    <w:p w14:paraId="1E034211" w14:textId="04D792D7" w:rsidR="00557D4D" w:rsidRDefault="00557D4D">
      <w:pPr>
        <w:spacing w:after="0" w:line="240" w:lineRule="auto"/>
        <w:ind w:firstLine="0"/>
        <w:contextualSpacing w:val="0"/>
        <w:jc w:val="lef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Вычисляем скалярное произведение матрицы </w:t>
      </w:r>
      <w:r>
        <w:rPr>
          <w:rStyle w:val="af0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 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и сигналов для получения комбинации всех трех. Затем используем АНК, чтобы разделить смешанный сигнал на исходные:</w:t>
      </w:r>
    </w:p>
    <w:p w14:paraId="643ECA31" w14:textId="77777777" w:rsidR="00557D4D" w:rsidRDefault="00557D4D">
      <w:pPr>
        <w:spacing w:after="0" w:line="240" w:lineRule="auto"/>
        <w:ind w:firstLine="0"/>
        <w:contextualSpacing w:val="0"/>
        <w:jc w:val="lef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6FF0CAE5" w14:textId="77777777" w:rsidR="00557D4D" w:rsidRPr="00CE2A5C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>X</w:t>
      </w:r>
      <w:r w:rsidRPr="00CE2A5C">
        <w:rPr>
          <w:color w:val="000000"/>
          <w:lang w:val="en-US"/>
        </w:rPr>
        <w:t xml:space="preserve"> </w:t>
      </w:r>
      <w:r w:rsidRPr="00CE2A5C">
        <w:rPr>
          <w:color w:val="808030"/>
          <w:lang w:val="en-US"/>
        </w:rPr>
        <w:t>=</w:t>
      </w:r>
      <w:r w:rsidRPr="00CE2A5C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CE2A5C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c</w:t>
      </w:r>
      <w:proofErr w:type="spellEnd"/>
      <w:r w:rsidRPr="00CE2A5C">
        <w:rPr>
          <w:color w:val="000000"/>
          <w:lang w:val="en-US"/>
        </w:rPr>
        <w:t>_</w:t>
      </w:r>
      <w:r w:rsidRPr="00CE2A5C">
        <w:rPr>
          <w:color w:val="808030"/>
          <w:lang w:val="en-US"/>
        </w:rPr>
        <w:t>[</w:t>
      </w:r>
      <w:r w:rsidRPr="00557D4D">
        <w:rPr>
          <w:color w:val="000000"/>
          <w:lang w:val="en-US"/>
        </w:rPr>
        <w:t>s</w:t>
      </w:r>
      <w:r w:rsidRPr="00CE2A5C">
        <w:rPr>
          <w:color w:val="000000"/>
          <w:lang w:val="en-US"/>
        </w:rPr>
        <w:t>1</w:t>
      </w:r>
      <w:r w:rsidRPr="00CE2A5C">
        <w:rPr>
          <w:color w:val="808030"/>
          <w:lang w:val="en-US"/>
        </w:rPr>
        <w:t>,</w:t>
      </w:r>
      <w:r w:rsidRPr="00CE2A5C">
        <w:rPr>
          <w:color w:val="000000"/>
          <w:lang w:val="en-US"/>
        </w:rPr>
        <w:t xml:space="preserve"> </w:t>
      </w:r>
      <w:r w:rsidRPr="00557D4D">
        <w:rPr>
          <w:color w:val="000000"/>
          <w:lang w:val="en-US"/>
        </w:rPr>
        <w:t>s</w:t>
      </w:r>
      <w:r w:rsidRPr="00CE2A5C">
        <w:rPr>
          <w:color w:val="000000"/>
          <w:lang w:val="en-US"/>
        </w:rPr>
        <w:t>2</w:t>
      </w:r>
      <w:r w:rsidRPr="00CE2A5C">
        <w:rPr>
          <w:color w:val="808030"/>
          <w:lang w:val="en-US"/>
        </w:rPr>
        <w:t>,</w:t>
      </w:r>
      <w:r w:rsidRPr="00CE2A5C">
        <w:rPr>
          <w:color w:val="000000"/>
          <w:lang w:val="en-US"/>
        </w:rPr>
        <w:t xml:space="preserve"> </w:t>
      </w:r>
      <w:r w:rsidRPr="00557D4D">
        <w:rPr>
          <w:color w:val="000000"/>
          <w:lang w:val="en-US"/>
        </w:rPr>
        <w:t>s</w:t>
      </w:r>
      <w:r w:rsidRPr="00CE2A5C">
        <w:rPr>
          <w:color w:val="000000"/>
          <w:lang w:val="en-US"/>
        </w:rPr>
        <w:t>3</w:t>
      </w:r>
      <w:r w:rsidRPr="00CE2A5C">
        <w:rPr>
          <w:color w:val="808030"/>
          <w:lang w:val="en-US"/>
        </w:rPr>
        <w:t>]</w:t>
      </w:r>
    </w:p>
    <w:p w14:paraId="03A4ADA1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A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array</w:t>
      </w:r>
      <w:proofErr w:type="spellEnd"/>
      <w:r w:rsidRPr="00557D4D">
        <w:rPr>
          <w:color w:val="808030"/>
          <w:lang w:val="en-US"/>
        </w:rPr>
        <w:t>(([[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],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[</w:t>
      </w:r>
      <w:r w:rsidRPr="00557D4D">
        <w:rPr>
          <w:color w:val="008000"/>
          <w:lang w:val="en-US"/>
        </w:rPr>
        <w:t>0.5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2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000"/>
          <w:lang w:val="en-US"/>
        </w:rPr>
        <w:t>1.0</w:t>
      </w:r>
      <w:r w:rsidRPr="00557D4D">
        <w:rPr>
          <w:color w:val="808030"/>
          <w:lang w:val="en-US"/>
        </w:rPr>
        <w:t>],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[</w:t>
      </w:r>
      <w:r w:rsidRPr="00557D4D">
        <w:rPr>
          <w:color w:val="008000"/>
          <w:lang w:val="en-US"/>
        </w:rPr>
        <w:t>1.5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000"/>
          <w:lang w:val="en-US"/>
        </w:rPr>
        <w:t>1.0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000"/>
          <w:lang w:val="en-US"/>
        </w:rPr>
        <w:t>2.0</w:t>
      </w:r>
      <w:r w:rsidRPr="00557D4D">
        <w:rPr>
          <w:color w:val="808030"/>
          <w:lang w:val="en-US"/>
        </w:rPr>
        <w:t>]]))</w:t>
      </w:r>
    </w:p>
    <w:p w14:paraId="5FA5A578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X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dot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A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T</w:t>
      </w:r>
      <w:r w:rsidRPr="00557D4D">
        <w:rPr>
          <w:color w:val="808030"/>
          <w:lang w:val="en-US"/>
        </w:rPr>
        <w:t>)</w:t>
      </w:r>
    </w:p>
    <w:p w14:paraId="70C9DE55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X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X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T</w:t>
      </w:r>
    </w:p>
    <w:p w14:paraId="0B6358BF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S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ica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iterations</w:t>
      </w:r>
      <w:r w:rsidRPr="00557D4D">
        <w:rPr>
          <w:color w:val="808030"/>
          <w:lang w:val="en-US"/>
        </w:rPr>
        <w:t>=</w:t>
      </w:r>
      <w:r w:rsidRPr="00557D4D">
        <w:rPr>
          <w:color w:val="008C00"/>
          <w:lang w:val="en-US"/>
        </w:rPr>
        <w:t>1000</w:t>
      </w:r>
      <w:r w:rsidRPr="00557D4D">
        <w:rPr>
          <w:color w:val="808030"/>
          <w:lang w:val="en-US"/>
        </w:rPr>
        <w:t>)</w:t>
      </w:r>
    </w:p>
    <w:p w14:paraId="7D504038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557D4D">
        <w:rPr>
          <w:color w:val="000000"/>
          <w:lang w:val="en-US"/>
        </w:rPr>
        <w:t>plot_mixture_sources_predictions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[</w:t>
      </w:r>
      <w:r w:rsidRPr="00557D4D">
        <w:rPr>
          <w:color w:val="000000"/>
          <w:lang w:val="en-US"/>
        </w:rPr>
        <w:t>s1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s2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s3</w:t>
      </w:r>
      <w:r w:rsidRPr="00557D4D">
        <w:rPr>
          <w:color w:val="808030"/>
          <w:lang w:val="en-US"/>
        </w:rPr>
        <w:t>],</w:t>
      </w:r>
      <w:r w:rsidRPr="00557D4D">
        <w:rPr>
          <w:color w:val="000000"/>
          <w:lang w:val="en-US"/>
        </w:rPr>
        <w:t xml:space="preserve"> S</w:t>
      </w:r>
      <w:r w:rsidRPr="00557D4D">
        <w:rPr>
          <w:color w:val="808030"/>
          <w:lang w:val="en-US"/>
        </w:rPr>
        <w:t>)</w:t>
      </w:r>
    </w:p>
    <w:p w14:paraId="11E8E1BB" w14:textId="57DF95E3" w:rsidR="00557D4D" w:rsidRDefault="00557D4D">
      <w:pPr>
        <w:spacing w:after="0" w:line="240" w:lineRule="auto"/>
        <w:ind w:firstLine="0"/>
        <w:contextualSpacing w:val="0"/>
        <w:jc w:val="left"/>
        <w:rPr>
          <w:rFonts w:ascii="Consolas" w:hAnsi="Consolas"/>
          <w:lang w:val="en-US"/>
        </w:rPr>
      </w:pPr>
    </w:p>
    <w:p w14:paraId="30DFC165" w14:textId="77777777" w:rsidR="00E776A2" w:rsidRDefault="00557D4D" w:rsidP="00E776A2">
      <w:pPr>
        <w:keepNext/>
        <w:spacing w:after="0" w:line="240" w:lineRule="auto"/>
        <w:ind w:firstLine="0"/>
        <w:contextualSpacing w:val="0"/>
        <w:jc w:val="left"/>
      </w:pPr>
      <w:r w:rsidRPr="00557D4D">
        <w:rPr>
          <w:rFonts w:ascii="Consolas" w:hAnsi="Consolas"/>
          <w:noProof/>
          <w:lang w:val="en-US"/>
        </w:rPr>
        <w:lastRenderedPageBreak/>
        <w:drawing>
          <wp:inline distT="0" distB="0" distL="0" distR="0" wp14:anchorId="66463631" wp14:editId="299D4FED">
            <wp:extent cx="6480810" cy="46456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085F" w14:textId="3EBA7CB3" w:rsidR="00557D4D" w:rsidRPr="00E776A2" w:rsidRDefault="00E776A2" w:rsidP="00E776A2">
      <w:pPr>
        <w:pStyle w:val="ae"/>
        <w:jc w:val="center"/>
        <w:rPr>
          <w:rFonts w:ascii="Consolas" w:hAnsi="Consolas"/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График </w:t>
      </w:r>
      <w:r w:rsidRPr="00E776A2">
        <w:rPr>
          <w:b/>
          <w:bCs/>
          <w:color w:val="auto"/>
          <w:sz w:val="22"/>
          <w:szCs w:val="22"/>
        </w:rPr>
        <w:fldChar w:fldCharType="begin"/>
      </w:r>
      <w:r w:rsidRPr="00E776A2">
        <w:rPr>
          <w:b/>
          <w:bCs/>
          <w:color w:val="auto"/>
          <w:sz w:val="22"/>
          <w:szCs w:val="22"/>
        </w:rPr>
        <w:instrText xml:space="preserve"> SEQ Figure \* ARABIC </w:instrText>
      </w:r>
      <w:r w:rsidRPr="00E776A2">
        <w:rPr>
          <w:b/>
          <w:bCs/>
          <w:color w:val="auto"/>
          <w:sz w:val="22"/>
          <w:szCs w:val="22"/>
        </w:rPr>
        <w:fldChar w:fldCharType="separate"/>
      </w:r>
      <w:r w:rsidRPr="00E776A2">
        <w:rPr>
          <w:b/>
          <w:bCs/>
          <w:noProof/>
          <w:color w:val="auto"/>
          <w:sz w:val="22"/>
          <w:szCs w:val="22"/>
        </w:rPr>
        <w:t>1</w:t>
      </w:r>
      <w:r w:rsidRPr="00E776A2">
        <w:rPr>
          <w:b/>
          <w:bCs/>
          <w:color w:val="auto"/>
          <w:sz w:val="22"/>
          <w:szCs w:val="22"/>
        </w:rPr>
        <w:fldChar w:fldCharType="end"/>
      </w:r>
      <w:r>
        <w:rPr>
          <w:b/>
          <w:bCs/>
          <w:color w:val="auto"/>
          <w:sz w:val="22"/>
          <w:szCs w:val="22"/>
        </w:rPr>
        <w:t>.</w:t>
      </w:r>
      <w:r w:rsidRPr="00E776A2">
        <w:rPr>
          <w:b/>
          <w:bCs/>
          <w:color w:val="auto"/>
          <w:sz w:val="22"/>
          <w:szCs w:val="22"/>
        </w:rPr>
        <w:t xml:space="preserve"> Полученное разложение исходных сигналов</w:t>
      </w:r>
    </w:p>
    <w:p w14:paraId="66CEC23E" w14:textId="460F1EBB" w:rsidR="00557D4D" w:rsidRDefault="001D4E78">
      <w:pPr>
        <w:spacing w:after="0" w:line="240" w:lineRule="auto"/>
        <w:ind w:firstLine="0"/>
        <w:contextualSpacing w:val="0"/>
        <w:jc w:val="lef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И</w:t>
      </w:r>
      <w:r w:rsidR="00557D4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спользуем АНК для разложения смеси реальных аудиодорожек и отображения результата.</w:t>
      </w:r>
    </w:p>
    <w:p w14:paraId="2C2FD72A" w14:textId="425E2FFD" w:rsidR="00557D4D" w:rsidRDefault="00557D4D">
      <w:pPr>
        <w:spacing w:after="0" w:line="240" w:lineRule="auto"/>
        <w:ind w:firstLine="0"/>
        <w:contextualSpacing w:val="0"/>
        <w:jc w:val="lef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416931C0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557D4D">
        <w:rPr>
          <w:color w:val="000000"/>
          <w:lang w:val="en-US"/>
        </w:rPr>
        <w:t>sampling_rate</w:t>
      </w:r>
      <w:proofErr w:type="spellEnd"/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mix1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wavfile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read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E6"/>
          <w:lang w:val="en-US"/>
        </w:rPr>
        <w:t>'mix1.wav'</w:t>
      </w:r>
      <w:r w:rsidRPr="00557D4D">
        <w:rPr>
          <w:color w:val="808030"/>
          <w:lang w:val="en-US"/>
        </w:rPr>
        <w:t>)</w:t>
      </w:r>
    </w:p>
    <w:p w14:paraId="7BA66DA2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557D4D">
        <w:rPr>
          <w:color w:val="000000"/>
          <w:lang w:val="en-US"/>
        </w:rPr>
        <w:t>sampling_rate</w:t>
      </w:r>
      <w:proofErr w:type="spellEnd"/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mix2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wavfile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read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E6"/>
          <w:lang w:val="en-US"/>
        </w:rPr>
        <w:t>'mix2.wav'</w:t>
      </w:r>
      <w:r w:rsidRPr="00557D4D">
        <w:rPr>
          <w:color w:val="808030"/>
          <w:lang w:val="en-US"/>
        </w:rPr>
        <w:t>)</w:t>
      </w:r>
    </w:p>
    <w:p w14:paraId="3AC8ECB8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557D4D">
        <w:rPr>
          <w:color w:val="000000"/>
          <w:lang w:val="en-US"/>
        </w:rPr>
        <w:t>sampling_rate</w:t>
      </w:r>
      <w:proofErr w:type="spellEnd"/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source1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wavfile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read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E6"/>
          <w:lang w:val="en-US"/>
        </w:rPr>
        <w:t>'source1.wav'</w:t>
      </w:r>
      <w:r w:rsidRPr="00557D4D">
        <w:rPr>
          <w:color w:val="808030"/>
          <w:lang w:val="en-US"/>
        </w:rPr>
        <w:t>)</w:t>
      </w:r>
    </w:p>
    <w:p w14:paraId="492E14E7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557D4D">
        <w:rPr>
          <w:color w:val="000000"/>
          <w:lang w:val="en-US"/>
        </w:rPr>
        <w:t>sampling_rate</w:t>
      </w:r>
      <w:proofErr w:type="spellEnd"/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source2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wavfile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read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E6"/>
          <w:lang w:val="en-US"/>
        </w:rPr>
        <w:t>'source2.wav'</w:t>
      </w:r>
      <w:r w:rsidRPr="00557D4D">
        <w:rPr>
          <w:color w:val="808030"/>
          <w:lang w:val="en-US"/>
        </w:rPr>
        <w:t>)</w:t>
      </w:r>
    </w:p>
    <w:p w14:paraId="07E4B564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X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mix_sources</w:t>
      </w:r>
      <w:proofErr w:type="spellEnd"/>
      <w:r w:rsidRPr="00557D4D">
        <w:rPr>
          <w:color w:val="808030"/>
          <w:lang w:val="en-US"/>
        </w:rPr>
        <w:t>([</w:t>
      </w:r>
      <w:r w:rsidRPr="00557D4D">
        <w:rPr>
          <w:color w:val="000000"/>
          <w:lang w:val="en-US"/>
        </w:rPr>
        <w:t>mix1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mix2</w:t>
      </w:r>
      <w:r w:rsidRPr="00557D4D">
        <w:rPr>
          <w:color w:val="808030"/>
          <w:lang w:val="en-US"/>
        </w:rPr>
        <w:t>])</w:t>
      </w:r>
    </w:p>
    <w:p w14:paraId="6C0F7E24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S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ica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iterations</w:t>
      </w:r>
      <w:r w:rsidRPr="00557D4D">
        <w:rPr>
          <w:color w:val="808030"/>
          <w:lang w:val="en-US"/>
        </w:rPr>
        <w:t>=</w:t>
      </w:r>
      <w:r w:rsidRPr="00557D4D">
        <w:rPr>
          <w:color w:val="008C00"/>
          <w:lang w:val="en-US"/>
        </w:rPr>
        <w:t>1000</w:t>
      </w:r>
      <w:r w:rsidRPr="00557D4D">
        <w:rPr>
          <w:color w:val="808030"/>
          <w:lang w:val="en-US"/>
        </w:rPr>
        <w:t>)</w:t>
      </w:r>
    </w:p>
    <w:p w14:paraId="2967097D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557D4D">
        <w:rPr>
          <w:color w:val="000000"/>
          <w:lang w:val="en-US"/>
        </w:rPr>
        <w:t>plot_mixture_sources_predictions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[</w:t>
      </w:r>
      <w:r w:rsidRPr="00557D4D">
        <w:rPr>
          <w:color w:val="000000"/>
          <w:lang w:val="en-US"/>
        </w:rPr>
        <w:t>source1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source2</w:t>
      </w:r>
      <w:r w:rsidRPr="00557D4D">
        <w:rPr>
          <w:color w:val="808030"/>
          <w:lang w:val="en-US"/>
        </w:rPr>
        <w:t>],</w:t>
      </w:r>
      <w:r w:rsidRPr="00557D4D">
        <w:rPr>
          <w:color w:val="000000"/>
          <w:lang w:val="en-US"/>
        </w:rPr>
        <w:t xml:space="preserve"> S</w:t>
      </w:r>
      <w:r w:rsidRPr="00557D4D">
        <w:rPr>
          <w:color w:val="808030"/>
          <w:lang w:val="en-US"/>
        </w:rPr>
        <w:t>)</w:t>
      </w:r>
    </w:p>
    <w:p w14:paraId="70E3D527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557D4D">
        <w:rPr>
          <w:color w:val="000000"/>
          <w:lang w:val="en-US"/>
        </w:rPr>
        <w:t>wavfile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write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E6"/>
          <w:lang w:val="en-US"/>
        </w:rPr>
        <w:t>'out1.wav'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sampling_rate</w:t>
      </w:r>
      <w:proofErr w:type="spellEnd"/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S</w:t>
      </w:r>
      <w:r w:rsidRPr="00557D4D">
        <w:rPr>
          <w:color w:val="808030"/>
          <w:lang w:val="en-US"/>
        </w:rPr>
        <w:t>[</w:t>
      </w:r>
      <w:r w:rsidRPr="00557D4D">
        <w:rPr>
          <w:color w:val="008C00"/>
          <w:lang w:val="en-US"/>
        </w:rPr>
        <w:t>0</w:t>
      </w:r>
      <w:r w:rsidRPr="00557D4D">
        <w:rPr>
          <w:color w:val="808030"/>
          <w:lang w:val="en-US"/>
        </w:rPr>
        <w:t>])</w:t>
      </w:r>
    </w:p>
    <w:p w14:paraId="6F7523B7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557D4D">
        <w:rPr>
          <w:color w:val="000000"/>
          <w:lang w:val="en-US"/>
        </w:rPr>
        <w:t>wavfile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write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E6"/>
          <w:lang w:val="en-US"/>
        </w:rPr>
        <w:t>'out2.wav'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sampling_rate</w:t>
      </w:r>
      <w:proofErr w:type="spellEnd"/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S</w:t>
      </w:r>
      <w:r w:rsidRPr="00557D4D">
        <w:rPr>
          <w:color w:val="808030"/>
          <w:lang w:val="en-US"/>
        </w:rPr>
        <w:t>[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])</w:t>
      </w:r>
    </w:p>
    <w:p w14:paraId="3263CC8F" w14:textId="78FFBB94" w:rsidR="00557D4D" w:rsidRPr="00557D4D" w:rsidRDefault="00557D4D">
      <w:pPr>
        <w:spacing w:after="0" w:line="240" w:lineRule="auto"/>
        <w:ind w:firstLine="0"/>
        <w:contextualSpacing w:val="0"/>
        <w:jc w:val="left"/>
        <w:rPr>
          <w:rFonts w:ascii="Consolas" w:hAnsi="Consolas"/>
          <w:lang w:val="en-US"/>
        </w:rPr>
      </w:pPr>
    </w:p>
    <w:p w14:paraId="05CC26CA" w14:textId="1B7539A8" w:rsidR="00557D4D" w:rsidRDefault="00557D4D">
      <w:pPr>
        <w:spacing w:after="0" w:line="240" w:lineRule="auto"/>
        <w:ind w:firstLine="0"/>
        <w:contextualSpacing w:val="0"/>
        <w:jc w:val="left"/>
        <w:rPr>
          <w:rFonts w:ascii="Consolas" w:hAnsi="Consolas"/>
          <w:lang w:val="en-US"/>
        </w:rPr>
      </w:pPr>
      <w:r w:rsidRPr="00557D4D">
        <w:rPr>
          <w:rFonts w:ascii="Consolas" w:hAnsi="Consolas"/>
          <w:noProof/>
          <w:lang w:val="en-US"/>
        </w:rPr>
        <w:lastRenderedPageBreak/>
        <w:drawing>
          <wp:inline distT="0" distB="0" distL="0" distR="0" wp14:anchorId="739D6863" wp14:editId="666713F3">
            <wp:extent cx="6480810" cy="46539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02B6" w14:textId="5F412429" w:rsidR="00E776A2" w:rsidRPr="00E776A2" w:rsidRDefault="00E776A2" w:rsidP="00E776A2">
      <w:pPr>
        <w:pStyle w:val="ae"/>
        <w:jc w:val="center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График 2.</w:t>
      </w:r>
      <w:r w:rsidRPr="00E776A2">
        <w:rPr>
          <w:b/>
          <w:bCs/>
          <w:color w:val="auto"/>
          <w:sz w:val="22"/>
          <w:szCs w:val="22"/>
        </w:rPr>
        <w:t xml:space="preserve"> Полученное разложен</w:t>
      </w:r>
      <w:r>
        <w:rPr>
          <w:b/>
          <w:bCs/>
          <w:color w:val="auto"/>
          <w:sz w:val="22"/>
          <w:szCs w:val="22"/>
        </w:rPr>
        <w:t>ие</w:t>
      </w:r>
      <w:r w:rsidRPr="00E776A2">
        <w:rPr>
          <w:b/>
          <w:bCs/>
          <w:color w:val="auto"/>
          <w:sz w:val="22"/>
          <w:szCs w:val="22"/>
        </w:rPr>
        <w:t xml:space="preserve"> смеси реальных аудиодорожек</w:t>
      </w:r>
    </w:p>
    <w:p w14:paraId="7B31967A" w14:textId="0CA80586" w:rsidR="00557D4D" w:rsidRPr="00E776A2" w:rsidRDefault="00557D4D">
      <w:pPr>
        <w:spacing w:after="0" w:line="240" w:lineRule="auto"/>
        <w:ind w:firstLine="0"/>
        <w:contextualSpacing w:val="0"/>
        <w:jc w:val="left"/>
        <w:rPr>
          <w:rFonts w:ascii="Consolas" w:hAnsi="Consolas"/>
        </w:rPr>
      </w:pPr>
    </w:p>
    <w:p w14:paraId="24E88C6B" w14:textId="085FBB31" w:rsidR="00557D4D" w:rsidRPr="00E776A2" w:rsidRDefault="00557D4D">
      <w:pPr>
        <w:spacing w:after="0" w:line="240" w:lineRule="auto"/>
        <w:ind w:firstLine="0"/>
        <w:contextualSpacing w:val="0"/>
        <w:jc w:val="left"/>
        <w:rPr>
          <w:rFonts w:ascii="Consolas" w:hAnsi="Consolas"/>
        </w:rPr>
      </w:pPr>
    </w:p>
    <w:p w14:paraId="5B9D03DE" w14:textId="15FA15E3" w:rsidR="00557D4D" w:rsidRDefault="001D4E78">
      <w:pPr>
        <w:spacing w:after="0" w:line="240" w:lineRule="auto"/>
        <w:ind w:firstLine="0"/>
        <w:contextualSpacing w:val="0"/>
        <w:jc w:val="lef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Для примера воспользуемся</w:t>
      </w:r>
      <w:r w:rsidR="00557D4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proofErr w:type="spellStart"/>
      <w:r w:rsidR="00557D4D" w:rsidRPr="001D4E78"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  <w:t>scikit-learn</w:t>
      </w:r>
      <w:proofErr w:type="spellEnd"/>
      <w:r w:rsidRPr="001D4E78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, чтобы сравнить результаты</w:t>
      </w:r>
      <w:r w:rsidR="00557D4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325E9B20" w14:textId="7271EB2C" w:rsidR="00557D4D" w:rsidRDefault="00557D4D">
      <w:pPr>
        <w:spacing w:after="0" w:line="240" w:lineRule="auto"/>
        <w:ind w:firstLine="0"/>
        <w:contextualSpacing w:val="0"/>
        <w:jc w:val="lef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3414352B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b/>
          <w:bCs/>
          <w:color w:val="800000"/>
          <w:lang w:val="en-US"/>
        </w:rPr>
        <w:t>from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sklearn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decomposition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b/>
          <w:bCs/>
          <w:color w:val="800000"/>
          <w:lang w:val="en-US"/>
        </w:rPr>
        <w:t>import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FastICA</w:t>
      </w:r>
      <w:proofErr w:type="spellEnd"/>
    </w:p>
    <w:p w14:paraId="06487888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random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seed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8C00"/>
          <w:lang w:val="en-US"/>
        </w:rPr>
        <w:t>0</w:t>
      </w:r>
      <w:r w:rsidRPr="00557D4D">
        <w:rPr>
          <w:color w:val="808030"/>
          <w:lang w:val="en-US"/>
        </w:rPr>
        <w:t>)</w:t>
      </w:r>
    </w:p>
    <w:p w14:paraId="2544BEF1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557D4D">
        <w:rPr>
          <w:color w:val="000000"/>
          <w:lang w:val="en-US"/>
        </w:rPr>
        <w:t>n_samples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2000</w:t>
      </w:r>
    </w:p>
    <w:p w14:paraId="595DEC9B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time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linspace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8C00"/>
          <w:lang w:val="en-US"/>
        </w:rPr>
        <w:t>0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8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n_samples</w:t>
      </w:r>
      <w:proofErr w:type="spellEnd"/>
      <w:r w:rsidRPr="00557D4D">
        <w:rPr>
          <w:color w:val="808030"/>
          <w:lang w:val="en-US"/>
        </w:rPr>
        <w:t>)</w:t>
      </w:r>
    </w:p>
    <w:p w14:paraId="034AD3F9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s1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sin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8C00"/>
          <w:lang w:val="en-US"/>
        </w:rPr>
        <w:t>2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*</w:t>
      </w:r>
      <w:r w:rsidRPr="00557D4D">
        <w:rPr>
          <w:color w:val="000000"/>
          <w:lang w:val="en-US"/>
        </w:rPr>
        <w:t xml:space="preserve"> time</w:t>
      </w:r>
      <w:r w:rsidRPr="00557D4D">
        <w:rPr>
          <w:color w:val="808030"/>
          <w:lang w:val="en-US"/>
        </w:rPr>
        <w:t>)</w:t>
      </w:r>
    </w:p>
    <w:p w14:paraId="68B2ACE1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s2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sign</w:t>
      </w:r>
      <w:proofErr w:type="spellEnd"/>
      <w:r w:rsidRPr="00557D4D">
        <w:rPr>
          <w:color w:val="808030"/>
          <w:lang w:val="en-US"/>
        </w:rPr>
        <w:t>(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sin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8C00"/>
          <w:lang w:val="en-US"/>
        </w:rPr>
        <w:t>3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*</w:t>
      </w:r>
      <w:r w:rsidRPr="00557D4D">
        <w:rPr>
          <w:color w:val="000000"/>
          <w:lang w:val="en-US"/>
        </w:rPr>
        <w:t xml:space="preserve"> time</w:t>
      </w:r>
      <w:r w:rsidRPr="00557D4D">
        <w:rPr>
          <w:color w:val="808030"/>
          <w:lang w:val="en-US"/>
        </w:rPr>
        <w:t>))</w:t>
      </w:r>
    </w:p>
    <w:p w14:paraId="299F2123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s3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signal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sawtooth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8C00"/>
          <w:lang w:val="en-US"/>
        </w:rPr>
        <w:t>2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*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pi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*</w:t>
      </w:r>
      <w:r w:rsidRPr="00557D4D">
        <w:rPr>
          <w:color w:val="000000"/>
          <w:lang w:val="en-US"/>
        </w:rPr>
        <w:t xml:space="preserve"> time</w:t>
      </w:r>
      <w:r w:rsidRPr="00557D4D">
        <w:rPr>
          <w:color w:val="808030"/>
          <w:lang w:val="en-US"/>
        </w:rPr>
        <w:t>)</w:t>
      </w:r>
    </w:p>
    <w:p w14:paraId="58C70DAF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S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c</w:t>
      </w:r>
      <w:proofErr w:type="spellEnd"/>
      <w:r w:rsidRPr="00557D4D">
        <w:rPr>
          <w:color w:val="000000"/>
          <w:lang w:val="en-US"/>
        </w:rPr>
        <w:t>_</w:t>
      </w:r>
      <w:r w:rsidRPr="00557D4D">
        <w:rPr>
          <w:color w:val="808030"/>
          <w:lang w:val="en-US"/>
        </w:rPr>
        <w:t>[</w:t>
      </w:r>
      <w:r w:rsidRPr="00557D4D">
        <w:rPr>
          <w:color w:val="000000"/>
          <w:lang w:val="en-US"/>
        </w:rPr>
        <w:t>s1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s2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s3</w:t>
      </w:r>
      <w:r w:rsidRPr="00557D4D">
        <w:rPr>
          <w:color w:val="808030"/>
          <w:lang w:val="en-US"/>
        </w:rPr>
        <w:t>]</w:t>
      </w:r>
    </w:p>
    <w:p w14:paraId="6764E7D6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S </w:t>
      </w:r>
      <w:r w:rsidRPr="00557D4D">
        <w:rPr>
          <w:color w:val="44AADD"/>
          <w:lang w:val="en-US"/>
        </w:rPr>
        <w:t>+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000"/>
          <w:lang w:val="en-US"/>
        </w:rPr>
        <w:t>0.2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*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random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normal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size</w:t>
      </w:r>
      <w:r w:rsidRPr="00557D4D">
        <w:rPr>
          <w:color w:val="808030"/>
          <w:lang w:val="en-US"/>
        </w:rPr>
        <w:t>=</w:t>
      </w:r>
      <w:proofErr w:type="spellStart"/>
      <w:r w:rsidRPr="00557D4D">
        <w:rPr>
          <w:color w:val="000000"/>
          <w:lang w:val="en-US"/>
        </w:rPr>
        <w:t>S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shape</w:t>
      </w:r>
      <w:proofErr w:type="spellEnd"/>
      <w:r w:rsidRPr="00557D4D">
        <w:rPr>
          <w:color w:val="808030"/>
          <w:lang w:val="en-US"/>
        </w:rPr>
        <w:t>)</w:t>
      </w:r>
    </w:p>
    <w:p w14:paraId="251EE0D9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S </w:t>
      </w:r>
      <w:r w:rsidRPr="00557D4D">
        <w:rPr>
          <w:color w:val="44AADD"/>
          <w:lang w:val="en-US"/>
        </w:rPr>
        <w:t>/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S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std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axis</w:t>
      </w:r>
      <w:r w:rsidRPr="00557D4D">
        <w:rPr>
          <w:color w:val="808030"/>
          <w:lang w:val="en-US"/>
        </w:rPr>
        <w:t>=</w:t>
      </w:r>
      <w:r w:rsidRPr="00557D4D">
        <w:rPr>
          <w:color w:val="008C00"/>
          <w:lang w:val="en-US"/>
        </w:rPr>
        <w:t>0</w:t>
      </w:r>
      <w:r w:rsidRPr="00557D4D">
        <w:rPr>
          <w:color w:val="808030"/>
          <w:lang w:val="en-US"/>
        </w:rPr>
        <w:t>)</w:t>
      </w:r>
    </w:p>
    <w:p w14:paraId="2CA4B216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A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array</w:t>
      </w:r>
      <w:proofErr w:type="spellEnd"/>
      <w:r w:rsidRPr="00557D4D">
        <w:rPr>
          <w:color w:val="808030"/>
          <w:lang w:val="en-US"/>
        </w:rPr>
        <w:t>([[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],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[</w:t>
      </w:r>
      <w:r w:rsidRPr="00557D4D">
        <w:rPr>
          <w:color w:val="008000"/>
          <w:lang w:val="en-US"/>
        </w:rPr>
        <w:t>0.5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2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000"/>
          <w:lang w:val="en-US"/>
        </w:rPr>
        <w:t>1.0</w:t>
      </w:r>
      <w:r w:rsidRPr="00557D4D">
        <w:rPr>
          <w:color w:val="808030"/>
          <w:lang w:val="en-US"/>
        </w:rPr>
        <w:t>],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[</w:t>
      </w:r>
      <w:r w:rsidRPr="00557D4D">
        <w:rPr>
          <w:color w:val="008000"/>
          <w:lang w:val="en-US"/>
        </w:rPr>
        <w:t>1.5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000"/>
          <w:lang w:val="en-US"/>
        </w:rPr>
        <w:t>1.0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000"/>
          <w:lang w:val="en-US"/>
        </w:rPr>
        <w:t>2.0</w:t>
      </w:r>
      <w:r w:rsidRPr="00557D4D">
        <w:rPr>
          <w:color w:val="808030"/>
          <w:lang w:val="en-US"/>
        </w:rPr>
        <w:t>]])</w:t>
      </w:r>
    </w:p>
    <w:p w14:paraId="4550B3E2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X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dot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S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A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T</w:t>
      </w:r>
      <w:r w:rsidRPr="00557D4D">
        <w:rPr>
          <w:color w:val="808030"/>
          <w:lang w:val="en-US"/>
        </w:rPr>
        <w:t>)</w:t>
      </w:r>
    </w:p>
    <w:p w14:paraId="4411C04A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557D4D">
        <w:rPr>
          <w:color w:val="000000"/>
          <w:lang w:val="en-US"/>
        </w:rPr>
        <w:t>ica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FastICA</w:t>
      </w:r>
      <w:proofErr w:type="spellEnd"/>
      <w:r w:rsidRPr="00557D4D">
        <w:rPr>
          <w:color w:val="808030"/>
          <w:lang w:val="en-US"/>
        </w:rPr>
        <w:t>(</w:t>
      </w:r>
      <w:proofErr w:type="spellStart"/>
      <w:r w:rsidRPr="00557D4D">
        <w:rPr>
          <w:color w:val="000000"/>
          <w:lang w:val="en-US"/>
        </w:rPr>
        <w:t>n_components</w:t>
      </w:r>
      <w:proofErr w:type="spellEnd"/>
      <w:r w:rsidRPr="00557D4D">
        <w:rPr>
          <w:color w:val="808030"/>
          <w:lang w:val="en-US"/>
        </w:rPr>
        <w:t>=</w:t>
      </w:r>
      <w:r w:rsidRPr="00557D4D">
        <w:rPr>
          <w:color w:val="008C00"/>
          <w:lang w:val="en-US"/>
        </w:rPr>
        <w:t>3</w:t>
      </w:r>
      <w:r w:rsidRPr="00557D4D">
        <w:rPr>
          <w:color w:val="808030"/>
          <w:lang w:val="en-US"/>
        </w:rPr>
        <w:t>)</w:t>
      </w:r>
    </w:p>
    <w:p w14:paraId="780AB2E4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S_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ica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fit_transform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)</w:t>
      </w:r>
    </w:p>
    <w:p w14:paraId="4D7DD721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fig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plt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figure</w:t>
      </w:r>
      <w:proofErr w:type="spellEnd"/>
      <w:r w:rsidRPr="00557D4D">
        <w:rPr>
          <w:color w:val="808030"/>
          <w:lang w:val="en-US"/>
        </w:rPr>
        <w:t>()</w:t>
      </w:r>
    </w:p>
    <w:p w14:paraId="6FB2E208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models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[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S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S_</w:t>
      </w:r>
      <w:r w:rsidRPr="00557D4D">
        <w:rPr>
          <w:color w:val="808030"/>
          <w:lang w:val="en-US"/>
        </w:rPr>
        <w:t>]</w:t>
      </w:r>
    </w:p>
    <w:p w14:paraId="3C962CF7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names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[</w:t>
      </w:r>
      <w:r w:rsidRPr="00557D4D">
        <w:rPr>
          <w:color w:val="0000E6"/>
          <w:lang w:val="en-US"/>
        </w:rPr>
        <w:t>'mixtures'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00E6"/>
          <w:lang w:val="en-US"/>
        </w:rPr>
        <w:t>'real sources'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00E6"/>
          <w:lang w:val="en-US"/>
        </w:rPr>
        <w:t>'predicted sources'</w:t>
      </w:r>
      <w:r w:rsidRPr="00557D4D">
        <w:rPr>
          <w:color w:val="808030"/>
          <w:lang w:val="en-US"/>
        </w:rPr>
        <w:t>]</w:t>
      </w:r>
    </w:p>
    <w:p w14:paraId="6847D479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colors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[</w:t>
      </w:r>
      <w:r w:rsidRPr="00557D4D">
        <w:rPr>
          <w:color w:val="0000E6"/>
          <w:lang w:val="en-US"/>
        </w:rPr>
        <w:t>'red'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00E6"/>
          <w:lang w:val="en-US"/>
        </w:rPr>
        <w:t>'blue'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00E6"/>
          <w:lang w:val="en-US"/>
        </w:rPr>
        <w:t>'orange'</w:t>
      </w:r>
      <w:r w:rsidRPr="00557D4D">
        <w:rPr>
          <w:color w:val="808030"/>
          <w:lang w:val="en-US"/>
        </w:rPr>
        <w:t>]</w:t>
      </w:r>
    </w:p>
    <w:p w14:paraId="26AF1082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b/>
          <w:bCs/>
          <w:color w:val="800000"/>
          <w:lang w:val="en-US"/>
        </w:rPr>
        <w:t>for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i</w:t>
      </w:r>
      <w:proofErr w:type="spellEnd"/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name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model</w:t>
      </w:r>
      <w:r w:rsidRPr="00557D4D">
        <w:rPr>
          <w:color w:val="808030"/>
          <w:lang w:val="en-US"/>
        </w:rPr>
        <w:t>)</w:t>
      </w:r>
      <w:r w:rsidRPr="00557D4D">
        <w:rPr>
          <w:color w:val="000000"/>
          <w:lang w:val="en-US"/>
        </w:rPr>
        <w:t xml:space="preserve"> </w:t>
      </w:r>
      <w:r w:rsidRPr="00557D4D">
        <w:rPr>
          <w:b/>
          <w:bCs/>
          <w:color w:val="800000"/>
          <w:lang w:val="en-US"/>
        </w:rPr>
        <w:t>in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00000"/>
          <w:lang w:val="en-US"/>
        </w:rPr>
        <w:t>enumerate</w:t>
      </w:r>
      <w:r w:rsidRPr="00557D4D">
        <w:rPr>
          <w:color w:val="808030"/>
          <w:lang w:val="en-US"/>
        </w:rPr>
        <w:t>(</w:t>
      </w:r>
      <w:r w:rsidRPr="00557D4D">
        <w:rPr>
          <w:color w:val="400000"/>
          <w:lang w:val="en-US"/>
        </w:rPr>
        <w:t>zip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names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models</w:t>
      </w:r>
      <w:r w:rsidRPr="00557D4D">
        <w:rPr>
          <w:color w:val="808030"/>
          <w:lang w:val="en-US"/>
        </w:rPr>
        <w:t>)):</w:t>
      </w:r>
    </w:p>
    <w:p w14:paraId="251909F2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 w:rsidRPr="00557D4D">
        <w:rPr>
          <w:color w:val="000000"/>
          <w:lang w:val="en-US"/>
        </w:rPr>
        <w:t>plt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subplot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8C00"/>
          <w:lang w:val="en-US"/>
        </w:rPr>
        <w:t>4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i</w:t>
      </w:r>
      <w:r w:rsidRPr="00557D4D">
        <w:rPr>
          <w:color w:val="44AADD"/>
          <w:lang w:val="en-US"/>
        </w:rPr>
        <w:t>+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)</w:t>
      </w:r>
    </w:p>
    <w:p w14:paraId="4C9F3DAA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lastRenderedPageBreak/>
        <w:t xml:space="preserve">    </w:t>
      </w:r>
      <w:proofErr w:type="spellStart"/>
      <w:r w:rsidRPr="00557D4D">
        <w:rPr>
          <w:color w:val="000000"/>
          <w:lang w:val="en-US"/>
        </w:rPr>
        <w:t>plt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title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name</w:t>
      </w:r>
      <w:r w:rsidRPr="00557D4D">
        <w:rPr>
          <w:color w:val="808030"/>
          <w:lang w:val="en-US"/>
        </w:rPr>
        <w:t>)</w:t>
      </w:r>
    </w:p>
    <w:p w14:paraId="140D77CE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r w:rsidRPr="00557D4D">
        <w:rPr>
          <w:b/>
          <w:bCs/>
          <w:color w:val="800000"/>
          <w:lang w:val="en-US"/>
        </w:rPr>
        <w:t>for</w:t>
      </w:r>
      <w:r w:rsidRPr="00557D4D">
        <w:rPr>
          <w:color w:val="000000"/>
          <w:lang w:val="en-US"/>
        </w:rPr>
        <w:t xml:space="preserve"> sig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color </w:t>
      </w:r>
      <w:r w:rsidRPr="00557D4D">
        <w:rPr>
          <w:b/>
          <w:bCs/>
          <w:color w:val="800000"/>
          <w:lang w:val="en-US"/>
        </w:rPr>
        <w:t>in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00000"/>
          <w:lang w:val="en-US"/>
        </w:rPr>
        <w:t>zip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(</w:t>
      </w:r>
      <w:proofErr w:type="spellStart"/>
      <w:r w:rsidRPr="00557D4D">
        <w:rPr>
          <w:color w:val="000000"/>
          <w:lang w:val="en-US"/>
        </w:rPr>
        <w:t>model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T</w:t>
      </w:r>
      <w:proofErr w:type="spellEnd"/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colors</w:t>
      </w:r>
      <w:r w:rsidRPr="00557D4D">
        <w:rPr>
          <w:color w:val="808030"/>
          <w:lang w:val="en-US"/>
        </w:rPr>
        <w:t>):</w:t>
      </w:r>
    </w:p>
    <w:p w14:paraId="63B9D387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</w:t>
      </w:r>
      <w:proofErr w:type="spellStart"/>
      <w:r w:rsidRPr="00557D4D">
        <w:rPr>
          <w:color w:val="000000"/>
          <w:lang w:val="en-US"/>
        </w:rPr>
        <w:t>plt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plot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sig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color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>color</w:t>
      </w:r>
      <w:r w:rsidRPr="00557D4D">
        <w:rPr>
          <w:color w:val="808030"/>
          <w:lang w:val="en-US"/>
        </w:rPr>
        <w:t>)</w:t>
      </w:r>
    </w:p>
    <w:p w14:paraId="6AF4DCFF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</w:t>
      </w:r>
    </w:p>
    <w:p w14:paraId="4ECF259C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557D4D">
        <w:rPr>
          <w:color w:val="000000"/>
          <w:lang w:val="en-US"/>
        </w:rPr>
        <w:t>fig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tight_layout</w:t>
      </w:r>
      <w:proofErr w:type="spellEnd"/>
      <w:r w:rsidRPr="00557D4D">
        <w:rPr>
          <w:color w:val="808030"/>
          <w:lang w:val="en-US"/>
        </w:rPr>
        <w:t>()</w:t>
      </w:r>
      <w:r w:rsidRPr="00557D4D">
        <w:rPr>
          <w:color w:val="000000"/>
          <w:lang w:val="en-US"/>
        </w:rPr>
        <w:t xml:space="preserve">        </w:t>
      </w:r>
    </w:p>
    <w:p w14:paraId="7BE2BEFD" w14:textId="77777777" w:rsidR="00557D4D" w:rsidRPr="00557D4D" w:rsidRDefault="00557D4D" w:rsidP="00557D4D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557D4D">
        <w:rPr>
          <w:color w:val="000000"/>
          <w:lang w:val="en-US"/>
        </w:rPr>
        <w:t>plt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show</w:t>
      </w:r>
      <w:proofErr w:type="spellEnd"/>
      <w:r w:rsidRPr="00557D4D">
        <w:rPr>
          <w:color w:val="808030"/>
          <w:lang w:val="en-US"/>
        </w:rPr>
        <w:t>()</w:t>
      </w:r>
    </w:p>
    <w:p w14:paraId="1757DAF1" w14:textId="3219219F" w:rsidR="00557D4D" w:rsidRDefault="00557D4D">
      <w:pPr>
        <w:spacing w:after="0" w:line="240" w:lineRule="auto"/>
        <w:ind w:firstLine="0"/>
        <w:contextualSpacing w:val="0"/>
        <w:jc w:val="left"/>
        <w:rPr>
          <w:rFonts w:ascii="Consolas" w:hAnsi="Consolas"/>
          <w:lang w:val="en-US"/>
        </w:rPr>
      </w:pPr>
    </w:p>
    <w:p w14:paraId="092B9985" w14:textId="64B4BACF" w:rsidR="00557D4D" w:rsidRDefault="00557D4D">
      <w:pPr>
        <w:spacing w:after="0" w:line="240" w:lineRule="auto"/>
        <w:ind w:firstLine="0"/>
        <w:contextualSpacing w:val="0"/>
        <w:jc w:val="left"/>
        <w:rPr>
          <w:rFonts w:ascii="Consolas" w:hAnsi="Consolas"/>
          <w:lang w:val="en-US"/>
        </w:rPr>
      </w:pPr>
      <w:r w:rsidRPr="00557D4D">
        <w:rPr>
          <w:rFonts w:ascii="Consolas" w:hAnsi="Consolas"/>
          <w:noProof/>
          <w:lang w:val="en-US"/>
        </w:rPr>
        <w:drawing>
          <wp:inline distT="0" distB="0" distL="0" distR="0" wp14:anchorId="4D43353E" wp14:editId="3503CE32">
            <wp:extent cx="6480810" cy="38500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0F83" w14:textId="382C67CC" w:rsidR="00E776A2" w:rsidRPr="00E776A2" w:rsidRDefault="00E776A2" w:rsidP="00E776A2">
      <w:pPr>
        <w:pStyle w:val="ae"/>
        <w:jc w:val="center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График 3.</w:t>
      </w:r>
      <w:r w:rsidRPr="00E776A2">
        <w:rPr>
          <w:b/>
          <w:bCs/>
          <w:color w:val="auto"/>
          <w:sz w:val="22"/>
          <w:szCs w:val="22"/>
        </w:rPr>
        <w:t xml:space="preserve"> Полученное разложен</w:t>
      </w:r>
      <w:r>
        <w:rPr>
          <w:b/>
          <w:bCs/>
          <w:color w:val="auto"/>
          <w:sz w:val="22"/>
          <w:szCs w:val="22"/>
        </w:rPr>
        <w:t>ие</w:t>
      </w:r>
      <w:r w:rsidRPr="00E776A2">
        <w:rPr>
          <w:b/>
          <w:bCs/>
          <w:color w:val="auto"/>
          <w:sz w:val="22"/>
          <w:szCs w:val="22"/>
        </w:rPr>
        <w:t xml:space="preserve"> смеси реальных аудиодорожек</w:t>
      </w:r>
      <w:r>
        <w:rPr>
          <w:b/>
          <w:bCs/>
          <w:color w:val="auto"/>
          <w:sz w:val="22"/>
          <w:szCs w:val="22"/>
        </w:rPr>
        <w:t xml:space="preserve">, полученное с помощью </w:t>
      </w:r>
      <w:proofErr w:type="spellStart"/>
      <w:r w:rsidRPr="00E776A2">
        <w:rPr>
          <w:b/>
          <w:bCs/>
          <w:color w:val="auto"/>
          <w:sz w:val="22"/>
          <w:szCs w:val="22"/>
        </w:rPr>
        <w:t>scikit-learn</w:t>
      </w:r>
      <w:proofErr w:type="spellEnd"/>
    </w:p>
    <w:p w14:paraId="046F88DF" w14:textId="38B3E147" w:rsidR="00E776A2" w:rsidRPr="00E776A2" w:rsidRDefault="00E776A2">
      <w:pPr>
        <w:spacing w:after="0" w:line="240" w:lineRule="auto"/>
        <w:ind w:firstLine="0"/>
        <w:contextualSpacing w:val="0"/>
        <w:jc w:val="left"/>
        <w:rPr>
          <w:rFonts w:ascii="Consolas" w:hAnsi="Consolas"/>
        </w:rPr>
      </w:pPr>
    </w:p>
    <w:p w14:paraId="67D62533" w14:textId="77777777" w:rsidR="00E776A2" w:rsidRPr="00E776A2" w:rsidRDefault="00E776A2">
      <w:pPr>
        <w:spacing w:after="0" w:line="240" w:lineRule="auto"/>
        <w:ind w:firstLine="0"/>
        <w:contextualSpacing w:val="0"/>
        <w:jc w:val="left"/>
        <w:rPr>
          <w:rFonts w:ascii="Consolas" w:hAnsi="Consolas"/>
        </w:rPr>
      </w:pPr>
    </w:p>
    <w:p w14:paraId="1118C22A" w14:textId="33CD43F4" w:rsidR="00E776A2" w:rsidRPr="00E776A2" w:rsidRDefault="00557D4D">
      <w:pPr>
        <w:spacing w:after="0" w:line="240" w:lineRule="auto"/>
        <w:ind w:firstLine="0"/>
        <w:contextualSpacing w:val="0"/>
        <w:jc w:val="left"/>
        <w:rPr>
          <w:rFonts w:ascii="Consolas" w:hAnsi="Consolas"/>
        </w:rPr>
      </w:pPr>
      <w:r w:rsidRPr="00E776A2">
        <w:rPr>
          <w:rFonts w:ascii="Consolas" w:hAnsi="Consolas"/>
        </w:rPr>
        <w:br w:type="page"/>
      </w:r>
    </w:p>
    <w:p w14:paraId="388E4421" w14:textId="5FA4C4E9" w:rsidR="00DD6E5F" w:rsidRDefault="00DD6E5F" w:rsidP="00DD6E5F">
      <w:pPr>
        <w:pStyle w:val="1"/>
      </w:pPr>
      <w:bookmarkStart w:id="7" w:name="_Toc117191376"/>
      <w:r>
        <w:lastRenderedPageBreak/>
        <w:t>Вывод</w:t>
      </w:r>
      <w:r w:rsidR="003F687F">
        <w:t>а</w:t>
      </w:r>
      <w:bookmarkEnd w:id="7"/>
    </w:p>
    <w:p w14:paraId="325A2A0B" w14:textId="37950E89" w:rsidR="00DD6E5F" w:rsidRDefault="003F687F" w:rsidP="00DD6E5F">
      <w:r>
        <w:t xml:space="preserve">Мы рассмотрели, как проблема распознавания и выделения отдельного источника звука на фоне нескольких решается может быть решена с помощью анализа независимых компонент. Мы начали с выделения трех синтетических, искусственно смешанных сигналов, имевших синусоидальный, пилообразный виды и форму меандра. В итоге нам удалось </w:t>
      </w:r>
      <w:r w:rsidRPr="003F687F">
        <w:t>для разложить смесь реальных аудиодорожек и выделить результат</w:t>
      </w:r>
      <w:r>
        <w:t xml:space="preserve">, при этом удалось воспользоваться </w:t>
      </w:r>
      <w:proofErr w:type="spellStart"/>
      <w:r w:rsidRPr="003F687F">
        <w:t>scikit-learn</w:t>
      </w:r>
      <w:proofErr w:type="spellEnd"/>
      <w:r w:rsidRPr="003F687F">
        <w:t xml:space="preserve"> для сравнения с альтернативным результатом</w:t>
      </w:r>
      <w:r>
        <w:t>.</w:t>
      </w:r>
    </w:p>
    <w:p w14:paraId="6C5B7103" w14:textId="0B0B78BA" w:rsidR="00341C9B" w:rsidRDefault="00341C9B" w:rsidP="00DD6E5F"/>
    <w:p w14:paraId="52233C21" w14:textId="6AC70BFF" w:rsidR="00341C9B" w:rsidRDefault="00341C9B" w:rsidP="00DD6E5F">
      <w:r>
        <w:br w:type="page"/>
      </w:r>
    </w:p>
    <w:p w14:paraId="1485D29D" w14:textId="77777777" w:rsidR="00341C9B" w:rsidRPr="00CE2A5C" w:rsidRDefault="00341C9B" w:rsidP="00341C9B">
      <w:pPr>
        <w:pStyle w:val="1"/>
        <w:rPr>
          <w:lang w:val="en-US"/>
        </w:rPr>
      </w:pPr>
      <w:bookmarkStart w:id="8" w:name="_Toc117191377"/>
      <w:r>
        <w:lastRenderedPageBreak/>
        <w:t>Приложение</w:t>
      </w:r>
      <w:bookmarkEnd w:id="8"/>
    </w:p>
    <w:p w14:paraId="6CED9C30" w14:textId="77777777" w:rsidR="00341C9B" w:rsidRPr="00341C9B" w:rsidRDefault="00341C9B" w:rsidP="00341C9B">
      <w:pPr>
        <w:ind w:firstLine="0"/>
        <w:jc w:val="left"/>
        <w:rPr>
          <w:lang w:val="en-US"/>
        </w:rPr>
      </w:pPr>
    </w:p>
    <w:p w14:paraId="728DBE64" w14:textId="77777777" w:rsidR="00341C9B" w:rsidRPr="00557D4D" w:rsidRDefault="00341C9B" w:rsidP="00341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7D4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7D4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np</w:t>
      </w:r>
    </w:p>
    <w:p w14:paraId="42CE0454" w14:textId="77777777" w:rsidR="00341C9B" w:rsidRPr="00557D4D" w:rsidRDefault="00341C9B" w:rsidP="00341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557D4D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>random</w:t>
      </w:r>
      <w:r w:rsidRPr="00557D4D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>seed</w:t>
      </w:r>
      <w:proofErr w:type="spellEnd"/>
      <w:r w:rsidRPr="00557D4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557D4D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557D4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7488EA0C" w14:textId="77777777" w:rsidR="00341C9B" w:rsidRPr="00557D4D" w:rsidRDefault="00341C9B" w:rsidP="00341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7D4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>scipy</w:t>
      </w:r>
      <w:proofErr w:type="spellEnd"/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7D4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signal</w:t>
      </w:r>
    </w:p>
    <w:p w14:paraId="4387BEE7" w14:textId="77777777" w:rsidR="00341C9B" w:rsidRPr="00557D4D" w:rsidRDefault="00341C9B" w:rsidP="00341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7D4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scipy</w:t>
      </w:r>
      <w:r w:rsidRPr="00557D4D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io </w:t>
      </w:r>
      <w:r w:rsidRPr="00557D4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>wavfile</w:t>
      </w:r>
      <w:proofErr w:type="spellEnd"/>
    </w:p>
    <w:p w14:paraId="49B3772A" w14:textId="77777777" w:rsidR="00341C9B" w:rsidRPr="00557D4D" w:rsidRDefault="00341C9B" w:rsidP="00341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7D4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matplotlib </w:t>
      </w:r>
      <w:r w:rsidRPr="00557D4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>pyplot</w:t>
      </w:r>
      <w:proofErr w:type="spellEnd"/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7D4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proofErr w:type="spellEnd"/>
    </w:p>
    <w:p w14:paraId="04EF5888" w14:textId="77777777" w:rsidR="00341C9B" w:rsidRPr="00557D4D" w:rsidRDefault="00341C9B" w:rsidP="00341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7D4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seaborn </w:t>
      </w:r>
      <w:r w:rsidRPr="00557D4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>sns</w:t>
      </w:r>
      <w:proofErr w:type="spellEnd"/>
    </w:p>
    <w:p w14:paraId="6D241DD0" w14:textId="77777777" w:rsidR="00341C9B" w:rsidRDefault="00341C9B" w:rsidP="00341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hAnsi="Courier New" w:cs="Courier New"/>
          <w:color w:val="808030"/>
          <w:sz w:val="20"/>
          <w:szCs w:val="20"/>
          <w:lang w:val="en-US"/>
        </w:rPr>
      </w:pPr>
      <w:proofErr w:type="spellStart"/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>sns</w:t>
      </w:r>
      <w:r w:rsidRPr="00557D4D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557D4D">
        <w:rPr>
          <w:rFonts w:ascii="Courier New" w:hAnsi="Courier New" w:cs="Courier New"/>
          <w:color w:val="400000"/>
          <w:sz w:val="20"/>
          <w:szCs w:val="20"/>
          <w:lang w:val="en-US"/>
        </w:rPr>
        <w:t>set</w:t>
      </w:r>
      <w:proofErr w:type="spellEnd"/>
      <w:r w:rsidRPr="00557D4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557D4D">
        <w:rPr>
          <w:rFonts w:ascii="Courier New" w:hAnsi="Courier New" w:cs="Courier New"/>
          <w:color w:val="000000"/>
          <w:sz w:val="20"/>
          <w:szCs w:val="20"/>
          <w:lang w:val="en-US"/>
        </w:rPr>
        <w:t>rc</w:t>
      </w:r>
      <w:proofErr w:type="spellEnd"/>
      <w:r w:rsidRPr="00557D4D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557D4D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557D4D">
        <w:rPr>
          <w:rFonts w:ascii="Courier New" w:hAnsi="Courier New" w:cs="Courier New"/>
          <w:color w:val="0000E6"/>
          <w:sz w:val="20"/>
          <w:szCs w:val="20"/>
          <w:lang w:val="en-US"/>
        </w:rPr>
        <w:t>'</w:t>
      </w:r>
      <w:proofErr w:type="spellStart"/>
      <w:r w:rsidRPr="00557D4D">
        <w:rPr>
          <w:rFonts w:ascii="Courier New" w:hAnsi="Courier New" w:cs="Courier New"/>
          <w:color w:val="0000E6"/>
          <w:sz w:val="20"/>
          <w:szCs w:val="20"/>
          <w:lang w:val="en-US"/>
        </w:rPr>
        <w:t>figure.figsize</w:t>
      </w:r>
      <w:proofErr w:type="spellEnd"/>
      <w:r w:rsidRPr="00557D4D">
        <w:rPr>
          <w:rFonts w:ascii="Courier New" w:hAnsi="Courier New" w:cs="Courier New"/>
          <w:color w:val="0000E6"/>
          <w:sz w:val="20"/>
          <w:szCs w:val="20"/>
          <w:lang w:val="en-US"/>
        </w:rPr>
        <w:t>'</w:t>
      </w:r>
      <w:r w:rsidRPr="00557D4D">
        <w:rPr>
          <w:rFonts w:ascii="Courier New" w:hAnsi="Courier New" w:cs="Courier New"/>
          <w:color w:val="808030"/>
          <w:sz w:val="20"/>
          <w:szCs w:val="20"/>
          <w:lang w:val="en-US"/>
        </w:rPr>
        <w:t>:(</w:t>
      </w:r>
      <w:r w:rsidRPr="00557D4D">
        <w:rPr>
          <w:rFonts w:ascii="Courier New" w:hAnsi="Courier New" w:cs="Courier New"/>
          <w:color w:val="008000"/>
          <w:sz w:val="20"/>
          <w:szCs w:val="20"/>
          <w:lang w:val="en-US"/>
        </w:rPr>
        <w:t>11.7</w:t>
      </w:r>
      <w:r w:rsidRPr="00557D4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557D4D">
        <w:rPr>
          <w:rFonts w:ascii="Courier New" w:hAnsi="Courier New" w:cs="Courier New"/>
          <w:color w:val="008000"/>
          <w:sz w:val="20"/>
          <w:szCs w:val="20"/>
          <w:lang w:val="en-US"/>
        </w:rPr>
        <w:t>8.27</w:t>
      </w:r>
      <w:r w:rsidRPr="00557D4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557D4D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557D4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1D98AE8C" w14:textId="77777777" w:rsidR="00341C9B" w:rsidRPr="00341C9B" w:rsidRDefault="00341C9B" w:rsidP="00341C9B">
      <w:pPr>
        <w:pStyle w:val="HTML"/>
        <w:shd w:val="clear" w:color="auto" w:fill="FFFFFF"/>
        <w:rPr>
          <w:b/>
          <w:bCs/>
          <w:color w:val="800000"/>
          <w:lang w:val="en-US"/>
        </w:rPr>
      </w:pPr>
    </w:p>
    <w:p w14:paraId="056CFF9D" w14:textId="77777777" w:rsidR="00341C9B" w:rsidRPr="00CF0046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b/>
          <w:bCs/>
          <w:color w:val="800000"/>
          <w:lang w:val="en-US"/>
        </w:rPr>
        <w:t>def</w:t>
      </w:r>
      <w:r w:rsidRPr="00CF0046">
        <w:rPr>
          <w:color w:val="000000"/>
          <w:lang w:val="en-US"/>
        </w:rPr>
        <w:t xml:space="preserve"> </w:t>
      </w:r>
      <w:r w:rsidRPr="00557D4D">
        <w:rPr>
          <w:color w:val="000000"/>
          <w:lang w:val="en-US"/>
        </w:rPr>
        <w:t>g</w:t>
      </w:r>
      <w:r w:rsidRPr="00CF0046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CF0046">
        <w:rPr>
          <w:color w:val="808030"/>
          <w:lang w:val="en-US"/>
        </w:rPr>
        <w:t>):</w:t>
      </w:r>
    </w:p>
    <w:p w14:paraId="4196D9D7" w14:textId="77777777" w:rsidR="00341C9B" w:rsidRDefault="00341C9B" w:rsidP="00341C9B">
      <w:pPr>
        <w:pStyle w:val="HTML"/>
        <w:shd w:val="clear" w:color="auto" w:fill="FFFFFF"/>
        <w:rPr>
          <w:color w:val="808030"/>
          <w:lang w:val="en-US"/>
        </w:rPr>
      </w:pPr>
      <w:r w:rsidRPr="00CF0046">
        <w:rPr>
          <w:color w:val="000000"/>
          <w:lang w:val="en-US"/>
        </w:rPr>
        <w:t xml:space="preserve">    </w:t>
      </w:r>
      <w:r w:rsidRPr="00557D4D">
        <w:rPr>
          <w:b/>
          <w:bCs/>
          <w:color w:val="800000"/>
          <w:lang w:val="en-US"/>
        </w:rPr>
        <w:t>return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tanh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)</w:t>
      </w:r>
    </w:p>
    <w:p w14:paraId="532FE299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</w:p>
    <w:p w14:paraId="6F14EB16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b/>
          <w:bCs/>
          <w:color w:val="800000"/>
          <w:lang w:val="en-US"/>
        </w:rPr>
        <w:t>def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g_der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):</w:t>
      </w:r>
    </w:p>
    <w:p w14:paraId="108B8D3A" w14:textId="77777777" w:rsidR="00341C9B" w:rsidRDefault="00341C9B" w:rsidP="00341C9B">
      <w:pPr>
        <w:pStyle w:val="HTML"/>
        <w:shd w:val="clear" w:color="auto" w:fill="FFFFFF"/>
        <w:rPr>
          <w:color w:val="808030"/>
          <w:lang w:val="en-US"/>
        </w:rPr>
      </w:pPr>
      <w:r w:rsidRPr="00557D4D">
        <w:rPr>
          <w:color w:val="000000"/>
          <w:lang w:val="en-US"/>
        </w:rPr>
        <w:t xml:space="preserve">    </w:t>
      </w:r>
      <w:r w:rsidRPr="00557D4D">
        <w:rPr>
          <w:b/>
          <w:bCs/>
          <w:color w:val="800000"/>
          <w:lang w:val="en-US"/>
        </w:rPr>
        <w:t>return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1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-</w:t>
      </w:r>
      <w:r w:rsidRPr="00557D4D">
        <w:rPr>
          <w:color w:val="000000"/>
          <w:lang w:val="en-US"/>
        </w:rPr>
        <w:t xml:space="preserve"> g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)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*</w:t>
      </w:r>
      <w:r w:rsidRPr="00557D4D">
        <w:rPr>
          <w:color w:val="000000"/>
          <w:lang w:val="en-US"/>
        </w:rPr>
        <w:t xml:space="preserve"> g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)</w:t>
      </w:r>
    </w:p>
    <w:p w14:paraId="54B5A2A4" w14:textId="77777777" w:rsidR="00341C9B" w:rsidRPr="0063135B" w:rsidRDefault="00341C9B" w:rsidP="00341C9B">
      <w:pPr>
        <w:pStyle w:val="HTML"/>
        <w:shd w:val="clear" w:color="auto" w:fill="FFFFFF"/>
        <w:rPr>
          <w:color w:val="808030"/>
          <w:lang w:val="en-US"/>
        </w:rPr>
      </w:pPr>
    </w:p>
    <w:p w14:paraId="572D4CBC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b/>
          <w:bCs/>
          <w:color w:val="800000"/>
          <w:lang w:val="en-US"/>
        </w:rPr>
        <w:t>def</w:t>
      </w:r>
      <w:r w:rsidRPr="00557D4D">
        <w:rPr>
          <w:color w:val="000000"/>
          <w:lang w:val="en-US"/>
        </w:rPr>
        <w:t xml:space="preserve"> center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):</w:t>
      </w:r>
    </w:p>
    <w:p w14:paraId="7FE5BC5B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X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array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)</w:t>
      </w:r>
    </w:p>
    <w:p w14:paraId="2B77FD20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</w:p>
    <w:p w14:paraId="35367716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mean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mean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axis</w:t>
      </w:r>
      <w:r w:rsidRPr="00557D4D">
        <w:rPr>
          <w:color w:val="808030"/>
          <w:lang w:val="en-US"/>
        </w:rPr>
        <w:t>=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keepdims</w:t>
      </w:r>
      <w:proofErr w:type="spellEnd"/>
      <w:r w:rsidRPr="00557D4D">
        <w:rPr>
          <w:color w:val="808030"/>
          <w:lang w:val="en-US"/>
        </w:rPr>
        <w:t>=</w:t>
      </w:r>
      <w:r w:rsidRPr="00557D4D">
        <w:rPr>
          <w:color w:val="074726"/>
          <w:lang w:val="en-US"/>
        </w:rPr>
        <w:t>True</w:t>
      </w:r>
      <w:r w:rsidRPr="00557D4D">
        <w:rPr>
          <w:color w:val="808030"/>
          <w:lang w:val="en-US"/>
        </w:rPr>
        <w:t>)</w:t>
      </w:r>
    </w:p>
    <w:p w14:paraId="05836542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</w:p>
    <w:p w14:paraId="1CD0356C" w14:textId="77777777" w:rsidR="00341C9B" w:rsidRPr="00341C9B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r w:rsidRPr="00341C9B">
        <w:rPr>
          <w:b/>
          <w:bCs/>
          <w:color w:val="800000"/>
          <w:lang w:val="en-US"/>
        </w:rPr>
        <w:t>return</w:t>
      </w:r>
      <w:r w:rsidRPr="00341C9B">
        <w:rPr>
          <w:color w:val="000000"/>
          <w:lang w:val="en-US"/>
        </w:rPr>
        <w:t xml:space="preserve"> X</w:t>
      </w:r>
      <w:r w:rsidRPr="00341C9B">
        <w:rPr>
          <w:color w:val="44AADD"/>
          <w:lang w:val="en-US"/>
        </w:rPr>
        <w:t>-</w:t>
      </w:r>
      <w:r w:rsidRPr="00341C9B">
        <w:rPr>
          <w:color w:val="000000"/>
          <w:lang w:val="en-US"/>
        </w:rPr>
        <w:t xml:space="preserve"> mean</w:t>
      </w:r>
    </w:p>
    <w:p w14:paraId="7A9E3CA8" w14:textId="77777777" w:rsidR="00341C9B" w:rsidRPr="00341C9B" w:rsidRDefault="00341C9B" w:rsidP="00341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38A03BA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b/>
          <w:bCs/>
          <w:color w:val="800000"/>
          <w:lang w:val="en-US"/>
        </w:rPr>
        <w:t>def</w:t>
      </w:r>
      <w:r w:rsidRPr="00557D4D">
        <w:rPr>
          <w:color w:val="000000"/>
          <w:lang w:val="en-US"/>
        </w:rPr>
        <w:t xml:space="preserve"> whitening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):</w:t>
      </w:r>
    </w:p>
    <w:p w14:paraId="00BDB271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 w:rsidRPr="00557D4D">
        <w:rPr>
          <w:color w:val="000000"/>
          <w:lang w:val="en-US"/>
        </w:rPr>
        <w:t>cov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cov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)</w:t>
      </w:r>
    </w:p>
    <w:p w14:paraId="0873518D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d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E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linalg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eigh</w:t>
      </w:r>
      <w:proofErr w:type="spellEnd"/>
      <w:r w:rsidRPr="00557D4D">
        <w:rPr>
          <w:color w:val="808030"/>
          <w:lang w:val="en-US"/>
        </w:rPr>
        <w:t>(</w:t>
      </w:r>
      <w:proofErr w:type="spellStart"/>
      <w:r w:rsidRPr="00557D4D">
        <w:rPr>
          <w:color w:val="000000"/>
          <w:lang w:val="en-US"/>
        </w:rPr>
        <w:t>cov</w:t>
      </w:r>
      <w:proofErr w:type="spellEnd"/>
      <w:r w:rsidRPr="00557D4D">
        <w:rPr>
          <w:color w:val="808030"/>
          <w:lang w:val="en-US"/>
        </w:rPr>
        <w:t>)</w:t>
      </w:r>
    </w:p>
    <w:p w14:paraId="4B0C400D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D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diag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d</w:t>
      </w:r>
      <w:r w:rsidRPr="00557D4D">
        <w:rPr>
          <w:color w:val="808030"/>
          <w:lang w:val="en-US"/>
        </w:rPr>
        <w:t>)</w:t>
      </w:r>
    </w:p>
    <w:p w14:paraId="3002100C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 w:rsidRPr="00557D4D">
        <w:rPr>
          <w:color w:val="000000"/>
          <w:lang w:val="en-US"/>
        </w:rPr>
        <w:t>D_inv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sqrt</w:t>
      </w:r>
      <w:proofErr w:type="spellEnd"/>
      <w:r w:rsidRPr="00557D4D">
        <w:rPr>
          <w:color w:val="808030"/>
          <w:lang w:val="en-US"/>
        </w:rPr>
        <w:t>(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linalg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inv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D</w:t>
      </w:r>
      <w:r w:rsidRPr="00557D4D">
        <w:rPr>
          <w:color w:val="808030"/>
          <w:lang w:val="en-US"/>
        </w:rPr>
        <w:t>))</w:t>
      </w:r>
    </w:p>
    <w:p w14:paraId="5A2E6BEF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 w:rsidRPr="00557D4D">
        <w:rPr>
          <w:color w:val="000000"/>
          <w:lang w:val="en-US"/>
        </w:rPr>
        <w:t>X_whiten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dot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E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dot</w:t>
      </w:r>
      <w:r w:rsidRPr="00557D4D">
        <w:rPr>
          <w:color w:val="808030"/>
          <w:lang w:val="en-US"/>
        </w:rPr>
        <w:t>(</w:t>
      </w:r>
      <w:proofErr w:type="spellStart"/>
      <w:r w:rsidRPr="00557D4D">
        <w:rPr>
          <w:color w:val="000000"/>
          <w:lang w:val="en-US"/>
        </w:rPr>
        <w:t>D_inv</w:t>
      </w:r>
      <w:proofErr w:type="spellEnd"/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dot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E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T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X</w:t>
      </w:r>
      <w:r w:rsidRPr="00557D4D">
        <w:rPr>
          <w:color w:val="808030"/>
          <w:lang w:val="en-US"/>
        </w:rPr>
        <w:t>)))</w:t>
      </w:r>
    </w:p>
    <w:p w14:paraId="41EF85EB" w14:textId="77777777" w:rsidR="00341C9B" w:rsidRPr="00341C9B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r w:rsidRPr="00341C9B">
        <w:rPr>
          <w:b/>
          <w:bCs/>
          <w:color w:val="800000"/>
          <w:lang w:val="en-US"/>
        </w:rPr>
        <w:t>return</w:t>
      </w:r>
      <w:r w:rsidRPr="00341C9B">
        <w:rPr>
          <w:color w:val="000000"/>
          <w:lang w:val="en-US"/>
        </w:rPr>
        <w:t xml:space="preserve"> </w:t>
      </w:r>
      <w:proofErr w:type="spellStart"/>
      <w:r w:rsidRPr="00341C9B">
        <w:rPr>
          <w:color w:val="000000"/>
          <w:lang w:val="en-US"/>
        </w:rPr>
        <w:t>X_whiten</w:t>
      </w:r>
      <w:proofErr w:type="spellEnd"/>
    </w:p>
    <w:p w14:paraId="1CF156E6" w14:textId="77777777" w:rsidR="00341C9B" w:rsidRPr="00341C9B" w:rsidRDefault="00341C9B" w:rsidP="00341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9F76D1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b/>
          <w:bCs/>
          <w:color w:val="800000"/>
          <w:lang w:val="en-US"/>
        </w:rPr>
        <w:t>def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calculate_new_w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w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X</w:t>
      </w:r>
      <w:r w:rsidRPr="00557D4D">
        <w:rPr>
          <w:color w:val="808030"/>
          <w:lang w:val="en-US"/>
        </w:rPr>
        <w:t>):</w:t>
      </w:r>
    </w:p>
    <w:p w14:paraId="0D9E11C9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 w:rsidRPr="00557D4D">
        <w:rPr>
          <w:color w:val="000000"/>
          <w:lang w:val="en-US"/>
        </w:rPr>
        <w:t>w_new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 xml:space="preserve">X </w:t>
      </w:r>
      <w:r w:rsidRPr="00557D4D">
        <w:rPr>
          <w:color w:val="44AADD"/>
          <w:lang w:val="en-US"/>
        </w:rPr>
        <w:t>*</w:t>
      </w:r>
      <w:r w:rsidRPr="00557D4D">
        <w:rPr>
          <w:color w:val="000000"/>
          <w:lang w:val="en-US"/>
        </w:rPr>
        <w:t xml:space="preserve"> g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dot</w:t>
      </w:r>
      <w:r w:rsidRPr="00557D4D">
        <w:rPr>
          <w:color w:val="808030"/>
          <w:lang w:val="en-US"/>
        </w:rPr>
        <w:t>(</w:t>
      </w:r>
      <w:proofErr w:type="spellStart"/>
      <w:r w:rsidRPr="00557D4D">
        <w:rPr>
          <w:color w:val="000000"/>
          <w:lang w:val="en-US"/>
        </w:rPr>
        <w:t>w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T</w:t>
      </w:r>
      <w:proofErr w:type="spellEnd"/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X</w:t>
      </w:r>
      <w:r w:rsidRPr="00557D4D">
        <w:rPr>
          <w:color w:val="808030"/>
          <w:lang w:val="en-US"/>
        </w:rPr>
        <w:t>))).</w:t>
      </w:r>
      <w:r w:rsidRPr="00557D4D">
        <w:rPr>
          <w:color w:val="000000"/>
          <w:lang w:val="en-US"/>
        </w:rPr>
        <w:t>mean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axis</w:t>
      </w:r>
      <w:r w:rsidRPr="00557D4D">
        <w:rPr>
          <w:color w:val="808030"/>
          <w:lang w:val="en-US"/>
        </w:rPr>
        <w:t>=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)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-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g_der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dot</w:t>
      </w:r>
      <w:r w:rsidRPr="00557D4D">
        <w:rPr>
          <w:color w:val="808030"/>
          <w:lang w:val="en-US"/>
        </w:rPr>
        <w:t>(</w:t>
      </w:r>
      <w:proofErr w:type="spellStart"/>
      <w:r w:rsidRPr="00557D4D">
        <w:rPr>
          <w:color w:val="000000"/>
          <w:lang w:val="en-US"/>
        </w:rPr>
        <w:t>w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T</w:t>
      </w:r>
      <w:proofErr w:type="spellEnd"/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X</w:t>
      </w:r>
      <w:r w:rsidRPr="00557D4D">
        <w:rPr>
          <w:color w:val="808030"/>
          <w:lang w:val="en-US"/>
        </w:rPr>
        <w:t>)).</w:t>
      </w:r>
      <w:r w:rsidRPr="00557D4D">
        <w:rPr>
          <w:color w:val="000000"/>
          <w:lang w:val="en-US"/>
        </w:rPr>
        <w:t>mean</w:t>
      </w:r>
      <w:r w:rsidRPr="00557D4D">
        <w:rPr>
          <w:color w:val="808030"/>
          <w:lang w:val="en-US"/>
        </w:rPr>
        <w:t>()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*</w:t>
      </w:r>
      <w:r w:rsidRPr="00557D4D">
        <w:rPr>
          <w:color w:val="000000"/>
          <w:lang w:val="en-US"/>
        </w:rPr>
        <w:t xml:space="preserve"> w    </w:t>
      </w:r>
    </w:p>
    <w:p w14:paraId="041D0831" w14:textId="77777777" w:rsidR="00341C9B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 w:rsidRPr="00557D4D">
        <w:rPr>
          <w:color w:val="000000"/>
          <w:lang w:val="en-US"/>
        </w:rPr>
        <w:t>w_new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/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sqrt</w:t>
      </w:r>
      <w:proofErr w:type="spellEnd"/>
      <w:r w:rsidRPr="00557D4D">
        <w:rPr>
          <w:color w:val="808030"/>
          <w:lang w:val="en-US"/>
        </w:rPr>
        <w:t>((</w:t>
      </w:r>
      <w:proofErr w:type="spellStart"/>
      <w:r w:rsidRPr="00557D4D">
        <w:rPr>
          <w:color w:val="000000"/>
          <w:lang w:val="en-US"/>
        </w:rPr>
        <w:t>w_new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**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2</w:t>
      </w:r>
      <w:r w:rsidRPr="00557D4D">
        <w:rPr>
          <w:color w:val="808030"/>
          <w:lang w:val="en-US"/>
        </w:rPr>
        <w:t>).</w:t>
      </w:r>
      <w:r w:rsidRPr="00557D4D">
        <w:rPr>
          <w:color w:val="400000"/>
          <w:lang w:val="en-US"/>
        </w:rPr>
        <w:t>sum</w:t>
      </w:r>
      <w:r w:rsidRPr="00557D4D">
        <w:rPr>
          <w:color w:val="808030"/>
          <w:lang w:val="en-US"/>
        </w:rPr>
        <w:t>())</w:t>
      </w:r>
      <w:r w:rsidRPr="00557D4D">
        <w:rPr>
          <w:color w:val="000000"/>
          <w:lang w:val="en-US"/>
        </w:rPr>
        <w:t xml:space="preserve">    </w:t>
      </w:r>
    </w:p>
    <w:p w14:paraId="68CFEDCE" w14:textId="77777777" w:rsidR="00341C9B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341C9B">
        <w:rPr>
          <w:color w:val="000000"/>
          <w:lang w:val="en-US"/>
        </w:rPr>
        <w:t xml:space="preserve">    </w:t>
      </w:r>
      <w:r w:rsidRPr="0063135B">
        <w:rPr>
          <w:b/>
          <w:bCs/>
          <w:color w:val="800000"/>
          <w:lang w:val="en-US"/>
        </w:rPr>
        <w:t>return</w:t>
      </w:r>
      <w:r w:rsidRPr="0063135B">
        <w:rPr>
          <w:color w:val="000000"/>
          <w:lang w:val="en-US"/>
        </w:rPr>
        <w:t xml:space="preserve"> </w:t>
      </w:r>
      <w:proofErr w:type="spellStart"/>
      <w:r w:rsidRPr="0063135B">
        <w:rPr>
          <w:color w:val="000000"/>
          <w:lang w:val="en-US"/>
        </w:rPr>
        <w:t>w_new</w:t>
      </w:r>
      <w:proofErr w:type="spellEnd"/>
    </w:p>
    <w:p w14:paraId="0BE2E5E9" w14:textId="77777777" w:rsidR="00341C9B" w:rsidRDefault="00341C9B" w:rsidP="00341C9B">
      <w:pPr>
        <w:pStyle w:val="HTML"/>
        <w:shd w:val="clear" w:color="auto" w:fill="FFFFFF"/>
        <w:rPr>
          <w:color w:val="000000"/>
          <w:lang w:val="en-US"/>
        </w:rPr>
      </w:pPr>
    </w:p>
    <w:p w14:paraId="1A9AC89B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b/>
          <w:bCs/>
          <w:color w:val="800000"/>
          <w:lang w:val="en-US"/>
        </w:rPr>
        <w:t>def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ica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iterations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tolerance</w:t>
      </w:r>
      <w:r w:rsidRPr="00557D4D">
        <w:rPr>
          <w:color w:val="808030"/>
          <w:lang w:val="en-US"/>
        </w:rPr>
        <w:t>=</w:t>
      </w:r>
      <w:r w:rsidRPr="00557D4D">
        <w:rPr>
          <w:color w:val="008C00"/>
          <w:lang w:val="en-US"/>
        </w:rPr>
        <w:t>1</w:t>
      </w:r>
      <w:r w:rsidRPr="00557D4D">
        <w:rPr>
          <w:b/>
          <w:bCs/>
          <w:i/>
          <w:iCs/>
          <w:color w:val="FFFFFF"/>
          <w:shd w:val="clear" w:color="auto" w:fill="DD0000"/>
          <w:lang w:val="en-US"/>
        </w:rPr>
        <w:t>e</w:t>
      </w:r>
      <w:r w:rsidRPr="00557D4D">
        <w:rPr>
          <w:color w:val="44AADD"/>
          <w:lang w:val="en-US"/>
        </w:rPr>
        <w:t>-</w:t>
      </w:r>
      <w:r w:rsidRPr="00557D4D">
        <w:rPr>
          <w:color w:val="008C00"/>
          <w:lang w:val="en-US"/>
        </w:rPr>
        <w:t>5</w:t>
      </w:r>
      <w:r w:rsidRPr="00557D4D">
        <w:rPr>
          <w:color w:val="808030"/>
          <w:lang w:val="en-US"/>
        </w:rPr>
        <w:t>):</w:t>
      </w:r>
    </w:p>
    <w:p w14:paraId="3F0E952F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X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center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)</w:t>
      </w:r>
    </w:p>
    <w:p w14:paraId="2D7E12BA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</w:p>
    <w:p w14:paraId="58A13D90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X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whitening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)</w:t>
      </w:r>
    </w:p>
    <w:p w14:paraId="3CC3AEE8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</w:t>
      </w:r>
    </w:p>
    <w:p w14:paraId="3A19BBD8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 w:rsidRPr="00557D4D">
        <w:rPr>
          <w:color w:val="000000"/>
          <w:lang w:val="en-US"/>
        </w:rPr>
        <w:t>components_nr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shape</w:t>
      </w:r>
      <w:proofErr w:type="spellEnd"/>
      <w:r w:rsidRPr="00557D4D">
        <w:rPr>
          <w:color w:val="808030"/>
          <w:lang w:val="en-US"/>
        </w:rPr>
        <w:t>[</w:t>
      </w:r>
      <w:r w:rsidRPr="00557D4D">
        <w:rPr>
          <w:color w:val="008C00"/>
          <w:lang w:val="en-US"/>
        </w:rPr>
        <w:t>0</w:t>
      </w:r>
      <w:r w:rsidRPr="00557D4D">
        <w:rPr>
          <w:color w:val="808030"/>
          <w:lang w:val="en-US"/>
        </w:rPr>
        <w:t>]</w:t>
      </w:r>
    </w:p>
    <w:p w14:paraId="084824D7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W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zeros</w:t>
      </w:r>
      <w:proofErr w:type="spellEnd"/>
      <w:r w:rsidRPr="00557D4D">
        <w:rPr>
          <w:color w:val="808030"/>
          <w:lang w:val="en-US"/>
        </w:rPr>
        <w:t>((</w:t>
      </w:r>
      <w:proofErr w:type="spellStart"/>
      <w:r w:rsidRPr="00557D4D">
        <w:rPr>
          <w:color w:val="000000"/>
          <w:lang w:val="en-US"/>
        </w:rPr>
        <w:t>components_nr</w:t>
      </w:r>
      <w:proofErr w:type="spellEnd"/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components_nr</w:t>
      </w:r>
      <w:proofErr w:type="spellEnd"/>
      <w:r w:rsidRPr="00557D4D">
        <w:rPr>
          <w:color w:val="808030"/>
          <w:lang w:val="en-US"/>
        </w:rPr>
        <w:t>),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dtype</w:t>
      </w:r>
      <w:proofErr w:type="spellEnd"/>
      <w:r w:rsidRPr="00557D4D">
        <w:rPr>
          <w:color w:val="808030"/>
          <w:lang w:val="en-US"/>
        </w:rPr>
        <w:t>=</w:t>
      </w:r>
      <w:proofErr w:type="spellStart"/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dtype</w:t>
      </w:r>
      <w:proofErr w:type="spellEnd"/>
      <w:r w:rsidRPr="00557D4D">
        <w:rPr>
          <w:color w:val="808030"/>
          <w:lang w:val="en-US"/>
        </w:rPr>
        <w:t>)</w:t>
      </w:r>
    </w:p>
    <w:p w14:paraId="52B9F7A3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b/>
          <w:bCs/>
          <w:color w:val="800000"/>
          <w:lang w:val="en-US"/>
        </w:rPr>
        <w:t>for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i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b/>
          <w:bCs/>
          <w:color w:val="800000"/>
          <w:lang w:val="en-US"/>
        </w:rPr>
        <w:t>in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00000"/>
          <w:lang w:val="en-US"/>
        </w:rPr>
        <w:t>range</w:t>
      </w:r>
      <w:r w:rsidRPr="00557D4D">
        <w:rPr>
          <w:color w:val="808030"/>
          <w:lang w:val="en-US"/>
        </w:rPr>
        <w:t>(</w:t>
      </w:r>
      <w:proofErr w:type="spellStart"/>
      <w:r w:rsidRPr="00557D4D">
        <w:rPr>
          <w:color w:val="000000"/>
          <w:lang w:val="en-US"/>
        </w:rPr>
        <w:t>components_nr</w:t>
      </w:r>
      <w:proofErr w:type="spellEnd"/>
      <w:r w:rsidRPr="00557D4D">
        <w:rPr>
          <w:color w:val="808030"/>
          <w:lang w:val="en-US"/>
        </w:rPr>
        <w:t>):</w:t>
      </w:r>
    </w:p>
    <w:p w14:paraId="435E1682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</w:t>
      </w:r>
    </w:p>
    <w:p w14:paraId="0B926175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w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random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rand</w:t>
      </w:r>
      <w:proofErr w:type="spellEnd"/>
      <w:r w:rsidRPr="00557D4D">
        <w:rPr>
          <w:color w:val="808030"/>
          <w:lang w:val="en-US"/>
        </w:rPr>
        <w:t>(</w:t>
      </w:r>
      <w:proofErr w:type="spellStart"/>
      <w:r w:rsidRPr="00557D4D">
        <w:rPr>
          <w:color w:val="000000"/>
          <w:lang w:val="en-US"/>
        </w:rPr>
        <w:t>components_nr</w:t>
      </w:r>
      <w:proofErr w:type="spellEnd"/>
      <w:r w:rsidRPr="00557D4D">
        <w:rPr>
          <w:color w:val="808030"/>
          <w:lang w:val="en-US"/>
        </w:rPr>
        <w:t>)</w:t>
      </w:r>
    </w:p>
    <w:p w14:paraId="09B16C05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</w:t>
      </w:r>
    </w:p>
    <w:p w14:paraId="7689BD3A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</w:t>
      </w:r>
      <w:r w:rsidRPr="00557D4D">
        <w:rPr>
          <w:b/>
          <w:bCs/>
          <w:color w:val="800000"/>
          <w:lang w:val="en-US"/>
        </w:rPr>
        <w:t>for</w:t>
      </w:r>
      <w:r w:rsidRPr="00557D4D">
        <w:rPr>
          <w:color w:val="000000"/>
          <w:lang w:val="en-US"/>
        </w:rPr>
        <w:t xml:space="preserve"> j </w:t>
      </w:r>
      <w:r w:rsidRPr="00557D4D">
        <w:rPr>
          <w:b/>
          <w:bCs/>
          <w:color w:val="800000"/>
          <w:lang w:val="en-US"/>
        </w:rPr>
        <w:t>in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00000"/>
          <w:lang w:val="en-US"/>
        </w:rPr>
        <w:t>range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iterations</w:t>
      </w:r>
      <w:r w:rsidRPr="00557D4D">
        <w:rPr>
          <w:color w:val="808030"/>
          <w:lang w:val="en-US"/>
        </w:rPr>
        <w:t>):</w:t>
      </w:r>
    </w:p>
    <w:p w14:paraId="1D2D49DE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    </w:t>
      </w:r>
    </w:p>
    <w:p w14:paraId="6D777D6C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    </w:t>
      </w:r>
      <w:proofErr w:type="spellStart"/>
      <w:r w:rsidRPr="00557D4D">
        <w:rPr>
          <w:color w:val="000000"/>
          <w:lang w:val="en-US"/>
        </w:rPr>
        <w:t>w_new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calculate_new_w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w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X</w:t>
      </w:r>
      <w:r w:rsidRPr="00557D4D">
        <w:rPr>
          <w:color w:val="808030"/>
          <w:lang w:val="en-US"/>
        </w:rPr>
        <w:t>)</w:t>
      </w:r>
    </w:p>
    <w:p w14:paraId="1C1385C8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    </w:t>
      </w:r>
    </w:p>
    <w:p w14:paraId="340012B6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    </w:t>
      </w:r>
      <w:r w:rsidRPr="00557D4D">
        <w:rPr>
          <w:b/>
          <w:bCs/>
          <w:color w:val="800000"/>
          <w:lang w:val="en-US"/>
        </w:rPr>
        <w:t>if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i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&gt;=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:</w:t>
      </w:r>
    </w:p>
    <w:p w14:paraId="01DAADC8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        </w:t>
      </w:r>
      <w:proofErr w:type="spellStart"/>
      <w:r w:rsidRPr="00557D4D">
        <w:rPr>
          <w:color w:val="000000"/>
          <w:lang w:val="en-US"/>
        </w:rPr>
        <w:t>w_new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-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dot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dot</w:t>
      </w:r>
      <w:r w:rsidRPr="00557D4D">
        <w:rPr>
          <w:color w:val="808030"/>
          <w:lang w:val="en-US"/>
        </w:rPr>
        <w:t>(</w:t>
      </w:r>
      <w:proofErr w:type="spellStart"/>
      <w:r w:rsidRPr="00557D4D">
        <w:rPr>
          <w:color w:val="000000"/>
          <w:lang w:val="en-US"/>
        </w:rPr>
        <w:t>w_new</w:t>
      </w:r>
      <w:proofErr w:type="spellEnd"/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W</w:t>
      </w:r>
      <w:r w:rsidRPr="00557D4D">
        <w:rPr>
          <w:color w:val="808030"/>
          <w:lang w:val="en-US"/>
        </w:rPr>
        <w:t>[:</w:t>
      </w:r>
      <w:proofErr w:type="spellStart"/>
      <w:r w:rsidRPr="00557D4D">
        <w:rPr>
          <w:color w:val="000000"/>
          <w:lang w:val="en-US"/>
        </w:rPr>
        <w:t>i</w:t>
      </w:r>
      <w:proofErr w:type="spellEnd"/>
      <w:r w:rsidRPr="00557D4D">
        <w:rPr>
          <w:color w:val="808030"/>
          <w:lang w:val="en-US"/>
        </w:rPr>
        <w:t>].</w:t>
      </w:r>
      <w:r w:rsidRPr="00557D4D">
        <w:rPr>
          <w:color w:val="000000"/>
          <w:lang w:val="en-US"/>
        </w:rPr>
        <w:t>T</w:t>
      </w:r>
      <w:r w:rsidRPr="00557D4D">
        <w:rPr>
          <w:color w:val="808030"/>
          <w:lang w:val="en-US"/>
        </w:rPr>
        <w:t>),</w:t>
      </w:r>
      <w:r w:rsidRPr="00557D4D">
        <w:rPr>
          <w:color w:val="000000"/>
          <w:lang w:val="en-US"/>
        </w:rPr>
        <w:t xml:space="preserve"> W</w:t>
      </w:r>
      <w:r w:rsidRPr="00557D4D">
        <w:rPr>
          <w:color w:val="808030"/>
          <w:lang w:val="en-US"/>
        </w:rPr>
        <w:t>[:</w:t>
      </w:r>
      <w:proofErr w:type="spellStart"/>
      <w:r w:rsidRPr="00557D4D">
        <w:rPr>
          <w:color w:val="000000"/>
          <w:lang w:val="en-US"/>
        </w:rPr>
        <w:t>i</w:t>
      </w:r>
      <w:proofErr w:type="spellEnd"/>
      <w:r w:rsidRPr="00557D4D">
        <w:rPr>
          <w:color w:val="808030"/>
          <w:lang w:val="en-US"/>
        </w:rPr>
        <w:t>])</w:t>
      </w:r>
    </w:p>
    <w:p w14:paraId="3D498715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    </w:t>
      </w:r>
    </w:p>
    <w:p w14:paraId="48CFF7AA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    distance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400000"/>
          <w:lang w:val="en-US"/>
        </w:rPr>
        <w:t>abs</w:t>
      </w:r>
      <w:proofErr w:type="spellEnd"/>
      <w:r w:rsidRPr="00557D4D">
        <w:rPr>
          <w:color w:val="808030"/>
          <w:lang w:val="en-US"/>
        </w:rPr>
        <w:t>(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400000"/>
          <w:lang w:val="en-US"/>
        </w:rPr>
        <w:t>abs</w:t>
      </w:r>
      <w:proofErr w:type="spellEnd"/>
      <w:r w:rsidRPr="00557D4D">
        <w:rPr>
          <w:color w:val="808030"/>
          <w:lang w:val="en-US"/>
        </w:rPr>
        <w:t>((</w:t>
      </w:r>
      <w:r w:rsidRPr="00557D4D">
        <w:rPr>
          <w:color w:val="000000"/>
          <w:lang w:val="en-US"/>
        </w:rPr>
        <w:t xml:space="preserve">w </w:t>
      </w:r>
      <w:r w:rsidRPr="00557D4D">
        <w:rPr>
          <w:color w:val="44AADD"/>
          <w:lang w:val="en-US"/>
        </w:rPr>
        <w:t>*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w_new</w:t>
      </w:r>
      <w:proofErr w:type="spellEnd"/>
      <w:r w:rsidRPr="00557D4D">
        <w:rPr>
          <w:color w:val="808030"/>
          <w:lang w:val="en-US"/>
        </w:rPr>
        <w:t>).</w:t>
      </w:r>
      <w:r w:rsidRPr="00557D4D">
        <w:rPr>
          <w:color w:val="400000"/>
          <w:lang w:val="en-US"/>
        </w:rPr>
        <w:t>sum</w:t>
      </w:r>
      <w:r w:rsidRPr="00557D4D">
        <w:rPr>
          <w:color w:val="808030"/>
          <w:lang w:val="en-US"/>
        </w:rPr>
        <w:t>())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-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)</w:t>
      </w:r>
    </w:p>
    <w:p w14:paraId="6D5D06BA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    </w:t>
      </w:r>
    </w:p>
    <w:p w14:paraId="24D802D6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    w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w_new</w:t>
      </w:r>
      <w:proofErr w:type="spellEnd"/>
    </w:p>
    <w:p w14:paraId="0DF18990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lastRenderedPageBreak/>
        <w:t xml:space="preserve">            </w:t>
      </w:r>
    </w:p>
    <w:p w14:paraId="0637072C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    </w:t>
      </w:r>
      <w:r w:rsidRPr="00557D4D">
        <w:rPr>
          <w:b/>
          <w:bCs/>
          <w:color w:val="800000"/>
          <w:lang w:val="en-US"/>
        </w:rPr>
        <w:t>if</w:t>
      </w:r>
      <w:r w:rsidRPr="00557D4D">
        <w:rPr>
          <w:color w:val="000000"/>
          <w:lang w:val="en-US"/>
        </w:rPr>
        <w:t xml:space="preserve"> distance </w:t>
      </w:r>
      <w:r w:rsidRPr="00557D4D">
        <w:rPr>
          <w:color w:val="44AADD"/>
          <w:lang w:val="en-US"/>
        </w:rPr>
        <w:t>&lt;</w:t>
      </w:r>
      <w:r w:rsidRPr="00557D4D">
        <w:rPr>
          <w:color w:val="000000"/>
          <w:lang w:val="en-US"/>
        </w:rPr>
        <w:t xml:space="preserve"> tolerance</w:t>
      </w:r>
      <w:r w:rsidRPr="00557D4D">
        <w:rPr>
          <w:color w:val="808030"/>
          <w:lang w:val="en-US"/>
        </w:rPr>
        <w:t>:</w:t>
      </w:r>
    </w:p>
    <w:p w14:paraId="081ADCC2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        </w:t>
      </w:r>
      <w:r w:rsidRPr="00557D4D">
        <w:rPr>
          <w:b/>
          <w:bCs/>
          <w:color w:val="800000"/>
          <w:lang w:val="en-US"/>
        </w:rPr>
        <w:t>break</w:t>
      </w:r>
    </w:p>
    <w:p w14:paraId="0993B3AE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        </w:t>
      </w:r>
    </w:p>
    <w:p w14:paraId="0260CC58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W</w:t>
      </w:r>
      <w:r w:rsidRPr="00557D4D">
        <w:rPr>
          <w:color w:val="808030"/>
          <w:lang w:val="en-US"/>
        </w:rPr>
        <w:t>[</w:t>
      </w:r>
      <w:proofErr w:type="spellStart"/>
      <w:r w:rsidRPr="00557D4D">
        <w:rPr>
          <w:color w:val="000000"/>
          <w:lang w:val="en-US"/>
        </w:rPr>
        <w:t>i</w:t>
      </w:r>
      <w:proofErr w:type="spellEnd"/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:]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w</w:t>
      </w:r>
    </w:p>
    <w:p w14:paraId="568BECF0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</w:t>
      </w:r>
    </w:p>
    <w:p w14:paraId="510D8A08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S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dot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W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X</w:t>
      </w:r>
      <w:r w:rsidRPr="00557D4D">
        <w:rPr>
          <w:color w:val="808030"/>
          <w:lang w:val="en-US"/>
        </w:rPr>
        <w:t>)</w:t>
      </w:r>
    </w:p>
    <w:p w14:paraId="0F753365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</w:p>
    <w:p w14:paraId="1E415F0B" w14:textId="77777777" w:rsidR="00341C9B" w:rsidRPr="00341C9B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r w:rsidRPr="00341C9B">
        <w:rPr>
          <w:b/>
          <w:bCs/>
          <w:color w:val="800000"/>
          <w:lang w:val="en-US"/>
        </w:rPr>
        <w:t>return</w:t>
      </w:r>
      <w:r w:rsidRPr="00341C9B">
        <w:rPr>
          <w:color w:val="000000"/>
          <w:lang w:val="en-US"/>
        </w:rPr>
        <w:t xml:space="preserve"> S</w:t>
      </w:r>
    </w:p>
    <w:p w14:paraId="4CE7E90F" w14:textId="77777777" w:rsidR="00341C9B" w:rsidRDefault="00341C9B" w:rsidP="00341C9B">
      <w:pPr>
        <w:pStyle w:val="HTML"/>
        <w:shd w:val="clear" w:color="auto" w:fill="FFFFFF"/>
        <w:rPr>
          <w:b/>
          <w:bCs/>
          <w:color w:val="800000"/>
          <w:lang w:val="en-US"/>
        </w:rPr>
      </w:pPr>
    </w:p>
    <w:p w14:paraId="77E4C9E6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b/>
          <w:bCs/>
          <w:color w:val="800000"/>
          <w:lang w:val="en-US"/>
        </w:rPr>
        <w:t>def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plot_mixture_sources_predictions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original_sources</w:t>
      </w:r>
      <w:proofErr w:type="spellEnd"/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S</w:t>
      </w:r>
      <w:r w:rsidRPr="00557D4D">
        <w:rPr>
          <w:color w:val="808030"/>
          <w:lang w:val="en-US"/>
        </w:rPr>
        <w:t>):</w:t>
      </w:r>
    </w:p>
    <w:p w14:paraId="1F227A83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fig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plt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figure</w:t>
      </w:r>
      <w:proofErr w:type="spellEnd"/>
      <w:r w:rsidRPr="00557D4D">
        <w:rPr>
          <w:color w:val="808030"/>
          <w:lang w:val="en-US"/>
        </w:rPr>
        <w:t>()</w:t>
      </w:r>
      <w:r w:rsidRPr="00557D4D">
        <w:rPr>
          <w:color w:val="000000"/>
          <w:lang w:val="en-US"/>
        </w:rPr>
        <w:t xml:space="preserve">    </w:t>
      </w:r>
    </w:p>
    <w:p w14:paraId="08C2B41B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 w:rsidRPr="00557D4D">
        <w:rPr>
          <w:color w:val="000000"/>
          <w:lang w:val="en-US"/>
        </w:rPr>
        <w:t>plt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subplot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8C00"/>
          <w:lang w:val="en-US"/>
        </w:rPr>
        <w:t>3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)</w:t>
      </w:r>
    </w:p>
    <w:p w14:paraId="30843259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r w:rsidRPr="00557D4D">
        <w:rPr>
          <w:b/>
          <w:bCs/>
          <w:color w:val="800000"/>
          <w:lang w:val="en-US"/>
        </w:rPr>
        <w:t>for</w:t>
      </w:r>
      <w:r w:rsidRPr="00557D4D">
        <w:rPr>
          <w:color w:val="000000"/>
          <w:lang w:val="en-US"/>
        </w:rPr>
        <w:t xml:space="preserve"> x </w:t>
      </w:r>
      <w:r w:rsidRPr="00557D4D">
        <w:rPr>
          <w:b/>
          <w:bCs/>
          <w:color w:val="800000"/>
          <w:lang w:val="en-US"/>
        </w:rPr>
        <w:t>in</w:t>
      </w:r>
      <w:r w:rsidRPr="00557D4D">
        <w:rPr>
          <w:color w:val="000000"/>
          <w:lang w:val="en-US"/>
        </w:rPr>
        <w:t xml:space="preserve"> X</w:t>
      </w:r>
      <w:r w:rsidRPr="00557D4D">
        <w:rPr>
          <w:color w:val="808030"/>
          <w:lang w:val="en-US"/>
        </w:rPr>
        <w:t>:</w:t>
      </w:r>
    </w:p>
    <w:p w14:paraId="5A8C3F32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</w:t>
      </w:r>
      <w:proofErr w:type="spellStart"/>
      <w:r w:rsidRPr="00557D4D">
        <w:rPr>
          <w:color w:val="000000"/>
          <w:lang w:val="en-US"/>
        </w:rPr>
        <w:t>plt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plot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)</w:t>
      </w:r>
    </w:p>
    <w:p w14:paraId="51614A36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 w:rsidRPr="00557D4D">
        <w:rPr>
          <w:color w:val="000000"/>
          <w:lang w:val="en-US"/>
        </w:rPr>
        <w:t>plt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title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E6"/>
          <w:lang w:val="en-US"/>
        </w:rPr>
        <w:t>"mixtures"</w:t>
      </w:r>
      <w:r w:rsidRPr="00557D4D">
        <w:rPr>
          <w:color w:val="808030"/>
          <w:lang w:val="en-US"/>
        </w:rPr>
        <w:t>)</w:t>
      </w:r>
    </w:p>
    <w:p w14:paraId="1C68ECC9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 w:rsidRPr="00557D4D">
        <w:rPr>
          <w:color w:val="000000"/>
          <w:lang w:val="en-US"/>
        </w:rPr>
        <w:t>plt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subplot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8C00"/>
          <w:lang w:val="en-US"/>
        </w:rPr>
        <w:t>3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2</w:t>
      </w:r>
      <w:r w:rsidRPr="00557D4D">
        <w:rPr>
          <w:color w:val="808030"/>
          <w:lang w:val="en-US"/>
        </w:rPr>
        <w:t>)</w:t>
      </w:r>
    </w:p>
    <w:p w14:paraId="00509578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r w:rsidRPr="00557D4D">
        <w:rPr>
          <w:b/>
          <w:bCs/>
          <w:color w:val="800000"/>
          <w:lang w:val="en-US"/>
        </w:rPr>
        <w:t>for</w:t>
      </w:r>
      <w:r w:rsidRPr="00557D4D">
        <w:rPr>
          <w:color w:val="000000"/>
          <w:lang w:val="en-US"/>
        </w:rPr>
        <w:t xml:space="preserve"> s </w:t>
      </w:r>
      <w:r w:rsidRPr="00557D4D">
        <w:rPr>
          <w:b/>
          <w:bCs/>
          <w:color w:val="800000"/>
          <w:lang w:val="en-US"/>
        </w:rPr>
        <w:t>in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original_sources</w:t>
      </w:r>
      <w:proofErr w:type="spellEnd"/>
      <w:r w:rsidRPr="00557D4D">
        <w:rPr>
          <w:color w:val="808030"/>
          <w:lang w:val="en-US"/>
        </w:rPr>
        <w:t>:</w:t>
      </w:r>
    </w:p>
    <w:p w14:paraId="2E82C3C8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</w:t>
      </w:r>
      <w:proofErr w:type="spellStart"/>
      <w:r w:rsidRPr="00557D4D">
        <w:rPr>
          <w:color w:val="000000"/>
          <w:lang w:val="en-US"/>
        </w:rPr>
        <w:t>plt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plot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s</w:t>
      </w:r>
      <w:r w:rsidRPr="00557D4D">
        <w:rPr>
          <w:color w:val="808030"/>
          <w:lang w:val="en-US"/>
        </w:rPr>
        <w:t>)</w:t>
      </w:r>
    </w:p>
    <w:p w14:paraId="699DA96B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 w:rsidRPr="00557D4D">
        <w:rPr>
          <w:color w:val="000000"/>
          <w:lang w:val="en-US"/>
        </w:rPr>
        <w:t>plt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title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E6"/>
          <w:lang w:val="en-US"/>
        </w:rPr>
        <w:t>"real sources"</w:t>
      </w:r>
      <w:r w:rsidRPr="00557D4D">
        <w:rPr>
          <w:color w:val="808030"/>
          <w:lang w:val="en-US"/>
        </w:rPr>
        <w:t>)</w:t>
      </w:r>
    </w:p>
    <w:p w14:paraId="60796D53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 w:rsidRPr="00557D4D">
        <w:rPr>
          <w:color w:val="000000"/>
          <w:lang w:val="en-US"/>
        </w:rPr>
        <w:t>plt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subplot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8C00"/>
          <w:lang w:val="en-US"/>
        </w:rPr>
        <w:t>3</w:t>
      </w:r>
      <w:r w:rsidRPr="00557D4D">
        <w:rPr>
          <w:color w:val="808030"/>
          <w:lang w:val="en-US"/>
        </w:rPr>
        <w:t>,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,</w:t>
      </w:r>
      <w:r w:rsidRPr="00557D4D">
        <w:rPr>
          <w:color w:val="008C00"/>
          <w:lang w:val="en-US"/>
        </w:rPr>
        <w:t>3</w:t>
      </w:r>
      <w:r w:rsidRPr="00557D4D">
        <w:rPr>
          <w:color w:val="808030"/>
          <w:lang w:val="en-US"/>
        </w:rPr>
        <w:t>)</w:t>
      </w:r>
    </w:p>
    <w:p w14:paraId="2D63E1DE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r w:rsidRPr="00557D4D">
        <w:rPr>
          <w:b/>
          <w:bCs/>
          <w:color w:val="800000"/>
          <w:lang w:val="en-US"/>
        </w:rPr>
        <w:t>for</w:t>
      </w:r>
      <w:r w:rsidRPr="00557D4D">
        <w:rPr>
          <w:color w:val="000000"/>
          <w:lang w:val="en-US"/>
        </w:rPr>
        <w:t xml:space="preserve"> s </w:t>
      </w:r>
      <w:r w:rsidRPr="00557D4D">
        <w:rPr>
          <w:b/>
          <w:bCs/>
          <w:color w:val="800000"/>
          <w:lang w:val="en-US"/>
        </w:rPr>
        <w:t>in</w:t>
      </w:r>
      <w:r w:rsidRPr="00557D4D">
        <w:rPr>
          <w:color w:val="000000"/>
          <w:lang w:val="en-US"/>
        </w:rPr>
        <w:t xml:space="preserve"> S</w:t>
      </w:r>
      <w:r w:rsidRPr="00557D4D">
        <w:rPr>
          <w:color w:val="808030"/>
          <w:lang w:val="en-US"/>
        </w:rPr>
        <w:t>:</w:t>
      </w:r>
    </w:p>
    <w:p w14:paraId="6BDCDDE2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</w:t>
      </w:r>
      <w:proofErr w:type="spellStart"/>
      <w:r w:rsidRPr="00557D4D">
        <w:rPr>
          <w:color w:val="000000"/>
          <w:lang w:val="en-US"/>
        </w:rPr>
        <w:t>plt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plot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s</w:t>
      </w:r>
      <w:r w:rsidRPr="00557D4D">
        <w:rPr>
          <w:color w:val="808030"/>
          <w:lang w:val="en-US"/>
        </w:rPr>
        <w:t>)</w:t>
      </w:r>
    </w:p>
    <w:p w14:paraId="133917F2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 w:rsidRPr="00557D4D">
        <w:rPr>
          <w:color w:val="000000"/>
          <w:lang w:val="en-US"/>
        </w:rPr>
        <w:t>plt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title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E6"/>
          <w:lang w:val="en-US"/>
        </w:rPr>
        <w:t>"predicted sources"</w:t>
      </w:r>
      <w:r w:rsidRPr="00557D4D">
        <w:rPr>
          <w:color w:val="808030"/>
          <w:lang w:val="en-US"/>
        </w:rPr>
        <w:t>)</w:t>
      </w:r>
    </w:p>
    <w:p w14:paraId="105867AC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</w:p>
    <w:p w14:paraId="2A8DF346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 w:rsidRPr="00557D4D">
        <w:rPr>
          <w:color w:val="000000"/>
          <w:lang w:val="en-US"/>
        </w:rPr>
        <w:t>fig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tight_layout</w:t>
      </w:r>
      <w:proofErr w:type="spellEnd"/>
      <w:r w:rsidRPr="00557D4D">
        <w:rPr>
          <w:color w:val="808030"/>
          <w:lang w:val="en-US"/>
        </w:rPr>
        <w:t>()</w:t>
      </w:r>
    </w:p>
    <w:p w14:paraId="22BA8A57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 w:rsidRPr="00557D4D">
        <w:rPr>
          <w:color w:val="000000"/>
          <w:lang w:val="en-US"/>
        </w:rPr>
        <w:t>plt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show</w:t>
      </w:r>
      <w:proofErr w:type="spellEnd"/>
      <w:r w:rsidRPr="00557D4D">
        <w:rPr>
          <w:color w:val="808030"/>
          <w:lang w:val="en-US"/>
        </w:rPr>
        <w:t>()</w:t>
      </w:r>
    </w:p>
    <w:p w14:paraId="6959F123" w14:textId="77777777" w:rsidR="00341C9B" w:rsidRDefault="00341C9B" w:rsidP="00341C9B">
      <w:pPr>
        <w:pStyle w:val="HTML"/>
        <w:shd w:val="clear" w:color="auto" w:fill="FFFFFF"/>
        <w:rPr>
          <w:b/>
          <w:bCs/>
          <w:color w:val="800000"/>
          <w:lang w:val="en-US"/>
        </w:rPr>
      </w:pPr>
    </w:p>
    <w:p w14:paraId="3A84BB22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b/>
          <w:bCs/>
          <w:color w:val="800000"/>
          <w:lang w:val="en-US"/>
        </w:rPr>
        <w:t>def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mix_sources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mixtures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apply_noise</w:t>
      </w:r>
      <w:proofErr w:type="spellEnd"/>
      <w:r w:rsidRPr="00557D4D">
        <w:rPr>
          <w:color w:val="808030"/>
          <w:lang w:val="en-US"/>
        </w:rPr>
        <w:t>=</w:t>
      </w:r>
      <w:r w:rsidRPr="00557D4D">
        <w:rPr>
          <w:color w:val="074726"/>
          <w:lang w:val="en-US"/>
        </w:rPr>
        <w:t>False</w:t>
      </w:r>
      <w:r w:rsidRPr="00557D4D">
        <w:rPr>
          <w:color w:val="808030"/>
          <w:lang w:val="en-US"/>
        </w:rPr>
        <w:t>):</w:t>
      </w:r>
    </w:p>
    <w:p w14:paraId="110BE504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r w:rsidRPr="00557D4D">
        <w:rPr>
          <w:b/>
          <w:bCs/>
          <w:color w:val="800000"/>
          <w:lang w:val="en-US"/>
        </w:rPr>
        <w:t>for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i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b/>
          <w:bCs/>
          <w:color w:val="800000"/>
          <w:lang w:val="en-US"/>
        </w:rPr>
        <w:t>in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00000"/>
          <w:lang w:val="en-US"/>
        </w:rPr>
        <w:t>range</w:t>
      </w:r>
      <w:r w:rsidRPr="00557D4D">
        <w:rPr>
          <w:color w:val="808030"/>
          <w:lang w:val="en-US"/>
        </w:rPr>
        <w:t>(</w:t>
      </w:r>
      <w:proofErr w:type="spellStart"/>
      <w:r w:rsidRPr="00557D4D">
        <w:rPr>
          <w:color w:val="400000"/>
          <w:lang w:val="en-US"/>
        </w:rPr>
        <w:t>len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mixtures</w:t>
      </w:r>
      <w:r w:rsidRPr="00557D4D">
        <w:rPr>
          <w:color w:val="808030"/>
          <w:lang w:val="en-US"/>
        </w:rPr>
        <w:t>)):</w:t>
      </w:r>
    </w:p>
    <w:p w14:paraId="105D7FE1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</w:t>
      </w:r>
    </w:p>
    <w:p w14:paraId="6DFFA1C5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</w:t>
      </w:r>
      <w:proofErr w:type="spellStart"/>
      <w:r w:rsidRPr="00557D4D">
        <w:rPr>
          <w:color w:val="000000"/>
          <w:lang w:val="en-US"/>
        </w:rPr>
        <w:t>max_val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400000"/>
          <w:lang w:val="en-US"/>
        </w:rPr>
        <w:t>max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mixtures</w:t>
      </w:r>
      <w:r w:rsidRPr="00557D4D">
        <w:rPr>
          <w:color w:val="808030"/>
          <w:lang w:val="en-US"/>
        </w:rPr>
        <w:t>[</w:t>
      </w:r>
      <w:proofErr w:type="spellStart"/>
      <w:r w:rsidRPr="00557D4D">
        <w:rPr>
          <w:color w:val="000000"/>
          <w:lang w:val="en-US"/>
        </w:rPr>
        <w:t>i</w:t>
      </w:r>
      <w:proofErr w:type="spellEnd"/>
      <w:r w:rsidRPr="00557D4D">
        <w:rPr>
          <w:color w:val="808030"/>
          <w:lang w:val="en-US"/>
        </w:rPr>
        <w:t>])</w:t>
      </w:r>
    </w:p>
    <w:p w14:paraId="02EDE3E7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</w:t>
      </w:r>
    </w:p>
    <w:p w14:paraId="7B4CC698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</w:t>
      </w:r>
      <w:r w:rsidRPr="00557D4D">
        <w:rPr>
          <w:b/>
          <w:bCs/>
          <w:color w:val="800000"/>
          <w:lang w:val="en-US"/>
        </w:rPr>
        <w:t>if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max_val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&gt;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1</w:t>
      </w:r>
      <w:r w:rsidRPr="00557D4D">
        <w:rPr>
          <w:color w:val="000000"/>
          <w:lang w:val="en-US"/>
        </w:rPr>
        <w:t xml:space="preserve"> </w:t>
      </w:r>
      <w:r w:rsidRPr="00557D4D">
        <w:rPr>
          <w:b/>
          <w:bCs/>
          <w:color w:val="800000"/>
          <w:lang w:val="en-US"/>
        </w:rPr>
        <w:t>or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400000"/>
          <w:lang w:val="en-US"/>
        </w:rPr>
        <w:t>min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mixtures</w:t>
      </w:r>
      <w:r w:rsidRPr="00557D4D">
        <w:rPr>
          <w:color w:val="808030"/>
          <w:lang w:val="en-US"/>
        </w:rPr>
        <w:t>[</w:t>
      </w:r>
      <w:proofErr w:type="spellStart"/>
      <w:r w:rsidRPr="00557D4D">
        <w:rPr>
          <w:color w:val="000000"/>
          <w:lang w:val="en-US"/>
        </w:rPr>
        <w:t>i</w:t>
      </w:r>
      <w:proofErr w:type="spellEnd"/>
      <w:r w:rsidRPr="00557D4D">
        <w:rPr>
          <w:color w:val="808030"/>
          <w:lang w:val="en-US"/>
        </w:rPr>
        <w:t>])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&lt;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:</w:t>
      </w:r>
    </w:p>
    <w:p w14:paraId="4B6B9F78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    </w:t>
      </w:r>
    </w:p>
    <w:p w14:paraId="7AD19EE0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    mixtures</w:t>
      </w:r>
      <w:r w:rsidRPr="00557D4D">
        <w:rPr>
          <w:color w:val="808030"/>
          <w:lang w:val="en-US"/>
        </w:rPr>
        <w:t>[</w:t>
      </w:r>
      <w:proofErr w:type="spellStart"/>
      <w:r w:rsidRPr="00557D4D">
        <w:rPr>
          <w:color w:val="000000"/>
          <w:lang w:val="en-US"/>
        </w:rPr>
        <w:t>i</w:t>
      </w:r>
      <w:proofErr w:type="spellEnd"/>
      <w:r w:rsidRPr="00557D4D">
        <w:rPr>
          <w:color w:val="808030"/>
          <w:lang w:val="en-US"/>
        </w:rPr>
        <w:t>]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mixtures</w:t>
      </w:r>
      <w:r w:rsidRPr="00557D4D">
        <w:rPr>
          <w:color w:val="808030"/>
          <w:lang w:val="en-US"/>
        </w:rPr>
        <w:t>[</w:t>
      </w:r>
      <w:proofErr w:type="spellStart"/>
      <w:r w:rsidRPr="00557D4D">
        <w:rPr>
          <w:color w:val="000000"/>
          <w:lang w:val="en-US"/>
        </w:rPr>
        <w:t>i</w:t>
      </w:r>
      <w:proofErr w:type="spellEnd"/>
      <w:r w:rsidRPr="00557D4D">
        <w:rPr>
          <w:color w:val="808030"/>
          <w:lang w:val="en-US"/>
        </w:rPr>
        <w:t>]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/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(</w:t>
      </w:r>
      <w:proofErr w:type="spellStart"/>
      <w:r w:rsidRPr="00557D4D">
        <w:rPr>
          <w:color w:val="000000"/>
          <w:lang w:val="en-US"/>
        </w:rPr>
        <w:t>max_val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/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2</w:t>
      </w:r>
      <w:r w:rsidRPr="00557D4D">
        <w:rPr>
          <w:color w:val="808030"/>
          <w:lang w:val="en-US"/>
        </w:rPr>
        <w:t>)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-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000"/>
          <w:lang w:val="en-US"/>
        </w:rPr>
        <w:t>0.5</w:t>
      </w:r>
    </w:p>
    <w:p w14:paraId="56C8E0DF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    </w:t>
      </w:r>
    </w:p>
    <w:p w14:paraId="7367C19F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X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c</w:t>
      </w:r>
      <w:proofErr w:type="spellEnd"/>
      <w:r w:rsidRPr="00557D4D">
        <w:rPr>
          <w:color w:val="000000"/>
          <w:lang w:val="en-US"/>
        </w:rPr>
        <w:t>_</w:t>
      </w:r>
      <w:r w:rsidRPr="00557D4D">
        <w:rPr>
          <w:color w:val="808030"/>
          <w:lang w:val="en-US"/>
        </w:rPr>
        <w:t>[[</w:t>
      </w:r>
      <w:r w:rsidRPr="00557D4D">
        <w:rPr>
          <w:color w:val="000000"/>
          <w:lang w:val="en-US"/>
        </w:rPr>
        <w:t xml:space="preserve">mix </w:t>
      </w:r>
      <w:r w:rsidRPr="00557D4D">
        <w:rPr>
          <w:b/>
          <w:bCs/>
          <w:color w:val="800000"/>
          <w:lang w:val="en-US"/>
        </w:rPr>
        <w:t>for</w:t>
      </w:r>
      <w:r w:rsidRPr="00557D4D">
        <w:rPr>
          <w:color w:val="000000"/>
          <w:lang w:val="en-US"/>
        </w:rPr>
        <w:t xml:space="preserve"> mix </w:t>
      </w:r>
      <w:r w:rsidRPr="00557D4D">
        <w:rPr>
          <w:b/>
          <w:bCs/>
          <w:color w:val="800000"/>
          <w:lang w:val="en-US"/>
        </w:rPr>
        <w:t>in</w:t>
      </w:r>
      <w:r w:rsidRPr="00557D4D">
        <w:rPr>
          <w:color w:val="000000"/>
          <w:lang w:val="en-US"/>
        </w:rPr>
        <w:t xml:space="preserve"> mixtures</w:t>
      </w:r>
      <w:r w:rsidRPr="00557D4D">
        <w:rPr>
          <w:color w:val="808030"/>
          <w:lang w:val="en-US"/>
        </w:rPr>
        <w:t>]]</w:t>
      </w:r>
    </w:p>
    <w:p w14:paraId="6E7BDF34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</w:p>
    <w:p w14:paraId="212EC434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r w:rsidRPr="00557D4D">
        <w:rPr>
          <w:b/>
          <w:bCs/>
          <w:color w:val="800000"/>
          <w:lang w:val="en-US"/>
        </w:rPr>
        <w:t>if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apply_noise</w:t>
      </w:r>
      <w:proofErr w:type="spellEnd"/>
      <w:r w:rsidRPr="00557D4D">
        <w:rPr>
          <w:color w:val="808030"/>
          <w:lang w:val="en-US"/>
        </w:rPr>
        <w:t>:</w:t>
      </w:r>
    </w:p>
    <w:p w14:paraId="1A29D18A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</w:t>
      </w:r>
    </w:p>
    <w:p w14:paraId="51585C05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X </w:t>
      </w:r>
      <w:r w:rsidRPr="00557D4D">
        <w:rPr>
          <w:color w:val="44AADD"/>
          <w:lang w:val="en-US"/>
        </w:rPr>
        <w:t>+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000"/>
          <w:lang w:val="en-US"/>
        </w:rPr>
        <w:t>0.02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*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random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normal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size</w:t>
      </w:r>
      <w:r w:rsidRPr="00557D4D">
        <w:rPr>
          <w:color w:val="808030"/>
          <w:lang w:val="en-US"/>
        </w:rPr>
        <w:t>=</w:t>
      </w:r>
      <w:proofErr w:type="spellStart"/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shape</w:t>
      </w:r>
      <w:proofErr w:type="spellEnd"/>
      <w:r w:rsidRPr="00557D4D">
        <w:rPr>
          <w:color w:val="808030"/>
          <w:lang w:val="en-US"/>
        </w:rPr>
        <w:t>)</w:t>
      </w:r>
    </w:p>
    <w:p w14:paraId="45CF1132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</w:t>
      </w:r>
    </w:p>
    <w:p w14:paraId="33D37BCA" w14:textId="77777777" w:rsidR="00341C9B" w:rsidRPr="00341C9B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r w:rsidRPr="00341C9B">
        <w:rPr>
          <w:b/>
          <w:bCs/>
          <w:color w:val="800000"/>
          <w:lang w:val="en-US"/>
        </w:rPr>
        <w:t>return</w:t>
      </w:r>
      <w:r w:rsidRPr="00341C9B">
        <w:rPr>
          <w:color w:val="000000"/>
          <w:lang w:val="en-US"/>
        </w:rPr>
        <w:t xml:space="preserve"> X</w:t>
      </w:r>
    </w:p>
    <w:p w14:paraId="5340B8F1" w14:textId="77777777" w:rsidR="00341C9B" w:rsidRPr="00341C9B" w:rsidRDefault="00341C9B" w:rsidP="00341C9B">
      <w:pPr>
        <w:pStyle w:val="HTML"/>
        <w:shd w:val="clear" w:color="auto" w:fill="FFFFFF"/>
        <w:rPr>
          <w:color w:val="000000"/>
          <w:lang w:val="en-US"/>
        </w:rPr>
      </w:pPr>
    </w:p>
    <w:p w14:paraId="7503D71B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557D4D">
        <w:rPr>
          <w:color w:val="000000"/>
          <w:lang w:val="en-US"/>
        </w:rPr>
        <w:t>n_samples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2000</w:t>
      </w:r>
    </w:p>
    <w:p w14:paraId="2F6013AE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time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linspace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8C00"/>
          <w:lang w:val="en-US"/>
        </w:rPr>
        <w:t>0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8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n_samples</w:t>
      </w:r>
      <w:proofErr w:type="spellEnd"/>
      <w:r w:rsidRPr="00557D4D">
        <w:rPr>
          <w:color w:val="808030"/>
          <w:lang w:val="en-US"/>
        </w:rPr>
        <w:t>)</w:t>
      </w:r>
    </w:p>
    <w:p w14:paraId="13DFD135" w14:textId="77777777" w:rsidR="00341C9B" w:rsidRDefault="00341C9B" w:rsidP="00341C9B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s1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np</w:t>
      </w:r>
      <w:r>
        <w:rPr>
          <w:color w:val="808030"/>
        </w:rPr>
        <w:t>.</w:t>
      </w:r>
      <w:r>
        <w:rPr>
          <w:color w:val="000000"/>
        </w:rPr>
        <w:t>sin</w:t>
      </w:r>
      <w:proofErr w:type="spellEnd"/>
      <w:r>
        <w:rPr>
          <w:color w:val="808030"/>
        </w:rPr>
        <w:t>(</w:t>
      </w:r>
      <w:r>
        <w:rPr>
          <w:color w:val="008C00"/>
        </w:rPr>
        <w:t>2</w:t>
      </w:r>
      <w:r>
        <w:rPr>
          <w:color w:val="000000"/>
        </w:rPr>
        <w:t xml:space="preserve"> </w:t>
      </w:r>
      <w:r>
        <w:rPr>
          <w:color w:val="44AADD"/>
        </w:rPr>
        <w:t>*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time</w:t>
      </w:r>
      <w:proofErr w:type="spellEnd"/>
      <w:r>
        <w:rPr>
          <w:color w:val="808030"/>
        </w:rPr>
        <w:t>)</w:t>
      </w:r>
      <w:r>
        <w:rPr>
          <w:color w:val="000000"/>
        </w:rPr>
        <w:t xml:space="preserve">  </w:t>
      </w:r>
      <w:r>
        <w:rPr>
          <w:color w:val="696969"/>
        </w:rPr>
        <w:t># синусоидальная волна</w:t>
      </w:r>
    </w:p>
    <w:p w14:paraId="0C698D50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s2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sign</w:t>
      </w:r>
      <w:proofErr w:type="spellEnd"/>
      <w:r w:rsidRPr="00557D4D">
        <w:rPr>
          <w:color w:val="808030"/>
          <w:lang w:val="en-US"/>
        </w:rPr>
        <w:t>(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sin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8C00"/>
          <w:lang w:val="en-US"/>
        </w:rPr>
        <w:t>3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*</w:t>
      </w:r>
      <w:r w:rsidRPr="00557D4D">
        <w:rPr>
          <w:color w:val="000000"/>
          <w:lang w:val="en-US"/>
        </w:rPr>
        <w:t xml:space="preserve"> time</w:t>
      </w:r>
      <w:r w:rsidRPr="00557D4D">
        <w:rPr>
          <w:color w:val="808030"/>
          <w:lang w:val="en-US"/>
        </w:rPr>
        <w:t>))</w:t>
      </w:r>
      <w:r w:rsidRPr="00557D4D">
        <w:rPr>
          <w:color w:val="000000"/>
          <w:lang w:val="en-US"/>
        </w:rPr>
        <w:t xml:space="preserve">  </w:t>
      </w:r>
      <w:r w:rsidRPr="00557D4D">
        <w:rPr>
          <w:color w:val="696969"/>
          <w:lang w:val="en-US"/>
        </w:rPr>
        <w:t xml:space="preserve"># </w:t>
      </w:r>
      <w:r>
        <w:rPr>
          <w:color w:val="696969"/>
        </w:rPr>
        <w:t>меандр</w:t>
      </w:r>
    </w:p>
    <w:p w14:paraId="485EEC3C" w14:textId="77777777" w:rsidR="00341C9B" w:rsidRPr="0063135B" w:rsidRDefault="00341C9B" w:rsidP="00341C9B">
      <w:pPr>
        <w:pStyle w:val="HTML"/>
        <w:shd w:val="clear" w:color="auto" w:fill="FFFFFF"/>
        <w:rPr>
          <w:color w:val="696969"/>
          <w:lang w:val="en-US"/>
        </w:rPr>
      </w:pPr>
      <w:r w:rsidRPr="00557D4D">
        <w:rPr>
          <w:color w:val="000000"/>
          <w:lang w:val="en-US"/>
        </w:rPr>
        <w:t xml:space="preserve">s3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signal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sawtooth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8C00"/>
          <w:lang w:val="en-US"/>
        </w:rPr>
        <w:t>2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*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pi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*</w:t>
      </w:r>
      <w:r w:rsidRPr="00557D4D">
        <w:rPr>
          <w:color w:val="000000"/>
          <w:lang w:val="en-US"/>
        </w:rPr>
        <w:t xml:space="preserve"> time</w:t>
      </w:r>
      <w:r w:rsidRPr="00557D4D">
        <w:rPr>
          <w:color w:val="808030"/>
          <w:lang w:val="en-US"/>
        </w:rPr>
        <w:t>)</w:t>
      </w:r>
      <w:r w:rsidRPr="00557D4D">
        <w:rPr>
          <w:color w:val="000000"/>
          <w:lang w:val="en-US"/>
        </w:rPr>
        <w:t xml:space="preserve">  </w:t>
      </w:r>
      <w:r w:rsidRPr="00557D4D">
        <w:rPr>
          <w:color w:val="696969"/>
          <w:lang w:val="en-US"/>
        </w:rPr>
        <w:t xml:space="preserve"># </w:t>
      </w:r>
      <w:r>
        <w:rPr>
          <w:color w:val="696969"/>
        </w:rPr>
        <w:t>пилообразная</w:t>
      </w:r>
      <w:r w:rsidRPr="00557D4D">
        <w:rPr>
          <w:color w:val="696969"/>
          <w:lang w:val="en-US"/>
        </w:rPr>
        <w:t xml:space="preserve"> </w:t>
      </w:r>
      <w:r>
        <w:rPr>
          <w:color w:val="696969"/>
        </w:rPr>
        <w:t>волна</w:t>
      </w:r>
    </w:p>
    <w:p w14:paraId="7C99A025" w14:textId="77777777" w:rsidR="00341C9B" w:rsidRPr="0063135B" w:rsidRDefault="00341C9B" w:rsidP="00341C9B">
      <w:pPr>
        <w:pStyle w:val="HTML"/>
        <w:shd w:val="clear" w:color="auto" w:fill="FFFFFF"/>
        <w:rPr>
          <w:color w:val="000000"/>
          <w:lang w:val="en-US"/>
        </w:rPr>
      </w:pPr>
    </w:p>
    <w:p w14:paraId="2CA1B04A" w14:textId="77777777" w:rsidR="00341C9B" w:rsidRPr="00341C9B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>X</w:t>
      </w:r>
      <w:r w:rsidRPr="00341C9B">
        <w:rPr>
          <w:color w:val="000000"/>
          <w:lang w:val="en-US"/>
        </w:rPr>
        <w:t xml:space="preserve"> </w:t>
      </w:r>
      <w:r w:rsidRPr="00341C9B">
        <w:rPr>
          <w:color w:val="808030"/>
          <w:lang w:val="en-US"/>
        </w:rPr>
        <w:t>=</w:t>
      </w:r>
      <w:r w:rsidRPr="00341C9B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341C9B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c</w:t>
      </w:r>
      <w:proofErr w:type="spellEnd"/>
      <w:r w:rsidRPr="00341C9B">
        <w:rPr>
          <w:color w:val="000000"/>
          <w:lang w:val="en-US"/>
        </w:rPr>
        <w:t>_</w:t>
      </w:r>
      <w:r w:rsidRPr="00341C9B">
        <w:rPr>
          <w:color w:val="808030"/>
          <w:lang w:val="en-US"/>
        </w:rPr>
        <w:t>[</w:t>
      </w:r>
      <w:r w:rsidRPr="00557D4D">
        <w:rPr>
          <w:color w:val="000000"/>
          <w:lang w:val="en-US"/>
        </w:rPr>
        <w:t>s</w:t>
      </w:r>
      <w:r w:rsidRPr="00341C9B">
        <w:rPr>
          <w:color w:val="000000"/>
          <w:lang w:val="en-US"/>
        </w:rPr>
        <w:t>1</w:t>
      </w:r>
      <w:r w:rsidRPr="00341C9B">
        <w:rPr>
          <w:color w:val="808030"/>
          <w:lang w:val="en-US"/>
        </w:rPr>
        <w:t>,</w:t>
      </w:r>
      <w:r w:rsidRPr="00341C9B">
        <w:rPr>
          <w:color w:val="000000"/>
          <w:lang w:val="en-US"/>
        </w:rPr>
        <w:t xml:space="preserve"> </w:t>
      </w:r>
      <w:r w:rsidRPr="00557D4D">
        <w:rPr>
          <w:color w:val="000000"/>
          <w:lang w:val="en-US"/>
        </w:rPr>
        <w:t>s</w:t>
      </w:r>
      <w:r w:rsidRPr="00341C9B">
        <w:rPr>
          <w:color w:val="000000"/>
          <w:lang w:val="en-US"/>
        </w:rPr>
        <w:t>2</w:t>
      </w:r>
      <w:r w:rsidRPr="00341C9B">
        <w:rPr>
          <w:color w:val="808030"/>
          <w:lang w:val="en-US"/>
        </w:rPr>
        <w:t>,</w:t>
      </w:r>
      <w:r w:rsidRPr="00341C9B">
        <w:rPr>
          <w:color w:val="000000"/>
          <w:lang w:val="en-US"/>
        </w:rPr>
        <w:t xml:space="preserve"> </w:t>
      </w:r>
      <w:r w:rsidRPr="00557D4D">
        <w:rPr>
          <w:color w:val="000000"/>
          <w:lang w:val="en-US"/>
        </w:rPr>
        <w:t>s</w:t>
      </w:r>
      <w:r w:rsidRPr="00341C9B">
        <w:rPr>
          <w:color w:val="000000"/>
          <w:lang w:val="en-US"/>
        </w:rPr>
        <w:t>3</w:t>
      </w:r>
      <w:r w:rsidRPr="00341C9B">
        <w:rPr>
          <w:color w:val="808030"/>
          <w:lang w:val="en-US"/>
        </w:rPr>
        <w:t>]</w:t>
      </w:r>
    </w:p>
    <w:p w14:paraId="51F4E2AB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A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array</w:t>
      </w:r>
      <w:proofErr w:type="spellEnd"/>
      <w:r w:rsidRPr="00557D4D">
        <w:rPr>
          <w:color w:val="808030"/>
          <w:lang w:val="en-US"/>
        </w:rPr>
        <w:t>(([[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],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[</w:t>
      </w:r>
      <w:r w:rsidRPr="00557D4D">
        <w:rPr>
          <w:color w:val="008000"/>
          <w:lang w:val="en-US"/>
        </w:rPr>
        <w:t>0.5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2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000"/>
          <w:lang w:val="en-US"/>
        </w:rPr>
        <w:t>1.0</w:t>
      </w:r>
      <w:r w:rsidRPr="00557D4D">
        <w:rPr>
          <w:color w:val="808030"/>
          <w:lang w:val="en-US"/>
        </w:rPr>
        <w:t>],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[</w:t>
      </w:r>
      <w:r w:rsidRPr="00557D4D">
        <w:rPr>
          <w:color w:val="008000"/>
          <w:lang w:val="en-US"/>
        </w:rPr>
        <w:t>1.5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000"/>
          <w:lang w:val="en-US"/>
        </w:rPr>
        <w:t>1.0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000"/>
          <w:lang w:val="en-US"/>
        </w:rPr>
        <w:t>2.0</w:t>
      </w:r>
      <w:r w:rsidRPr="00557D4D">
        <w:rPr>
          <w:color w:val="808030"/>
          <w:lang w:val="en-US"/>
        </w:rPr>
        <w:t>]]))</w:t>
      </w:r>
    </w:p>
    <w:p w14:paraId="3AA8A784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X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dot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A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T</w:t>
      </w:r>
      <w:r w:rsidRPr="00557D4D">
        <w:rPr>
          <w:color w:val="808030"/>
          <w:lang w:val="en-US"/>
        </w:rPr>
        <w:t>)</w:t>
      </w:r>
    </w:p>
    <w:p w14:paraId="732F5448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X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X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T</w:t>
      </w:r>
    </w:p>
    <w:p w14:paraId="79C14C7B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S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ica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iterations</w:t>
      </w:r>
      <w:r w:rsidRPr="00557D4D">
        <w:rPr>
          <w:color w:val="808030"/>
          <w:lang w:val="en-US"/>
        </w:rPr>
        <w:t>=</w:t>
      </w:r>
      <w:r w:rsidRPr="00557D4D">
        <w:rPr>
          <w:color w:val="008C00"/>
          <w:lang w:val="en-US"/>
        </w:rPr>
        <w:t>1000</w:t>
      </w:r>
      <w:r w:rsidRPr="00557D4D">
        <w:rPr>
          <w:color w:val="808030"/>
          <w:lang w:val="en-US"/>
        </w:rPr>
        <w:t>)</w:t>
      </w:r>
    </w:p>
    <w:p w14:paraId="07A0147B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557D4D">
        <w:rPr>
          <w:color w:val="000000"/>
          <w:lang w:val="en-US"/>
        </w:rPr>
        <w:t>plot_mixture_sources_predictions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[</w:t>
      </w:r>
      <w:r w:rsidRPr="00557D4D">
        <w:rPr>
          <w:color w:val="000000"/>
          <w:lang w:val="en-US"/>
        </w:rPr>
        <w:t>s1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s2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s3</w:t>
      </w:r>
      <w:r w:rsidRPr="00557D4D">
        <w:rPr>
          <w:color w:val="808030"/>
          <w:lang w:val="en-US"/>
        </w:rPr>
        <w:t>],</w:t>
      </w:r>
      <w:r w:rsidRPr="00557D4D">
        <w:rPr>
          <w:color w:val="000000"/>
          <w:lang w:val="en-US"/>
        </w:rPr>
        <w:t xml:space="preserve"> S</w:t>
      </w:r>
      <w:r w:rsidRPr="00557D4D">
        <w:rPr>
          <w:color w:val="808030"/>
          <w:lang w:val="en-US"/>
        </w:rPr>
        <w:t>)</w:t>
      </w:r>
    </w:p>
    <w:p w14:paraId="233E67A9" w14:textId="77777777" w:rsidR="00341C9B" w:rsidRPr="0063135B" w:rsidRDefault="00341C9B" w:rsidP="00341C9B">
      <w:pPr>
        <w:pStyle w:val="HTML"/>
        <w:shd w:val="clear" w:color="auto" w:fill="FFFFFF"/>
        <w:rPr>
          <w:color w:val="000000"/>
          <w:lang w:val="en-US"/>
        </w:rPr>
      </w:pPr>
    </w:p>
    <w:p w14:paraId="2C1B81FB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557D4D">
        <w:rPr>
          <w:color w:val="000000"/>
          <w:lang w:val="en-US"/>
        </w:rPr>
        <w:t>sampling_rate</w:t>
      </w:r>
      <w:proofErr w:type="spellEnd"/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mix1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wavfile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read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E6"/>
          <w:lang w:val="en-US"/>
        </w:rPr>
        <w:t>'mix1.wav'</w:t>
      </w:r>
      <w:r w:rsidRPr="00557D4D">
        <w:rPr>
          <w:color w:val="808030"/>
          <w:lang w:val="en-US"/>
        </w:rPr>
        <w:t>)</w:t>
      </w:r>
    </w:p>
    <w:p w14:paraId="36564DE1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557D4D">
        <w:rPr>
          <w:color w:val="000000"/>
          <w:lang w:val="en-US"/>
        </w:rPr>
        <w:t>sampling_rate</w:t>
      </w:r>
      <w:proofErr w:type="spellEnd"/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mix2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wavfile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read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E6"/>
          <w:lang w:val="en-US"/>
        </w:rPr>
        <w:t>'mix2.wav'</w:t>
      </w:r>
      <w:r w:rsidRPr="00557D4D">
        <w:rPr>
          <w:color w:val="808030"/>
          <w:lang w:val="en-US"/>
        </w:rPr>
        <w:t>)</w:t>
      </w:r>
    </w:p>
    <w:p w14:paraId="27F68675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557D4D">
        <w:rPr>
          <w:color w:val="000000"/>
          <w:lang w:val="en-US"/>
        </w:rPr>
        <w:t>sampling_rate</w:t>
      </w:r>
      <w:proofErr w:type="spellEnd"/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source1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wavfile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read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E6"/>
          <w:lang w:val="en-US"/>
        </w:rPr>
        <w:t>'source1.wav'</w:t>
      </w:r>
      <w:r w:rsidRPr="00557D4D">
        <w:rPr>
          <w:color w:val="808030"/>
          <w:lang w:val="en-US"/>
        </w:rPr>
        <w:t>)</w:t>
      </w:r>
    </w:p>
    <w:p w14:paraId="3791088D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557D4D">
        <w:rPr>
          <w:color w:val="000000"/>
          <w:lang w:val="en-US"/>
        </w:rPr>
        <w:lastRenderedPageBreak/>
        <w:t>sampling_rate</w:t>
      </w:r>
      <w:proofErr w:type="spellEnd"/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source2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wavfile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read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E6"/>
          <w:lang w:val="en-US"/>
        </w:rPr>
        <w:t>'source2.wav'</w:t>
      </w:r>
      <w:r w:rsidRPr="00557D4D">
        <w:rPr>
          <w:color w:val="808030"/>
          <w:lang w:val="en-US"/>
        </w:rPr>
        <w:t>)</w:t>
      </w:r>
    </w:p>
    <w:p w14:paraId="5201DF17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X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mix_sources</w:t>
      </w:r>
      <w:proofErr w:type="spellEnd"/>
      <w:r w:rsidRPr="00557D4D">
        <w:rPr>
          <w:color w:val="808030"/>
          <w:lang w:val="en-US"/>
        </w:rPr>
        <w:t>([</w:t>
      </w:r>
      <w:r w:rsidRPr="00557D4D">
        <w:rPr>
          <w:color w:val="000000"/>
          <w:lang w:val="en-US"/>
        </w:rPr>
        <w:t>mix1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mix2</w:t>
      </w:r>
      <w:r w:rsidRPr="00557D4D">
        <w:rPr>
          <w:color w:val="808030"/>
          <w:lang w:val="en-US"/>
        </w:rPr>
        <w:t>])</w:t>
      </w:r>
    </w:p>
    <w:p w14:paraId="2CD85557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S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ica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iterations</w:t>
      </w:r>
      <w:r w:rsidRPr="00557D4D">
        <w:rPr>
          <w:color w:val="808030"/>
          <w:lang w:val="en-US"/>
        </w:rPr>
        <w:t>=</w:t>
      </w:r>
      <w:r w:rsidRPr="00557D4D">
        <w:rPr>
          <w:color w:val="008C00"/>
          <w:lang w:val="en-US"/>
        </w:rPr>
        <w:t>1000</w:t>
      </w:r>
      <w:r w:rsidRPr="00557D4D">
        <w:rPr>
          <w:color w:val="808030"/>
          <w:lang w:val="en-US"/>
        </w:rPr>
        <w:t>)</w:t>
      </w:r>
    </w:p>
    <w:p w14:paraId="024EB83C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557D4D">
        <w:rPr>
          <w:color w:val="000000"/>
          <w:lang w:val="en-US"/>
        </w:rPr>
        <w:t>plot_mixture_sources_predictions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[</w:t>
      </w:r>
      <w:r w:rsidRPr="00557D4D">
        <w:rPr>
          <w:color w:val="000000"/>
          <w:lang w:val="en-US"/>
        </w:rPr>
        <w:t>source1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source2</w:t>
      </w:r>
      <w:r w:rsidRPr="00557D4D">
        <w:rPr>
          <w:color w:val="808030"/>
          <w:lang w:val="en-US"/>
        </w:rPr>
        <w:t>],</w:t>
      </w:r>
      <w:r w:rsidRPr="00557D4D">
        <w:rPr>
          <w:color w:val="000000"/>
          <w:lang w:val="en-US"/>
        </w:rPr>
        <w:t xml:space="preserve"> S</w:t>
      </w:r>
      <w:r w:rsidRPr="00557D4D">
        <w:rPr>
          <w:color w:val="808030"/>
          <w:lang w:val="en-US"/>
        </w:rPr>
        <w:t>)</w:t>
      </w:r>
    </w:p>
    <w:p w14:paraId="20FE902B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557D4D">
        <w:rPr>
          <w:color w:val="000000"/>
          <w:lang w:val="en-US"/>
        </w:rPr>
        <w:t>wavfile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write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E6"/>
          <w:lang w:val="en-US"/>
        </w:rPr>
        <w:t>'out1.wav'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sampling_rate</w:t>
      </w:r>
      <w:proofErr w:type="spellEnd"/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S</w:t>
      </w:r>
      <w:r w:rsidRPr="00557D4D">
        <w:rPr>
          <w:color w:val="808030"/>
          <w:lang w:val="en-US"/>
        </w:rPr>
        <w:t>[</w:t>
      </w:r>
      <w:r w:rsidRPr="00557D4D">
        <w:rPr>
          <w:color w:val="008C00"/>
          <w:lang w:val="en-US"/>
        </w:rPr>
        <w:t>0</w:t>
      </w:r>
      <w:r w:rsidRPr="00557D4D">
        <w:rPr>
          <w:color w:val="808030"/>
          <w:lang w:val="en-US"/>
        </w:rPr>
        <w:t>])</w:t>
      </w:r>
    </w:p>
    <w:p w14:paraId="60ED8834" w14:textId="77777777" w:rsidR="00341C9B" w:rsidRDefault="00341C9B" w:rsidP="00341C9B">
      <w:pPr>
        <w:pStyle w:val="HTML"/>
        <w:shd w:val="clear" w:color="auto" w:fill="FFFFFF"/>
        <w:rPr>
          <w:color w:val="808030"/>
          <w:lang w:val="en-US"/>
        </w:rPr>
      </w:pPr>
      <w:proofErr w:type="spellStart"/>
      <w:r w:rsidRPr="00557D4D">
        <w:rPr>
          <w:color w:val="000000"/>
          <w:lang w:val="en-US"/>
        </w:rPr>
        <w:t>wavfile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write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E6"/>
          <w:lang w:val="en-US"/>
        </w:rPr>
        <w:t>'out2.wav'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sampling_rate</w:t>
      </w:r>
      <w:proofErr w:type="spellEnd"/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S</w:t>
      </w:r>
      <w:r w:rsidRPr="00557D4D">
        <w:rPr>
          <w:color w:val="808030"/>
          <w:lang w:val="en-US"/>
        </w:rPr>
        <w:t>[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])</w:t>
      </w:r>
    </w:p>
    <w:p w14:paraId="138F27C8" w14:textId="77777777" w:rsidR="00341C9B" w:rsidRDefault="00341C9B" w:rsidP="00341C9B">
      <w:pPr>
        <w:pStyle w:val="HTML"/>
        <w:shd w:val="clear" w:color="auto" w:fill="FFFFFF"/>
        <w:rPr>
          <w:color w:val="808030"/>
          <w:lang w:val="en-US"/>
        </w:rPr>
      </w:pPr>
    </w:p>
    <w:p w14:paraId="75F5E4EA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b/>
          <w:bCs/>
          <w:color w:val="800000"/>
          <w:lang w:val="en-US"/>
        </w:rPr>
        <w:t>from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sklearn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decomposition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b/>
          <w:bCs/>
          <w:color w:val="800000"/>
          <w:lang w:val="en-US"/>
        </w:rPr>
        <w:t>import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FastICA</w:t>
      </w:r>
      <w:proofErr w:type="spellEnd"/>
    </w:p>
    <w:p w14:paraId="755BED39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random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seed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8C00"/>
          <w:lang w:val="en-US"/>
        </w:rPr>
        <w:t>0</w:t>
      </w:r>
      <w:r w:rsidRPr="00557D4D">
        <w:rPr>
          <w:color w:val="808030"/>
          <w:lang w:val="en-US"/>
        </w:rPr>
        <w:t>)</w:t>
      </w:r>
    </w:p>
    <w:p w14:paraId="62A8AC99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557D4D">
        <w:rPr>
          <w:color w:val="000000"/>
          <w:lang w:val="en-US"/>
        </w:rPr>
        <w:t>n_samples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2000</w:t>
      </w:r>
    </w:p>
    <w:p w14:paraId="7BF26463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time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linspace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8C00"/>
          <w:lang w:val="en-US"/>
        </w:rPr>
        <w:t>0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8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n_samples</w:t>
      </w:r>
      <w:proofErr w:type="spellEnd"/>
      <w:r w:rsidRPr="00557D4D">
        <w:rPr>
          <w:color w:val="808030"/>
          <w:lang w:val="en-US"/>
        </w:rPr>
        <w:t>)</w:t>
      </w:r>
    </w:p>
    <w:p w14:paraId="1D021F01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s1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sin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8C00"/>
          <w:lang w:val="en-US"/>
        </w:rPr>
        <w:t>2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*</w:t>
      </w:r>
      <w:r w:rsidRPr="00557D4D">
        <w:rPr>
          <w:color w:val="000000"/>
          <w:lang w:val="en-US"/>
        </w:rPr>
        <w:t xml:space="preserve"> time</w:t>
      </w:r>
      <w:r w:rsidRPr="00557D4D">
        <w:rPr>
          <w:color w:val="808030"/>
          <w:lang w:val="en-US"/>
        </w:rPr>
        <w:t>)</w:t>
      </w:r>
    </w:p>
    <w:p w14:paraId="756C38B6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s2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sign</w:t>
      </w:r>
      <w:proofErr w:type="spellEnd"/>
      <w:r w:rsidRPr="00557D4D">
        <w:rPr>
          <w:color w:val="808030"/>
          <w:lang w:val="en-US"/>
        </w:rPr>
        <w:t>(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sin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8C00"/>
          <w:lang w:val="en-US"/>
        </w:rPr>
        <w:t>3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*</w:t>
      </w:r>
      <w:r w:rsidRPr="00557D4D">
        <w:rPr>
          <w:color w:val="000000"/>
          <w:lang w:val="en-US"/>
        </w:rPr>
        <w:t xml:space="preserve"> time</w:t>
      </w:r>
      <w:r w:rsidRPr="00557D4D">
        <w:rPr>
          <w:color w:val="808030"/>
          <w:lang w:val="en-US"/>
        </w:rPr>
        <w:t>))</w:t>
      </w:r>
    </w:p>
    <w:p w14:paraId="53C885AB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s3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signal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sawtooth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8C00"/>
          <w:lang w:val="en-US"/>
        </w:rPr>
        <w:t>2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*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pi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*</w:t>
      </w:r>
      <w:r w:rsidRPr="00557D4D">
        <w:rPr>
          <w:color w:val="000000"/>
          <w:lang w:val="en-US"/>
        </w:rPr>
        <w:t xml:space="preserve"> time</w:t>
      </w:r>
      <w:r w:rsidRPr="00557D4D">
        <w:rPr>
          <w:color w:val="808030"/>
          <w:lang w:val="en-US"/>
        </w:rPr>
        <w:t>)</w:t>
      </w:r>
    </w:p>
    <w:p w14:paraId="4EBCCC29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S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c</w:t>
      </w:r>
      <w:proofErr w:type="spellEnd"/>
      <w:r w:rsidRPr="00557D4D">
        <w:rPr>
          <w:color w:val="000000"/>
          <w:lang w:val="en-US"/>
        </w:rPr>
        <w:t>_</w:t>
      </w:r>
      <w:r w:rsidRPr="00557D4D">
        <w:rPr>
          <w:color w:val="808030"/>
          <w:lang w:val="en-US"/>
        </w:rPr>
        <w:t>[</w:t>
      </w:r>
      <w:r w:rsidRPr="00557D4D">
        <w:rPr>
          <w:color w:val="000000"/>
          <w:lang w:val="en-US"/>
        </w:rPr>
        <w:t>s1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s2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s3</w:t>
      </w:r>
      <w:r w:rsidRPr="00557D4D">
        <w:rPr>
          <w:color w:val="808030"/>
          <w:lang w:val="en-US"/>
        </w:rPr>
        <w:t>]</w:t>
      </w:r>
    </w:p>
    <w:p w14:paraId="3BF10EF8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S </w:t>
      </w:r>
      <w:r w:rsidRPr="00557D4D">
        <w:rPr>
          <w:color w:val="44AADD"/>
          <w:lang w:val="en-US"/>
        </w:rPr>
        <w:t>+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000"/>
          <w:lang w:val="en-US"/>
        </w:rPr>
        <w:t>0.2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4AADD"/>
          <w:lang w:val="en-US"/>
        </w:rPr>
        <w:t>*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random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normal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size</w:t>
      </w:r>
      <w:r w:rsidRPr="00557D4D">
        <w:rPr>
          <w:color w:val="808030"/>
          <w:lang w:val="en-US"/>
        </w:rPr>
        <w:t>=</w:t>
      </w:r>
      <w:proofErr w:type="spellStart"/>
      <w:r w:rsidRPr="00557D4D">
        <w:rPr>
          <w:color w:val="000000"/>
          <w:lang w:val="en-US"/>
        </w:rPr>
        <w:t>S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shape</w:t>
      </w:r>
      <w:proofErr w:type="spellEnd"/>
      <w:r w:rsidRPr="00557D4D">
        <w:rPr>
          <w:color w:val="808030"/>
          <w:lang w:val="en-US"/>
        </w:rPr>
        <w:t>)</w:t>
      </w:r>
    </w:p>
    <w:p w14:paraId="29D82446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S </w:t>
      </w:r>
      <w:r w:rsidRPr="00557D4D">
        <w:rPr>
          <w:color w:val="44AADD"/>
          <w:lang w:val="en-US"/>
        </w:rPr>
        <w:t>/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S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std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axis</w:t>
      </w:r>
      <w:r w:rsidRPr="00557D4D">
        <w:rPr>
          <w:color w:val="808030"/>
          <w:lang w:val="en-US"/>
        </w:rPr>
        <w:t>=</w:t>
      </w:r>
      <w:r w:rsidRPr="00557D4D">
        <w:rPr>
          <w:color w:val="008C00"/>
          <w:lang w:val="en-US"/>
        </w:rPr>
        <w:t>0</w:t>
      </w:r>
      <w:r w:rsidRPr="00557D4D">
        <w:rPr>
          <w:color w:val="808030"/>
          <w:lang w:val="en-US"/>
        </w:rPr>
        <w:t>)</w:t>
      </w:r>
    </w:p>
    <w:p w14:paraId="63F465A6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A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array</w:t>
      </w:r>
      <w:proofErr w:type="spellEnd"/>
      <w:r w:rsidRPr="00557D4D">
        <w:rPr>
          <w:color w:val="808030"/>
          <w:lang w:val="en-US"/>
        </w:rPr>
        <w:t>([[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],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[</w:t>
      </w:r>
      <w:r w:rsidRPr="00557D4D">
        <w:rPr>
          <w:color w:val="008000"/>
          <w:lang w:val="en-US"/>
        </w:rPr>
        <w:t>0.5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2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000"/>
          <w:lang w:val="en-US"/>
        </w:rPr>
        <w:t>1.0</w:t>
      </w:r>
      <w:r w:rsidRPr="00557D4D">
        <w:rPr>
          <w:color w:val="808030"/>
          <w:lang w:val="en-US"/>
        </w:rPr>
        <w:t>],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[</w:t>
      </w:r>
      <w:r w:rsidRPr="00557D4D">
        <w:rPr>
          <w:color w:val="008000"/>
          <w:lang w:val="en-US"/>
        </w:rPr>
        <w:t>1.5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000"/>
          <w:lang w:val="en-US"/>
        </w:rPr>
        <w:t>1.0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000"/>
          <w:lang w:val="en-US"/>
        </w:rPr>
        <w:t>2.0</w:t>
      </w:r>
      <w:r w:rsidRPr="00557D4D">
        <w:rPr>
          <w:color w:val="808030"/>
          <w:lang w:val="en-US"/>
        </w:rPr>
        <w:t>]])</w:t>
      </w:r>
    </w:p>
    <w:p w14:paraId="31EC7170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X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np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dot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S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A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T</w:t>
      </w:r>
      <w:r w:rsidRPr="00557D4D">
        <w:rPr>
          <w:color w:val="808030"/>
          <w:lang w:val="en-US"/>
        </w:rPr>
        <w:t>)</w:t>
      </w:r>
    </w:p>
    <w:p w14:paraId="56C8B140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557D4D">
        <w:rPr>
          <w:color w:val="000000"/>
          <w:lang w:val="en-US"/>
        </w:rPr>
        <w:t>ica</w:t>
      </w:r>
      <w:proofErr w:type="spellEnd"/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FastICA</w:t>
      </w:r>
      <w:proofErr w:type="spellEnd"/>
      <w:r w:rsidRPr="00557D4D">
        <w:rPr>
          <w:color w:val="808030"/>
          <w:lang w:val="en-US"/>
        </w:rPr>
        <w:t>(</w:t>
      </w:r>
      <w:proofErr w:type="spellStart"/>
      <w:r w:rsidRPr="00557D4D">
        <w:rPr>
          <w:color w:val="000000"/>
          <w:lang w:val="en-US"/>
        </w:rPr>
        <w:t>n_components</w:t>
      </w:r>
      <w:proofErr w:type="spellEnd"/>
      <w:r w:rsidRPr="00557D4D">
        <w:rPr>
          <w:color w:val="808030"/>
          <w:lang w:val="en-US"/>
        </w:rPr>
        <w:t>=</w:t>
      </w:r>
      <w:r w:rsidRPr="00557D4D">
        <w:rPr>
          <w:color w:val="008C00"/>
          <w:lang w:val="en-US"/>
        </w:rPr>
        <w:t>3</w:t>
      </w:r>
      <w:r w:rsidRPr="00557D4D">
        <w:rPr>
          <w:color w:val="808030"/>
          <w:lang w:val="en-US"/>
        </w:rPr>
        <w:t>)</w:t>
      </w:r>
    </w:p>
    <w:p w14:paraId="6C44BCBD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S_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ica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fit_transform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)</w:t>
      </w:r>
    </w:p>
    <w:p w14:paraId="24098C5B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fig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plt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figure</w:t>
      </w:r>
      <w:proofErr w:type="spellEnd"/>
      <w:r w:rsidRPr="00557D4D">
        <w:rPr>
          <w:color w:val="808030"/>
          <w:lang w:val="en-US"/>
        </w:rPr>
        <w:t>()</w:t>
      </w:r>
    </w:p>
    <w:p w14:paraId="1D5A55E7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models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[</w:t>
      </w:r>
      <w:r w:rsidRPr="00557D4D">
        <w:rPr>
          <w:color w:val="000000"/>
          <w:lang w:val="en-US"/>
        </w:rPr>
        <w:t>X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S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S_</w:t>
      </w:r>
      <w:r w:rsidRPr="00557D4D">
        <w:rPr>
          <w:color w:val="808030"/>
          <w:lang w:val="en-US"/>
        </w:rPr>
        <w:t>]</w:t>
      </w:r>
    </w:p>
    <w:p w14:paraId="2D9E4667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names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[</w:t>
      </w:r>
      <w:r w:rsidRPr="00557D4D">
        <w:rPr>
          <w:color w:val="0000E6"/>
          <w:lang w:val="en-US"/>
        </w:rPr>
        <w:t>'mixtures'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00E6"/>
          <w:lang w:val="en-US"/>
        </w:rPr>
        <w:t>'real sources'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00E6"/>
          <w:lang w:val="en-US"/>
        </w:rPr>
        <w:t>'predicted sources'</w:t>
      </w:r>
      <w:r w:rsidRPr="00557D4D">
        <w:rPr>
          <w:color w:val="808030"/>
          <w:lang w:val="en-US"/>
        </w:rPr>
        <w:t>]</w:t>
      </w:r>
    </w:p>
    <w:p w14:paraId="2BFF9BD6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colors 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[</w:t>
      </w:r>
      <w:r w:rsidRPr="00557D4D">
        <w:rPr>
          <w:color w:val="0000E6"/>
          <w:lang w:val="en-US"/>
        </w:rPr>
        <w:t>'red'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00E6"/>
          <w:lang w:val="en-US"/>
        </w:rPr>
        <w:t>'blue'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00E6"/>
          <w:lang w:val="en-US"/>
        </w:rPr>
        <w:t>'orange'</w:t>
      </w:r>
      <w:r w:rsidRPr="00557D4D">
        <w:rPr>
          <w:color w:val="808030"/>
          <w:lang w:val="en-US"/>
        </w:rPr>
        <w:t>]</w:t>
      </w:r>
    </w:p>
    <w:p w14:paraId="080A1FFC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b/>
          <w:bCs/>
          <w:color w:val="800000"/>
          <w:lang w:val="en-US"/>
        </w:rPr>
        <w:t>for</w:t>
      </w:r>
      <w:r w:rsidRPr="00557D4D">
        <w:rPr>
          <w:color w:val="000000"/>
          <w:lang w:val="en-US"/>
        </w:rPr>
        <w:t xml:space="preserve"> </w:t>
      </w:r>
      <w:proofErr w:type="spellStart"/>
      <w:r w:rsidRPr="00557D4D">
        <w:rPr>
          <w:color w:val="000000"/>
          <w:lang w:val="en-US"/>
        </w:rPr>
        <w:t>i</w:t>
      </w:r>
      <w:proofErr w:type="spellEnd"/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name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model</w:t>
      </w:r>
      <w:r w:rsidRPr="00557D4D">
        <w:rPr>
          <w:color w:val="808030"/>
          <w:lang w:val="en-US"/>
        </w:rPr>
        <w:t>)</w:t>
      </w:r>
      <w:r w:rsidRPr="00557D4D">
        <w:rPr>
          <w:color w:val="000000"/>
          <w:lang w:val="en-US"/>
        </w:rPr>
        <w:t xml:space="preserve"> </w:t>
      </w:r>
      <w:r w:rsidRPr="00557D4D">
        <w:rPr>
          <w:b/>
          <w:bCs/>
          <w:color w:val="800000"/>
          <w:lang w:val="en-US"/>
        </w:rPr>
        <w:t>in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00000"/>
          <w:lang w:val="en-US"/>
        </w:rPr>
        <w:t>enumerate</w:t>
      </w:r>
      <w:r w:rsidRPr="00557D4D">
        <w:rPr>
          <w:color w:val="808030"/>
          <w:lang w:val="en-US"/>
        </w:rPr>
        <w:t>(</w:t>
      </w:r>
      <w:r w:rsidRPr="00557D4D">
        <w:rPr>
          <w:color w:val="400000"/>
          <w:lang w:val="en-US"/>
        </w:rPr>
        <w:t>zip</w:t>
      </w:r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names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models</w:t>
      </w:r>
      <w:r w:rsidRPr="00557D4D">
        <w:rPr>
          <w:color w:val="808030"/>
          <w:lang w:val="en-US"/>
        </w:rPr>
        <w:t>)):</w:t>
      </w:r>
    </w:p>
    <w:p w14:paraId="0779C5B7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 w:rsidRPr="00557D4D">
        <w:rPr>
          <w:color w:val="000000"/>
          <w:lang w:val="en-US"/>
        </w:rPr>
        <w:t>plt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subplot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8C00"/>
          <w:lang w:val="en-US"/>
        </w:rPr>
        <w:t>4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i</w:t>
      </w:r>
      <w:r w:rsidRPr="00557D4D">
        <w:rPr>
          <w:color w:val="44AADD"/>
          <w:lang w:val="en-US"/>
        </w:rPr>
        <w:t>+</w:t>
      </w:r>
      <w:r w:rsidRPr="00557D4D">
        <w:rPr>
          <w:color w:val="008C00"/>
          <w:lang w:val="en-US"/>
        </w:rPr>
        <w:t>1</w:t>
      </w:r>
      <w:r w:rsidRPr="00557D4D">
        <w:rPr>
          <w:color w:val="808030"/>
          <w:lang w:val="en-US"/>
        </w:rPr>
        <w:t>)</w:t>
      </w:r>
    </w:p>
    <w:p w14:paraId="65A2B5AD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proofErr w:type="spellStart"/>
      <w:r w:rsidRPr="00557D4D">
        <w:rPr>
          <w:color w:val="000000"/>
          <w:lang w:val="en-US"/>
        </w:rPr>
        <w:t>plt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title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name</w:t>
      </w:r>
      <w:r w:rsidRPr="00557D4D">
        <w:rPr>
          <w:color w:val="808030"/>
          <w:lang w:val="en-US"/>
        </w:rPr>
        <w:t>)</w:t>
      </w:r>
    </w:p>
    <w:p w14:paraId="2E209088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</w:t>
      </w:r>
      <w:r w:rsidRPr="00557D4D">
        <w:rPr>
          <w:b/>
          <w:bCs/>
          <w:color w:val="800000"/>
          <w:lang w:val="en-US"/>
        </w:rPr>
        <w:t>for</w:t>
      </w:r>
      <w:r w:rsidRPr="00557D4D">
        <w:rPr>
          <w:color w:val="000000"/>
          <w:lang w:val="en-US"/>
        </w:rPr>
        <w:t xml:space="preserve"> sig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color </w:t>
      </w:r>
      <w:r w:rsidRPr="00557D4D">
        <w:rPr>
          <w:b/>
          <w:bCs/>
          <w:color w:val="800000"/>
          <w:lang w:val="en-US"/>
        </w:rPr>
        <w:t>in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400000"/>
          <w:lang w:val="en-US"/>
        </w:rPr>
        <w:t>zip</w:t>
      </w:r>
      <w:r w:rsidRPr="00557D4D">
        <w:rPr>
          <w:color w:val="000000"/>
          <w:lang w:val="en-US"/>
        </w:rPr>
        <w:t xml:space="preserve"> </w:t>
      </w:r>
      <w:r w:rsidRPr="00557D4D">
        <w:rPr>
          <w:color w:val="808030"/>
          <w:lang w:val="en-US"/>
        </w:rPr>
        <w:t>(</w:t>
      </w:r>
      <w:proofErr w:type="spellStart"/>
      <w:r w:rsidRPr="00557D4D">
        <w:rPr>
          <w:color w:val="000000"/>
          <w:lang w:val="en-US"/>
        </w:rPr>
        <w:t>model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T</w:t>
      </w:r>
      <w:proofErr w:type="spellEnd"/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colors</w:t>
      </w:r>
      <w:r w:rsidRPr="00557D4D">
        <w:rPr>
          <w:color w:val="808030"/>
          <w:lang w:val="en-US"/>
        </w:rPr>
        <w:t>):</w:t>
      </w:r>
    </w:p>
    <w:p w14:paraId="32556D5A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</w:t>
      </w:r>
      <w:proofErr w:type="spellStart"/>
      <w:r w:rsidRPr="00557D4D">
        <w:rPr>
          <w:color w:val="000000"/>
          <w:lang w:val="en-US"/>
        </w:rPr>
        <w:t>plt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plot</w:t>
      </w:r>
      <w:proofErr w:type="spellEnd"/>
      <w:r w:rsidRPr="00557D4D">
        <w:rPr>
          <w:color w:val="808030"/>
          <w:lang w:val="en-US"/>
        </w:rPr>
        <w:t>(</w:t>
      </w:r>
      <w:r w:rsidRPr="00557D4D">
        <w:rPr>
          <w:color w:val="000000"/>
          <w:lang w:val="en-US"/>
        </w:rPr>
        <w:t>sig</w:t>
      </w:r>
      <w:r w:rsidRPr="00557D4D">
        <w:rPr>
          <w:color w:val="808030"/>
          <w:lang w:val="en-US"/>
        </w:rPr>
        <w:t>,</w:t>
      </w:r>
      <w:r w:rsidRPr="00557D4D">
        <w:rPr>
          <w:color w:val="000000"/>
          <w:lang w:val="en-US"/>
        </w:rPr>
        <w:t xml:space="preserve"> color</w:t>
      </w:r>
      <w:r w:rsidRPr="00557D4D">
        <w:rPr>
          <w:color w:val="808030"/>
          <w:lang w:val="en-US"/>
        </w:rPr>
        <w:t>=</w:t>
      </w:r>
      <w:r w:rsidRPr="00557D4D">
        <w:rPr>
          <w:color w:val="000000"/>
          <w:lang w:val="en-US"/>
        </w:rPr>
        <w:t>color</w:t>
      </w:r>
      <w:r w:rsidRPr="00557D4D">
        <w:rPr>
          <w:color w:val="808030"/>
          <w:lang w:val="en-US"/>
        </w:rPr>
        <w:t>)</w:t>
      </w:r>
    </w:p>
    <w:p w14:paraId="1250D52A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r w:rsidRPr="00557D4D">
        <w:rPr>
          <w:color w:val="000000"/>
          <w:lang w:val="en-US"/>
        </w:rPr>
        <w:t xml:space="preserve">        </w:t>
      </w:r>
    </w:p>
    <w:p w14:paraId="420E59F7" w14:textId="77777777" w:rsidR="00341C9B" w:rsidRPr="00557D4D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557D4D">
        <w:rPr>
          <w:color w:val="000000"/>
          <w:lang w:val="en-US"/>
        </w:rPr>
        <w:t>fig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tight_layout</w:t>
      </w:r>
      <w:proofErr w:type="spellEnd"/>
      <w:r w:rsidRPr="00557D4D">
        <w:rPr>
          <w:color w:val="808030"/>
          <w:lang w:val="en-US"/>
        </w:rPr>
        <w:t>()</w:t>
      </w:r>
      <w:r w:rsidRPr="00557D4D">
        <w:rPr>
          <w:color w:val="000000"/>
          <w:lang w:val="en-US"/>
        </w:rPr>
        <w:t xml:space="preserve">        </w:t>
      </w:r>
    </w:p>
    <w:p w14:paraId="3B9E2AED" w14:textId="77777777" w:rsidR="00341C9B" w:rsidRPr="0063135B" w:rsidRDefault="00341C9B" w:rsidP="00341C9B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557D4D">
        <w:rPr>
          <w:color w:val="000000"/>
          <w:lang w:val="en-US"/>
        </w:rPr>
        <w:t>plt</w:t>
      </w:r>
      <w:r w:rsidRPr="00557D4D">
        <w:rPr>
          <w:color w:val="808030"/>
          <w:lang w:val="en-US"/>
        </w:rPr>
        <w:t>.</w:t>
      </w:r>
      <w:r w:rsidRPr="00557D4D">
        <w:rPr>
          <w:color w:val="000000"/>
          <w:lang w:val="en-US"/>
        </w:rPr>
        <w:t>show</w:t>
      </w:r>
      <w:proofErr w:type="spellEnd"/>
      <w:r w:rsidRPr="00557D4D">
        <w:rPr>
          <w:color w:val="808030"/>
          <w:lang w:val="en-US"/>
        </w:rPr>
        <w:t>()</w:t>
      </w:r>
    </w:p>
    <w:p w14:paraId="71243157" w14:textId="77777777" w:rsidR="00341C9B" w:rsidRPr="00341C9B" w:rsidRDefault="00341C9B" w:rsidP="00DD6E5F">
      <w:pPr>
        <w:rPr>
          <w:lang w:val="en-US"/>
        </w:rPr>
      </w:pPr>
    </w:p>
    <w:sectPr w:rsidR="00341C9B" w:rsidRPr="00341C9B" w:rsidSect="004F3436">
      <w:footerReference w:type="first" r:id="rId19"/>
      <w:pgSz w:w="11906" w:h="16838"/>
      <w:pgMar w:top="1138" w:right="562" w:bottom="1138" w:left="113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44F16" w14:textId="77777777" w:rsidR="0080535B" w:rsidRDefault="0080535B" w:rsidP="004D2959">
      <w:pPr>
        <w:spacing w:after="0" w:line="240" w:lineRule="auto"/>
      </w:pPr>
      <w:r>
        <w:separator/>
      </w:r>
    </w:p>
  </w:endnote>
  <w:endnote w:type="continuationSeparator" w:id="0">
    <w:p w14:paraId="35229DC6" w14:textId="77777777" w:rsidR="0080535B" w:rsidRDefault="0080535B" w:rsidP="004D2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443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DA6B6A" w14:textId="77777777" w:rsidR="00EB2AC4" w:rsidRDefault="00EB2AC4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578551" w14:textId="77777777" w:rsidR="001826B2" w:rsidRDefault="001826B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79EE5" w14:textId="77777777" w:rsidR="00EB2AC4" w:rsidRDefault="00EB2AC4">
    <w:pPr>
      <w:pStyle w:val="a6"/>
      <w:jc w:val="center"/>
    </w:pPr>
  </w:p>
  <w:sdt>
    <w:sdtPr>
      <w:id w:val="-2297684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F7B0BA" w14:textId="77777777" w:rsidR="00EB2AC4" w:rsidRDefault="00EB2AC4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439ADF" w14:textId="77777777" w:rsidR="00EB2AC4" w:rsidRDefault="00EB2A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14355" w14:textId="77777777" w:rsidR="0080535B" w:rsidRDefault="0080535B" w:rsidP="004D2959">
      <w:pPr>
        <w:spacing w:after="0" w:line="240" w:lineRule="auto"/>
      </w:pPr>
      <w:r>
        <w:separator/>
      </w:r>
    </w:p>
  </w:footnote>
  <w:footnote w:type="continuationSeparator" w:id="0">
    <w:p w14:paraId="3A3EB13F" w14:textId="77777777" w:rsidR="0080535B" w:rsidRDefault="0080535B" w:rsidP="004D2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7C4D"/>
    <w:multiLevelType w:val="multilevel"/>
    <w:tmpl w:val="E7C4E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5B418D"/>
    <w:multiLevelType w:val="hybridMultilevel"/>
    <w:tmpl w:val="C68C6A9A"/>
    <w:lvl w:ilvl="0" w:tplc="7E807A60">
      <w:start w:val="1"/>
      <w:numFmt w:val="decimal"/>
      <w:lvlText w:val="%1."/>
      <w:lvlJc w:val="center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2A4E28"/>
    <w:multiLevelType w:val="hybridMultilevel"/>
    <w:tmpl w:val="1D34B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86CB8"/>
    <w:multiLevelType w:val="hybridMultilevel"/>
    <w:tmpl w:val="21CA9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34F65"/>
    <w:multiLevelType w:val="hybridMultilevel"/>
    <w:tmpl w:val="86BEC080"/>
    <w:lvl w:ilvl="0" w:tplc="61485BC0">
      <w:start w:val="1"/>
      <w:numFmt w:val="decimal"/>
      <w:lvlText w:val="%1."/>
      <w:lvlJc w:val="center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 w15:restartNumberingAfterBreak="0">
    <w:nsid w:val="30782088"/>
    <w:multiLevelType w:val="hybridMultilevel"/>
    <w:tmpl w:val="5416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33084"/>
    <w:multiLevelType w:val="hybridMultilevel"/>
    <w:tmpl w:val="96083E26"/>
    <w:lvl w:ilvl="0" w:tplc="F0D6C9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A735D4A"/>
    <w:multiLevelType w:val="hybridMultilevel"/>
    <w:tmpl w:val="50BEF7BC"/>
    <w:lvl w:ilvl="0" w:tplc="AD5ADD4C">
      <w:start w:val="1"/>
      <w:numFmt w:val="decimal"/>
      <w:pStyle w:val="a"/>
      <w:lvlText w:val="%1."/>
      <w:lvlJc w:val="left"/>
      <w:pPr>
        <w:ind w:left="1426" w:hanging="360"/>
      </w:pPr>
    </w:lvl>
    <w:lvl w:ilvl="1" w:tplc="04090019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8" w15:restartNumberingAfterBreak="0">
    <w:nsid w:val="4FAE1B4A"/>
    <w:multiLevelType w:val="hybridMultilevel"/>
    <w:tmpl w:val="5746A738"/>
    <w:lvl w:ilvl="0" w:tplc="E4460F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E1A36"/>
    <w:multiLevelType w:val="hybridMultilevel"/>
    <w:tmpl w:val="9C7A59A4"/>
    <w:lvl w:ilvl="0" w:tplc="43046C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22483"/>
    <w:multiLevelType w:val="hybridMultilevel"/>
    <w:tmpl w:val="A58E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A4637"/>
    <w:multiLevelType w:val="multilevel"/>
    <w:tmpl w:val="D2B64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416115"/>
    <w:multiLevelType w:val="hybridMultilevel"/>
    <w:tmpl w:val="38D49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B06BA"/>
    <w:multiLevelType w:val="multilevel"/>
    <w:tmpl w:val="08A87FB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D196FE8"/>
    <w:multiLevelType w:val="hybridMultilevel"/>
    <w:tmpl w:val="C4102E96"/>
    <w:lvl w:ilvl="0" w:tplc="E3DC2B0C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3"/>
  </w:num>
  <w:num w:numId="5">
    <w:abstractNumId w:val="2"/>
  </w:num>
  <w:num w:numId="6">
    <w:abstractNumId w:val="5"/>
  </w:num>
  <w:num w:numId="7">
    <w:abstractNumId w:val="10"/>
  </w:num>
  <w:num w:numId="8">
    <w:abstractNumId w:val="9"/>
  </w:num>
  <w:num w:numId="9">
    <w:abstractNumId w:val="8"/>
  </w:num>
  <w:num w:numId="10">
    <w:abstractNumId w:val="14"/>
  </w:num>
  <w:num w:numId="11">
    <w:abstractNumId w:val="14"/>
  </w:num>
  <w:num w:numId="12">
    <w:abstractNumId w:val="1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</w:num>
  <w:num w:numId="17">
    <w:abstractNumId w:val="7"/>
  </w:num>
  <w:num w:numId="18">
    <w:abstractNumId w:val="7"/>
    <w:lvlOverride w:ilvl="0">
      <w:startOverride w:val="1"/>
    </w:lvlOverride>
  </w:num>
  <w:num w:numId="19">
    <w:abstractNumId w:val="7"/>
  </w:num>
  <w:num w:numId="20">
    <w:abstractNumId w:val="7"/>
  </w:num>
  <w:num w:numId="21">
    <w:abstractNumId w:val="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A1"/>
    <w:rsid w:val="000122CB"/>
    <w:rsid w:val="00014D32"/>
    <w:rsid w:val="0001699C"/>
    <w:rsid w:val="000357DF"/>
    <w:rsid w:val="00036DD4"/>
    <w:rsid w:val="000374BA"/>
    <w:rsid w:val="00043A5F"/>
    <w:rsid w:val="0005332F"/>
    <w:rsid w:val="00066D03"/>
    <w:rsid w:val="0006730D"/>
    <w:rsid w:val="00075C5B"/>
    <w:rsid w:val="000A4554"/>
    <w:rsid w:val="000B31E9"/>
    <w:rsid w:val="000B6464"/>
    <w:rsid w:val="000C0AF9"/>
    <w:rsid w:val="000C640C"/>
    <w:rsid w:val="000C7520"/>
    <w:rsid w:val="000C754F"/>
    <w:rsid w:val="0011221B"/>
    <w:rsid w:val="001128B1"/>
    <w:rsid w:val="00113100"/>
    <w:rsid w:val="00113C55"/>
    <w:rsid w:val="001533A1"/>
    <w:rsid w:val="00163B3D"/>
    <w:rsid w:val="001826B2"/>
    <w:rsid w:val="0019432E"/>
    <w:rsid w:val="00195CA9"/>
    <w:rsid w:val="001A55A7"/>
    <w:rsid w:val="001B43B2"/>
    <w:rsid w:val="001D45E4"/>
    <w:rsid w:val="001D4E78"/>
    <w:rsid w:val="001D532C"/>
    <w:rsid w:val="001F57C6"/>
    <w:rsid w:val="001F5C1A"/>
    <w:rsid w:val="00203251"/>
    <w:rsid w:val="00203FA5"/>
    <w:rsid w:val="00204FAA"/>
    <w:rsid w:val="002447DF"/>
    <w:rsid w:val="00264F28"/>
    <w:rsid w:val="00293858"/>
    <w:rsid w:val="002A0A56"/>
    <w:rsid w:val="002A0A88"/>
    <w:rsid w:val="002A116D"/>
    <w:rsid w:val="002A2DC2"/>
    <w:rsid w:val="002A313A"/>
    <w:rsid w:val="002A6751"/>
    <w:rsid w:val="002A6F17"/>
    <w:rsid w:val="002B0721"/>
    <w:rsid w:val="002C3BA9"/>
    <w:rsid w:val="002C7382"/>
    <w:rsid w:val="002D4920"/>
    <w:rsid w:val="002F4B84"/>
    <w:rsid w:val="00306177"/>
    <w:rsid w:val="00313976"/>
    <w:rsid w:val="0032277B"/>
    <w:rsid w:val="00322EA4"/>
    <w:rsid w:val="00333627"/>
    <w:rsid w:val="00341C9B"/>
    <w:rsid w:val="003606F9"/>
    <w:rsid w:val="00361608"/>
    <w:rsid w:val="00366374"/>
    <w:rsid w:val="00367490"/>
    <w:rsid w:val="00370754"/>
    <w:rsid w:val="003768E5"/>
    <w:rsid w:val="003B165A"/>
    <w:rsid w:val="003D7681"/>
    <w:rsid w:val="003E0154"/>
    <w:rsid w:val="003E7EB6"/>
    <w:rsid w:val="003F687F"/>
    <w:rsid w:val="00404D16"/>
    <w:rsid w:val="004070D3"/>
    <w:rsid w:val="004077B3"/>
    <w:rsid w:val="00412E32"/>
    <w:rsid w:val="004147D0"/>
    <w:rsid w:val="00420A49"/>
    <w:rsid w:val="004212BA"/>
    <w:rsid w:val="00424D91"/>
    <w:rsid w:val="00466702"/>
    <w:rsid w:val="004712ED"/>
    <w:rsid w:val="0047336F"/>
    <w:rsid w:val="00475051"/>
    <w:rsid w:val="004A17A9"/>
    <w:rsid w:val="004B02F0"/>
    <w:rsid w:val="004B244A"/>
    <w:rsid w:val="004B2B2E"/>
    <w:rsid w:val="004C2FA8"/>
    <w:rsid w:val="004D2959"/>
    <w:rsid w:val="004E0905"/>
    <w:rsid w:val="004E56BA"/>
    <w:rsid w:val="004F3436"/>
    <w:rsid w:val="004F42B5"/>
    <w:rsid w:val="0050350B"/>
    <w:rsid w:val="0050572E"/>
    <w:rsid w:val="0051200F"/>
    <w:rsid w:val="005203BB"/>
    <w:rsid w:val="005222D3"/>
    <w:rsid w:val="00526F5B"/>
    <w:rsid w:val="00534EBE"/>
    <w:rsid w:val="00553C10"/>
    <w:rsid w:val="005543D0"/>
    <w:rsid w:val="0055755F"/>
    <w:rsid w:val="00557D4D"/>
    <w:rsid w:val="00560A83"/>
    <w:rsid w:val="005656A3"/>
    <w:rsid w:val="005710C1"/>
    <w:rsid w:val="00585F08"/>
    <w:rsid w:val="0059563C"/>
    <w:rsid w:val="00597938"/>
    <w:rsid w:val="005A75F4"/>
    <w:rsid w:val="005A7BE6"/>
    <w:rsid w:val="005B04E7"/>
    <w:rsid w:val="005D3FB2"/>
    <w:rsid w:val="005E418D"/>
    <w:rsid w:val="005F14F3"/>
    <w:rsid w:val="00600D3E"/>
    <w:rsid w:val="00601D48"/>
    <w:rsid w:val="00641DE6"/>
    <w:rsid w:val="006460D5"/>
    <w:rsid w:val="00650120"/>
    <w:rsid w:val="006A1B40"/>
    <w:rsid w:val="006A449E"/>
    <w:rsid w:val="006A4E3B"/>
    <w:rsid w:val="006C1CA1"/>
    <w:rsid w:val="006C66F4"/>
    <w:rsid w:val="006C7435"/>
    <w:rsid w:val="006D01CC"/>
    <w:rsid w:val="006E3196"/>
    <w:rsid w:val="006F17C7"/>
    <w:rsid w:val="006F4262"/>
    <w:rsid w:val="006F7348"/>
    <w:rsid w:val="0070489F"/>
    <w:rsid w:val="007058C3"/>
    <w:rsid w:val="00730985"/>
    <w:rsid w:val="00750384"/>
    <w:rsid w:val="00754BCC"/>
    <w:rsid w:val="00761FF4"/>
    <w:rsid w:val="00764EBE"/>
    <w:rsid w:val="007652BD"/>
    <w:rsid w:val="00776AD4"/>
    <w:rsid w:val="00777147"/>
    <w:rsid w:val="0078767B"/>
    <w:rsid w:val="00791D05"/>
    <w:rsid w:val="007B0C4B"/>
    <w:rsid w:val="007B4082"/>
    <w:rsid w:val="007D1966"/>
    <w:rsid w:val="007F100F"/>
    <w:rsid w:val="007F73F1"/>
    <w:rsid w:val="00801E0C"/>
    <w:rsid w:val="0080535B"/>
    <w:rsid w:val="00806B2E"/>
    <w:rsid w:val="00814CDD"/>
    <w:rsid w:val="00816D73"/>
    <w:rsid w:val="00821398"/>
    <w:rsid w:val="00823D48"/>
    <w:rsid w:val="00836761"/>
    <w:rsid w:val="008537F4"/>
    <w:rsid w:val="008617AE"/>
    <w:rsid w:val="0089565F"/>
    <w:rsid w:val="00895710"/>
    <w:rsid w:val="00895D37"/>
    <w:rsid w:val="008C2991"/>
    <w:rsid w:val="008D2ECD"/>
    <w:rsid w:val="008D3C41"/>
    <w:rsid w:val="008E4EF6"/>
    <w:rsid w:val="008E6534"/>
    <w:rsid w:val="008F13A4"/>
    <w:rsid w:val="00903F70"/>
    <w:rsid w:val="009131B1"/>
    <w:rsid w:val="00934891"/>
    <w:rsid w:val="00937955"/>
    <w:rsid w:val="00952720"/>
    <w:rsid w:val="009731E1"/>
    <w:rsid w:val="00990E4A"/>
    <w:rsid w:val="009933C7"/>
    <w:rsid w:val="009A09BD"/>
    <w:rsid w:val="009A1EFC"/>
    <w:rsid w:val="009A39AC"/>
    <w:rsid w:val="009C5253"/>
    <w:rsid w:val="009D1143"/>
    <w:rsid w:val="009E2068"/>
    <w:rsid w:val="009E6C1B"/>
    <w:rsid w:val="00A01FD3"/>
    <w:rsid w:val="00A02F4D"/>
    <w:rsid w:val="00A06D9F"/>
    <w:rsid w:val="00A2103B"/>
    <w:rsid w:val="00A33CF3"/>
    <w:rsid w:val="00A55BDD"/>
    <w:rsid w:val="00A6669E"/>
    <w:rsid w:val="00A67CFE"/>
    <w:rsid w:val="00A70612"/>
    <w:rsid w:val="00A72F9D"/>
    <w:rsid w:val="00A80B9E"/>
    <w:rsid w:val="00A909C9"/>
    <w:rsid w:val="00A94071"/>
    <w:rsid w:val="00AC37FC"/>
    <w:rsid w:val="00AE1245"/>
    <w:rsid w:val="00AE2D87"/>
    <w:rsid w:val="00AF1904"/>
    <w:rsid w:val="00AF3BD9"/>
    <w:rsid w:val="00AF5735"/>
    <w:rsid w:val="00AF6754"/>
    <w:rsid w:val="00B00A91"/>
    <w:rsid w:val="00B15971"/>
    <w:rsid w:val="00B165A5"/>
    <w:rsid w:val="00B24F8C"/>
    <w:rsid w:val="00B40071"/>
    <w:rsid w:val="00B72AC9"/>
    <w:rsid w:val="00B813DB"/>
    <w:rsid w:val="00B911EF"/>
    <w:rsid w:val="00BA4BF6"/>
    <w:rsid w:val="00BB16D8"/>
    <w:rsid w:val="00BC42AE"/>
    <w:rsid w:val="00BE0023"/>
    <w:rsid w:val="00BE082C"/>
    <w:rsid w:val="00BE488D"/>
    <w:rsid w:val="00BE7CD5"/>
    <w:rsid w:val="00BF2CCA"/>
    <w:rsid w:val="00BF6B31"/>
    <w:rsid w:val="00C30D1C"/>
    <w:rsid w:val="00C36905"/>
    <w:rsid w:val="00C44454"/>
    <w:rsid w:val="00C44821"/>
    <w:rsid w:val="00C57671"/>
    <w:rsid w:val="00C94E84"/>
    <w:rsid w:val="00CA3B81"/>
    <w:rsid w:val="00CB76B8"/>
    <w:rsid w:val="00CB7FF9"/>
    <w:rsid w:val="00CC0650"/>
    <w:rsid w:val="00CE082F"/>
    <w:rsid w:val="00CE2A5C"/>
    <w:rsid w:val="00CE442C"/>
    <w:rsid w:val="00CE6DF4"/>
    <w:rsid w:val="00CF0046"/>
    <w:rsid w:val="00CF6095"/>
    <w:rsid w:val="00D13AC1"/>
    <w:rsid w:val="00D14353"/>
    <w:rsid w:val="00D20ADF"/>
    <w:rsid w:val="00D22AF8"/>
    <w:rsid w:val="00D271EC"/>
    <w:rsid w:val="00D531E8"/>
    <w:rsid w:val="00D57E1F"/>
    <w:rsid w:val="00D755A3"/>
    <w:rsid w:val="00D90007"/>
    <w:rsid w:val="00DA3C54"/>
    <w:rsid w:val="00DA4261"/>
    <w:rsid w:val="00DC0C7C"/>
    <w:rsid w:val="00DD5F48"/>
    <w:rsid w:val="00DD6E5F"/>
    <w:rsid w:val="00E03014"/>
    <w:rsid w:val="00E12757"/>
    <w:rsid w:val="00E1423E"/>
    <w:rsid w:val="00E14A74"/>
    <w:rsid w:val="00E16DA8"/>
    <w:rsid w:val="00E208BA"/>
    <w:rsid w:val="00E4344C"/>
    <w:rsid w:val="00E43CA0"/>
    <w:rsid w:val="00E61E38"/>
    <w:rsid w:val="00E620B2"/>
    <w:rsid w:val="00E674BA"/>
    <w:rsid w:val="00E67AE1"/>
    <w:rsid w:val="00E7015A"/>
    <w:rsid w:val="00E776A2"/>
    <w:rsid w:val="00E90EFA"/>
    <w:rsid w:val="00E978F8"/>
    <w:rsid w:val="00EB2AC4"/>
    <w:rsid w:val="00EB3909"/>
    <w:rsid w:val="00EC4683"/>
    <w:rsid w:val="00F00E0F"/>
    <w:rsid w:val="00F07C52"/>
    <w:rsid w:val="00F211EE"/>
    <w:rsid w:val="00F27CF0"/>
    <w:rsid w:val="00F53A19"/>
    <w:rsid w:val="00F54B8F"/>
    <w:rsid w:val="00F64823"/>
    <w:rsid w:val="00F93BF0"/>
    <w:rsid w:val="00F95B18"/>
    <w:rsid w:val="00FA7040"/>
    <w:rsid w:val="00FB4719"/>
    <w:rsid w:val="00FB63BE"/>
    <w:rsid w:val="00FC181A"/>
    <w:rsid w:val="00FC1B3B"/>
    <w:rsid w:val="00FC2135"/>
    <w:rsid w:val="00FE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7A6D5"/>
  <w15:chartTrackingRefBased/>
  <w15:docId w15:val="{2E25F098-C370-42EA-BFB1-3610FDC0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67AE1"/>
    <w:pPr>
      <w:spacing w:after="200" w:line="360" w:lineRule="auto"/>
      <w:ind w:firstLine="706"/>
      <w:contextualSpacing/>
      <w:jc w:val="both"/>
    </w:pPr>
    <w:rPr>
      <w:rFonts w:ascii="Times New Roman" w:hAnsi="Times New Roman"/>
      <w:color w:val="000000" w:themeColor="text1"/>
      <w:sz w:val="28"/>
      <w:szCs w:val="22"/>
      <w:lang w:val="ru-RU"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C44821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sz w:val="40"/>
      <w:szCs w:val="32"/>
    </w:rPr>
  </w:style>
  <w:style w:type="paragraph" w:styleId="2">
    <w:name w:val="heading 2"/>
    <w:basedOn w:val="1"/>
    <w:next w:val="a0"/>
    <w:link w:val="20"/>
    <w:autoRedefine/>
    <w:uiPriority w:val="9"/>
    <w:unhideWhenUsed/>
    <w:qFormat/>
    <w:rsid w:val="00204FAA"/>
    <w:pPr>
      <w:tabs>
        <w:tab w:val="num" w:pos="720"/>
      </w:tabs>
      <w:spacing w:before="40"/>
      <w:ind w:left="1800" w:hanging="720"/>
      <w:outlineLvl w:val="1"/>
    </w:pPr>
    <w:rPr>
      <w:sz w:val="36"/>
      <w:szCs w:val="26"/>
    </w:rPr>
  </w:style>
  <w:style w:type="paragraph" w:styleId="3">
    <w:name w:val="heading 3"/>
    <w:basedOn w:val="2"/>
    <w:next w:val="a0"/>
    <w:link w:val="30"/>
    <w:autoRedefine/>
    <w:uiPriority w:val="9"/>
    <w:unhideWhenUsed/>
    <w:qFormat/>
    <w:rsid w:val="005543D0"/>
    <w:pPr>
      <w:outlineLvl w:val="2"/>
    </w:pPr>
    <w:rPr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D295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4D2959"/>
    <w:rPr>
      <w:sz w:val="22"/>
      <w:szCs w:val="22"/>
    </w:rPr>
  </w:style>
  <w:style w:type="paragraph" w:styleId="a6">
    <w:name w:val="footer"/>
    <w:basedOn w:val="a0"/>
    <w:link w:val="a7"/>
    <w:uiPriority w:val="99"/>
    <w:unhideWhenUsed/>
    <w:rsid w:val="004D295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4D2959"/>
    <w:rPr>
      <w:sz w:val="22"/>
      <w:szCs w:val="22"/>
    </w:rPr>
  </w:style>
  <w:style w:type="paragraph" w:styleId="a8">
    <w:name w:val="Normal (Web)"/>
    <w:basedOn w:val="a0"/>
    <w:uiPriority w:val="99"/>
    <w:semiHidden/>
    <w:unhideWhenUsed/>
    <w:rsid w:val="002F4B84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9">
    <w:name w:val="Hyperlink"/>
    <w:uiPriority w:val="99"/>
    <w:unhideWhenUsed/>
    <w:rsid w:val="002F4B84"/>
    <w:rPr>
      <w:color w:val="0000FF"/>
      <w:u w:val="single"/>
    </w:rPr>
  </w:style>
  <w:style w:type="table" w:styleId="aa">
    <w:name w:val="Table Grid"/>
    <w:basedOn w:val="a2"/>
    <w:uiPriority w:val="59"/>
    <w:rsid w:val="00776A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>
    <w:name w:val="List Paragraph"/>
    <w:basedOn w:val="a0"/>
    <w:autoRedefine/>
    <w:uiPriority w:val="34"/>
    <w:qFormat/>
    <w:rsid w:val="002A6F17"/>
    <w:pPr>
      <w:numPr>
        <w:numId w:val="17"/>
      </w:numPr>
      <w:spacing w:after="0"/>
    </w:pPr>
    <w:rPr>
      <w:rFonts w:eastAsiaTheme="minorHAnsi" w:cstheme="minorBidi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C44821"/>
    <w:rPr>
      <w:rFonts w:ascii="Times New Roman" w:eastAsiaTheme="majorEastAsia" w:hAnsi="Times New Roman" w:cstheme="majorBidi"/>
      <w:color w:val="000000" w:themeColor="text1"/>
      <w:sz w:val="40"/>
      <w:szCs w:val="32"/>
      <w:lang w:val="ru-RU" w:eastAsia="ru-RU"/>
    </w:rPr>
  </w:style>
  <w:style w:type="paragraph" w:styleId="ab">
    <w:name w:val="TOC Heading"/>
    <w:basedOn w:val="1"/>
    <w:next w:val="a0"/>
    <w:uiPriority w:val="39"/>
    <w:unhideWhenUsed/>
    <w:qFormat/>
    <w:rsid w:val="009A1EFC"/>
    <w:pPr>
      <w:spacing w:line="259" w:lineRule="auto"/>
      <w:contextualSpacing w:val="0"/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11">
    <w:name w:val="toc 1"/>
    <w:basedOn w:val="a0"/>
    <w:next w:val="a0"/>
    <w:autoRedefine/>
    <w:uiPriority w:val="39"/>
    <w:unhideWhenUsed/>
    <w:rsid w:val="009A1EFC"/>
    <w:pPr>
      <w:spacing w:after="100"/>
    </w:pPr>
  </w:style>
  <w:style w:type="character" w:customStyle="1" w:styleId="20">
    <w:name w:val="Заголовок 2 Знак"/>
    <w:basedOn w:val="a1"/>
    <w:link w:val="2"/>
    <w:uiPriority w:val="9"/>
    <w:rsid w:val="00204FAA"/>
    <w:rPr>
      <w:rFonts w:ascii="Times New Roman" w:eastAsiaTheme="majorEastAsia" w:hAnsi="Times New Roman" w:cstheme="majorBidi"/>
      <w:color w:val="000000" w:themeColor="text1"/>
      <w:sz w:val="36"/>
      <w:szCs w:val="26"/>
      <w:lang w:val="ru-RU" w:eastAsia="ru-RU"/>
    </w:rPr>
  </w:style>
  <w:style w:type="paragraph" w:customStyle="1" w:styleId="Code">
    <w:name w:val="Code"/>
    <w:basedOn w:val="a0"/>
    <w:link w:val="CodeChar"/>
    <w:autoRedefine/>
    <w:qFormat/>
    <w:rsid w:val="00E620B2"/>
    <w:pPr>
      <w:suppressAutoHyphens/>
      <w:ind w:firstLine="0"/>
      <w:jc w:val="left"/>
    </w:pPr>
    <w:rPr>
      <w:rFonts w:ascii="Consolas" w:hAnsi="Consolas"/>
      <w:lang w:val="en-US"/>
    </w:rPr>
  </w:style>
  <w:style w:type="character" w:customStyle="1" w:styleId="CodeChar">
    <w:name w:val="Code Char"/>
    <w:basedOn w:val="a1"/>
    <w:link w:val="Code"/>
    <w:rsid w:val="00E620B2"/>
    <w:rPr>
      <w:rFonts w:ascii="Consolas" w:hAnsi="Consolas"/>
      <w:color w:val="000000" w:themeColor="text1"/>
      <w:sz w:val="28"/>
      <w:szCs w:val="22"/>
      <w:lang w:eastAsia="ru-RU"/>
    </w:rPr>
  </w:style>
  <w:style w:type="character" w:styleId="ac">
    <w:name w:val="Placeholder Text"/>
    <w:basedOn w:val="a1"/>
    <w:uiPriority w:val="99"/>
    <w:semiHidden/>
    <w:rsid w:val="002B0721"/>
    <w:rPr>
      <w:color w:val="808080"/>
    </w:rPr>
  </w:style>
  <w:style w:type="paragraph" w:customStyle="1" w:styleId="ad">
    <w:name w:val="Нормальный"/>
    <w:basedOn w:val="a0"/>
    <w:rsid w:val="001533A1"/>
    <w:pPr>
      <w:spacing w:after="0" w:line="240" w:lineRule="auto"/>
      <w:ind w:firstLine="397"/>
      <w:contextualSpacing w:val="0"/>
    </w:pPr>
    <w:rPr>
      <w:color w:val="auto"/>
      <w:sz w:val="20"/>
      <w:szCs w:val="20"/>
    </w:rPr>
  </w:style>
  <w:style w:type="paragraph" w:customStyle="1" w:styleId="pafterli">
    <w:name w:val="p_after_li"/>
    <w:basedOn w:val="a0"/>
    <w:rsid w:val="001533A1"/>
    <w:pPr>
      <w:spacing w:before="75" w:after="100" w:afterAutospacing="1" w:line="240" w:lineRule="auto"/>
      <w:ind w:firstLine="0"/>
      <w:contextualSpacing w:val="0"/>
      <w:jc w:val="left"/>
    </w:pPr>
    <w:rPr>
      <w:color w:val="auto"/>
      <w:sz w:val="24"/>
      <w:szCs w:val="24"/>
    </w:rPr>
  </w:style>
  <w:style w:type="paragraph" w:styleId="ae">
    <w:name w:val="caption"/>
    <w:basedOn w:val="a0"/>
    <w:next w:val="a0"/>
    <w:uiPriority w:val="35"/>
    <w:unhideWhenUsed/>
    <w:qFormat/>
    <w:rsid w:val="001533A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5543D0"/>
    <w:rPr>
      <w:rFonts w:ascii="Times New Roman" w:eastAsiaTheme="majorEastAsia" w:hAnsi="Times New Roman" w:cstheme="majorBidi"/>
      <w:color w:val="000000" w:themeColor="text1"/>
      <w:sz w:val="32"/>
      <w:szCs w:val="24"/>
      <w:lang w:val="ru-RU" w:eastAsia="ru-RU"/>
    </w:rPr>
  </w:style>
  <w:style w:type="paragraph" w:styleId="21">
    <w:name w:val="toc 2"/>
    <w:basedOn w:val="a0"/>
    <w:next w:val="a0"/>
    <w:autoRedefine/>
    <w:uiPriority w:val="39"/>
    <w:unhideWhenUsed/>
    <w:rsid w:val="00D1435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D14353"/>
    <w:pPr>
      <w:spacing w:after="100"/>
      <w:ind w:left="560"/>
    </w:pPr>
  </w:style>
  <w:style w:type="character" w:styleId="af">
    <w:name w:val="Unresolved Mention"/>
    <w:basedOn w:val="a1"/>
    <w:uiPriority w:val="99"/>
    <w:semiHidden/>
    <w:unhideWhenUsed/>
    <w:rsid w:val="004C2FA8"/>
    <w:rPr>
      <w:color w:val="605E5C"/>
      <w:shd w:val="clear" w:color="auto" w:fill="E1DFDD"/>
    </w:rPr>
  </w:style>
  <w:style w:type="paragraph" w:customStyle="1" w:styleId="md">
    <w:name w:val="md"/>
    <w:basedOn w:val="a0"/>
    <w:rsid w:val="004C2FA8"/>
    <w:pPr>
      <w:spacing w:before="100" w:beforeAutospacing="1" w:after="100" w:afterAutospacing="1" w:line="240" w:lineRule="auto"/>
      <w:ind w:firstLine="0"/>
      <w:contextualSpacing w:val="0"/>
      <w:jc w:val="left"/>
    </w:pPr>
    <w:rPr>
      <w:color w:val="auto"/>
      <w:sz w:val="24"/>
      <w:szCs w:val="24"/>
    </w:rPr>
  </w:style>
  <w:style w:type="character" w:styleId="af0">
    <w:name w:val="Strong"/>
    <w:basedOn w:val="a1"/>
    <w:uiPriority w:val="22"/>
    <w:qFormat/>
    <w:rsid w:val="004C2FA8"/>
    <w:rPr>
      <w:b/>
      <w:bCs/>
    </w:rPr>
  </w:style>
  <w:style w:type="paragraph" w:customStyle="1" w:styleId="pw-post-body-paragraph">
    <w:name w:val="pw-post-body-paragraph"/>
    <w:basedOn w:val="a0"/>
    <w:rsid w:val="00557D4D"/>
    <w:pPr>
      <w:spacing w:before="100" w:beforeAutospacing="1" w:after="100" w:afterAutospacing="1" w:line="240" w:lineRule="auto"/>
      <w:ind w:firstLine="0"/>
      <w:contextualSpacing w:val="0"/>
      <w:jc w:val="left"/>
    </w:pPr>
    <w:rPr>
      <w:color w:val="auto"/>
      <w:sz w:val="24"/>
      <w:szCs w:val="24"/>
    </w:rPr>
  </w:style>
  <w:style w:type="paragraph" w:styleId="HTML">
    <w:name w:val="HTML Preformatted"/>
    <w:basedOn w:val="a0"/>
    <w:link w:val="HTML0"/>
    <w:uiPriority w:val="99"/>
    <w:unhideWhenUsed/>
    <w:rsid w:val="00557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557D4D"/>
    <w:rPr>
      <w:rFonts w:ascii="Courier New" w:hAnsi="Courier New" w:cs="Courier New"/>
      <w:lang w:val="ru-RU" w:eastAsia="ru-RU"/>
    </w:rPr>
  </w:style>
  <w:style w:type="character" w:styleId="HTML1">
    <w:name w:val="HTML Code"/>
    <w:basedOn w:val="a1"/>
    <w:uiPriority w:val="99"/>
    <w:semiHidden/>
    <w:unhideWhenUsed/>
    <w:rsid w:val="00557D4D"/>
    <w:rPr>
      <w:rFonts w:ascii="Courier New" w:eastAsia="Times New Roman" w:hAnsi="Courier New" w:cs="Courier New"/>
      <w:sz w:val="20"/>
      <w:szCs w:val="20"/>
    </w:rPr>
  </w:style>
  <w:style w:type="character" w:customStyle="1" w:styleId="easy-footnote">
    <w:name w:val="easy-footnote"/>
    <w:basedOn w:val="a1"/>
    <w:rsid w:val="00806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0299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56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1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1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2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5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7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0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9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6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1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85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16677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0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3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7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04971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8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0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3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04311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1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129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0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5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1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81561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3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2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64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75555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4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3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10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8008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77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4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9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89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9378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0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2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0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2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2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5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3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0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0123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0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369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6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1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4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7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8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2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2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8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31264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3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74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7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42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1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1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8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2379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0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0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9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22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8364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1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4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9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108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2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1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9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8471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6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64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89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5388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9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437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6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94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9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57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8909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5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42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91669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2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1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8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0809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1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0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9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1111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7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9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2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1347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9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4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1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5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50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8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7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8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6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063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7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9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1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1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6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9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1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77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9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5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6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7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9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5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5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63200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5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oted\Documents\Custom%20Office%20Templates\BMST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119EE-15D5-44D9-8023-1EEECB898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BMSTU.dotx</Template>
  <TotalTime>1</TotalTime>
  <Pages>19</Pages>
  <Words>2185</Words>
  <Characters>12460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Независимый анализ компонент</vt:lpstr>
      <vt:lpstr>Научно-исследовательская работа студента на тему                    «Эксплуатация уязвимости checkm8 для обхода                                             механизмов защиты MacOS»</vt:lpstr>
    </vt:vector>
  </TitlesOfParts>
  <Company>Microsoft</Company>
  <LinksUpToDate>false</LinksUpToDate>
  <CharactersWithSpaces>14616</CharactersWithSpaces>
  <SharedDoc>false</SharedDoc>
  <HLinks>
    <vt:vector size="48" baseType="variant">
      <vt:variant>
        <vt:i4>8257572</vt:i4>
      </vt:variant>
      <vt:variant>
        <vt:i4>-1</vt:i4>
      </vt:variant>
      <vt:variant>
        <vt:i4>1031</vt:i4>
      </vt:variant>
      <vt:variant>
        <vt:i4>1</vt:i4>
      </vt:variant>
      <vt:variant>
        <vt:lpwstr>https://im1-tub-ru.yandex.net/i?id=e0e1f937bdc75e87085a7df88c8fabb3&amp;n=33&amp;h=150</vt:lpwstr>
      </vt:variant>
      <vt:variant>
        <vt:lpwstr/>
      </vt:variant>
      <vt:variant>
        <vt:i4>3014781</vt:i4>
      </vt:variant>
      <vt:variant>
        <vt:i4>-1</vt:i4>
      </vt:variant>
      <vt:variant>
        <vt:i4>1032</vt:i4>
      </vt:variant>
      <vt:variant>
        <vt:i4>1</vt:i4>
      </vt:variant>
      <vt:variant>
        <vt:lpwstr>https://im0-tub-ru.yandex.net/i?id=1510b4f09a86bb3e44af738fe771c1af&amp;n=33&amp;h=150</vt:lpwstr>
      </vt:variant>
      <vt:variant>
        <vt:lpwstr/>
      </vt:variant>
      <vt:variant>
        <vt:i4>3080318</vt:i4>
      </vt:variant>
      <vt:variant>
        <vt:i4>-1</vt:i4>
      </vt:variant>
      <vt:variant>
        <vt:i4>1034</vt:i4>
      </vt:variant>
      <vt:variant>
        <vt:i4>1</vt:i4>
      </vt:variant>
      <vt:variant>
        <vt:lpwstr>https://im3-tub-ru.yandex.net/i?id=0eb2d6868d308227dfbb91243f4eca9b&amp;n=33&amp;h=150</vt:lpwstr>
      </vt:variant>
      <vt:variant>
        <vt:lpwstr/>
      </vt:variant>
      <vt:variant>
        <vt:i4>7995437</vt:i4>
      </vt:variant>
      <vt:variant>
        <vt:i4>-1</vt:i4>
      </vt:variant>
      <vt:variant>
        <vt:i4>1035</vt:i4>
      </vt:variant>
      <vt:variant>
        <vt:i4>1</vt:i4>
      </vt:variant>
      <vt:variant>
        <vt:lpwstr>https://im1-tub-ru.yandex.net/i?id=fd3f9507699d52d885c5230401614bcd&amp;n=33&amp;h=150</vt:lpwstr>
      </vt:variant>
      <vt:variant>
        <vt:lpwstr/>
      </vt:variant>
      <vt:variant>
        <vt:i4>2359414</vt:i4>
      </vt:variant>
      <vt:variant>
        <vt:i4>-1</vt:i4>
      </vt:variant>
      <vt:variant>
        <vt:i4>1036</vt:i4>
      </vt:variant>
      <vt:variant>
        <vt:i4>1</vt:i4>
      </vt:variant>
      <vt:variant>
        <vt:lpwstr>https://im1-tub-ru.yandex.net/i?id=7d60617e9655c55cc009623a0f9dab0b&amp;n=33&amp;h=150</vt:lpwstr>
      </vt:variant>
      <vt:variant>
        <vt:lpwstr/>
      </vt:variant>
      <vt:variant>
        <vt:i4>7471128</vt:i4>
      </vt:variant>
      <vt:variant>
        <vt:i4>-1</vt:i4>
      </vt:variant>
      <vt:variant>
        <vt:i4>1038</vt:i4>
      </vt:variant>
      <vt:variant>
        <vt:i4>1</vt:i4>
      </vt:variant>
      <vt:variant>
        <vt:lpwstr>http://www.osp.ru/data/998/423/1234/018_0.jpg</vt:lpwstr>
      </vt:variant>
      <vt:variant>
        <vt:lpwstr/>
      </vt:variant>
      <vt:variant>
        <vt:i4>6291578</vt:i4>
      </vt:variant>
      <vt:variant>
        <vt:i4>-1</vt:i4>
      </vt:variant>
      <vt:variant>
        <vt:i4>1040</vt:i4>
      </vt:variant>
      <vt:variant>
        <vt:i4>1</vt:i4>
      </vt:variant>
      <vt:variant>
        <vt:lpwstr>http://globex-expertiza.ru/images/issledovanie-kachestva-tovara-v-tom-chisle-s-celju-provedenija-ih-ocenki.jpg</vt:lpwstr>
      </vt:variant>
      <vt:variant>
        <vt:lpwstr/>
      </vt:variant>
      <vt:variant>
        <vt:i4>7602290</vt:i4>
      </vt:variant>
      <vt:variant>
        <vt:i4>-1</vt:i4>
      </vt:variant>
      <vt:variant>
        <vt:i4>1041</vt:i4>
      </vt:variant>
      <vt:variant>
        <vt:i4>1</vt:i4>
      </vt:variant>
      <vt:variant>
        <vt:lpwstr>https://im1-tub-ru.yandex.net/i?id=32474147d232db7b10f4a7661ca459ba&amp;n=33&amp;h=150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Независимый анализ компонент</dc:title>
  <dc:subject/>
  <dc:creator>rooted</dc:creator>
  <cp:keywords/>
  <dc:description/>
  <cp:lastModifiedBy>Антон Шумаков</cp:lastModifiedBy>
  <cp:revision>3</cp:revision>
  <cp:lastPrinted>2021-12-09T12:28:00Z</cp:lastPrinted>
  <dcterms:created xsi:type="dcterms:W3CDTF">2022-10-20T17:50:00Z</dcterms:created>
  <dcterms:modified xsi:type="dcterms:W3CDTF">2022-10-20T17:55:00Z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zotero-version="6.0.13"&gt;&lt;session id="Mzc2Scej"/&gt;&lt;style id="http://www.zotero.org/styles/gost-r-7-0-5-2008-numeric-alphabetical" hasBibliography="1" bibliographyStyleHasBeenSet="0"/&gt;&lt;prefs&gt;&lt;pref name="fieldType" value="Field"/&gt;&lt;/pref</vt:lpwstr>
  </property>
  <property fmtid="{D5CDD505-2E9C-101B-9397-08002B2CF9AE}" pid="3" name="ZOTERO_PREF_2">
    <vt:lpwstr>s&gt;&lt;/data&gt;</vt:lpwstr>
  </property>
</Properties>
</file>